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83D" w:rsidRDefault="008F0258" w:rsidP="008F0258">
      <w:pPr>
        <w:pStyle w:val="af4"/>
        <w:rPr>
          <w:rFonts w:hint="eastAsia"/>
        </w:rPr>
      </w:pPr>
      <w:proofErr w:type="spellStart"/>
      <w:r>
        <w:rPr>
          <w:rFonts w:hint="eastAsia"/>
        </w:rPr>
        <w:t>DosBatch</w:t>
      </w:r>
      <w:proofErr w:type="spellEnd"/>
      <w:r>
        <w:rPr>
          <w:rFonts w:hint="eastAsia"/>
        </w:rPr>
        <w:t>程序设计要求</w:t>
      </w:r>
    </w:p>
    <w:p w:rsidR="008F0258" w:rsidRDefault="00060BB7" w:rsidP="00060BB7">
      <w:pPr>
        <w:pStyle w:val="1"/>
        <w:rPr>
          <w:rFonts w:hint="eastAsia"/>
        </w:rPr>
      </w:pPr>
      <w:r>
        <w:rPr>
          <w:rFonts w:hint="eastAsia"/>
        </w:rPr>
        <w:t>概述</w:t>
      </w:r>
    </w:p>
    <w:p w:rsidR="00060BB7" w:rsidRDefault="00060BB7" w:rsidP="00060BB7">
      <w:pPr>
        <w:pStyle w:val="a0"/>
        <w:rPr>
          <w:rFonts w:hint="eastAsia"/>
        </w:rPr>
      </w:pPr>
      <w:proofErr w:type="spellStart"/>
      <w:r>
        <w:rPr>
          <w:rFonts w:hint="eastAsia"/>
        </w:rPr>
        <w:t>DosBatch</w:t>
      </w:r>
      <w:proofErr w:type="spellEnd"/>
      <w:r>
        <w:rPr>
          <w:rFonts w:hint="eastAsia"/>
        </w:rPr>
        <w:t>程序即是</w:t>
      </w:r>
      <w:r>
        <w:rPr>
          <w:rFonts w:hint="eastAsia"/>
        </w:rPr>
        <w:t>windows</w:t>
      </w:r>
      <w:r>
        <w:rPr>
          <w:rFonts w:hint="eastAsia"/>
        </w:rPr>
        <w:t>下的批处理程序，用来执行一批的</w:t>
      </w:r>
      <w:r>
        <w:rPr>
          <w:rFonts w:hint="eastAsia"/>
        </w:rPr>
        <w:t>dos</w:t>
      </w:r>
      <w:r>
        <w:rPr>
          <w:rFonts w:hint="eastAsia"/>
        </w:rPr>
        <w:t>指令，我们使用</w:t>
      </w:r>
      <w:r>
        <w:rPr>
          <w:rFonts w:hint="eastAsia"/>
        </w:rPr>
        <w:t>dos batch</w:t>
      </w:r>
      <w:r>
        <w:rPr>
          <w:rFonts w:hint="eastAsia"/>
        </w:rPr>
        <w:t>主要用来完成以下方面的</w:t>
      </w:r>
      <w:r w:rsidR="006B256B">
        <w:rPr>
          <w:rFonts w:hint="eastAsia"/>
        </w:rPr>
        <w:t>工作</w:t>
      </w:r>
      <w:r>
        <w:rPr>
          <w:rFonts w:hint="eastAsia"/>
        </w:rPr>
        <w:t>：</w:t>
      </w:r>
    </w:p>
    <w:p w:rsidR="00060BB7" w:rsidRDefault="00060BB7" w:rsidP="002C5944">
      <w:pPr>
        <w:pStyle w:val="a0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软件运行所需环境自检</w:t>
      </w:r>
    </w:p>
    <w:p w:rsidR="009D33EE" w:rsidRDefault="009D33EE" w:rsidP="009D33EE">
      <w:pPr>
        <w:pStyle w:val="a0"/>
        <w:rPr>
          <w:rFonts w:hint="eastAsia"/>
        </w:rPr>
      </w:pPr>
      <w:r>
        <w:rPr>
          <w:rFonts w:hint="eastAsia"/>
        </w:rPr>
        <w:t>由于我们的项目采用</w:t>
      </w:r>
      <w:r>
        <w:rPr>
          <w:rFonts w:hint="eastAsia"/>
        </w:rPr>
        <w:t>java</w:t>
      </w:r>
      <w:r>
        <w:rPr>
          <w:rFonts w:hint="eastAsia"/>
        </w:rPr>
        <w:t>程序开发，所以必须要有</w:t>
      </w:r>
      <w:proofErr w:type="spellStart"/>
      <w:r>
        <w:rPr>
          <w:rFonts w:hint="eastAsia"/>
        </w:rPr>
        <w:t>jave</w:t>
      </w:r>
      <w:proofErr w:type="spellEnd"/>
      <w:r>
        <w:rPr>
          <w:rFonts w:hint="eastAsia"/>
        </w:rPr>
        <w:t xml:space="preserve"> runtime environment</w:t>
      </w:r>
      <w:r>
        <w:rPr>
          <w:rFonts w:hint="eastAsia"/>
        </w:rPr>
        <w:t>的支持才能运行，所以我们需要检查系统是否已经安装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，如果已经安装，则跳过，否则安装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；</w:t>
      </w:r>
    </w:p>
    <w:p w:rsidR="00060BB7" w:rsidRDefault="00060BB7" w:rsidP="002C5944">
      <w:pPr>
        <w:pStyle w:val="a0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相关软件的安装</w:t>
      </w:r>
    </w:p>
    <w:p w:rsidR="009D33EE" w:rsidRDefault="009D33EE" w:rsidP="009D33EE">
      <w:pPr>
        <w:pStyle w:val="a0"/>
        <w:rPr>
          <w:rFonts w:hint="eastAsia"/>
        </w:rPr>
      </w:pPr>
      <w:r>
        <w:rPr>
          <w:rFonts w:hint="eastAsia"/>
        </w:rPr>
        <w:t>如果系统中未安装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，则执行安装程序；</w:t>
      </w:r>
    </w:p>
    <w:p w:rsidR="00060BB7" w:rsidRDefault="00060BB7" w:rsidP="002C5944">
      <w:pPr>
        <w:pStyle w:val="a0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相关环境变量的设置</w:t>
      </w:r>
    </w:p>
    <w:p w:rsidR="009D33EE" w:rsidRDefault="009D33EE" w:rsidP="009D33EE">
      <w:pPr>
        <w:pStyle w:val="a0"/>
        <w:rPr>
          <w:rFonts w:hint="eastAsia"/>
        </w:rPr>
      </w:pPr>
      <w:r>
        <w:rPr>
          <w:rFonts w:hint="eastAsia"/>
        </w:rPr>
        <w:t>是否需要设置环境变量，系统才能运行；</w:t>
      </w:r>
    </w:p>
    <w:p w:rsidR="00060BB7" w:rsidRDefault="00060BB7" w:rsidP="002C5944">
      <w:pPr>
        <w:pStyle w:val="a0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执行项目主程序；</w:t>
      </w:r>
    </w:p>
    <w:p w:rsidR="009D33EE" w:rsidRPr="00060BB7" w:rsidRDefault="009D33EE" w:rsidP="009D33EE">
      <w:pPr>
        <w:pStyle w:val="a0"/>
      </w:pPr>
      <w:r>
        <w:t>D</w:t>
      </w:r>
      <w:r>
        <w:rPr>
          <w:rFonts w:hint="eastAsia"/>
        </w:rPr>
        <w:t>os</w:t>
      </w:r>
      <w:r>
        <w:rPr>
          <w:rFonts w:hint="eastAsia"/>
        </w:rPr>
        <w:t>环境下，执行我们的</w:t>
      </w:r>
      <w:r>
        <w:rPr>
          <w:rFonts w:hint="eastAsia"/>
        </w:rPr>
        <w:t>java</w:t>
      </w:r>
      <w:r>
        <w:rPr>
          <w:rFonts w:hint="eastAsia"/>
        </w:rPr>
        <w:t>程序；</w:t>
      </w:r>
      <w:bookmarkStart w:id="0" w:name="_GoBack"/>
      <w:bookmarkEnd w:id="0"/>
    </w:p>
    <w:p w:rsidR="00060BB7" w:rsidRDefault="00060BB7" w:rsidP="00060BB7">
      <w:pPr>
        <w:pStyle w:val="1"/>
        <w:rPr>
          <w:rFonts w:hint="eastAsia"/>
        </w:rPr>
      </w:pPr>
      <w:r>
        <w:rPr>
          <w:rFonts w:hint="eastAsia"/>
        </w:rPr>
        <w:t>总体设计</w:t>
      </w:r>
    </w:p>
    <w:p w:rsidR="00060BB7" w:rsidRPr="00060BB7" w:rsidRDefault="00060BB7" w:rsidP="00060BB7">
      <w:pPr>
        <w:pStyle w:val="1"/>
      </w:pPr>
      <w:r>
        <w:rPr>
          <w:rFonts w:hint="eastAsia"/>
        </w:rPr>
        <w:t>处理流程</w:t>
      </w:r>
    </w:p>
    <w:sectPr w:rsidR="00060BB7" w:rsidRPr="00060BB7" w:rsidSect="00D91F79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944" w:rsidRDefault="002C5944">
      <w:r>
        <w:separator/>
      </w:r>
    </w:p>
  </w:endnote>
  <w:endnote w:type="continuationSeparator" w:id="0">
    <w:p w:rsidR="002C5944" w:rsidRDefault="002C5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A62" w:rsidRDefault="00385A62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  <w:p w:rsidR="00385A62" w:rsidRDefault="00385A62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A62" w:rsidRDefault="00385A62">
    <w:pPr>
      <w:pStyle w:val="a6"/>
      <w:framePr w:wrap="around" w:vAnchor="text" w:hAnchor="margin" w:xAlign="right" w:y="1"/>
      <w:rPr>
        <w:rStyle w:val="a7"/>
      </w:rPr>
    </w:pPr>
  </w:p>
  <w:p w:rsidR="00385A62" w:rsidRDefault="00385A62">
    <w:pPr>
      <w:pStyle w:val="a6"/>
      <w:ind w:right="360"/>
      <w:jc w:val="center"/>
    </w:pPr>
    <w:r>
      <w:rPr>
        <w:rFonts w:hint="eastAsia"/>
        <w:noProof/>
        <w:kern w:val="0"/>
      </w:rPr>
      <w:t>第</w:t>
    </w:r>
    <w:r>
      <w:rPr>
        <w:noProof/>
        <w:kern w:val="0"/>
      </w:rPr>
      <w:t xml:space="preserve"> </w:t>
    </w:r>
    <w:r>
      <w:rPr>
        <w:noProof/>
        <w:kern w:val="0"/>
      </w:rPr>
      <w:fldChar w:fldCharType="begin"/>
    </w:r>
    <w:r>
      <w:rPr>
        <w:noProof/>
        <w:kern w:val="0"/>
      </w:rPr>
      <w:instrText xml:space="preserve"> PAGE </w:instrText>
    </w:r>
    <w:r>
      <w:rPr>
        <w:noProof/>
        <w:kern w:val="0"/>
      </w:rPr>
      <w:fldChar w:fldCharType="separate"/>
    </w:r>
    <w:r w:rsidR="004C10F1">
      <w:rPr>
        <w:noProof/>
        <w:kern w:val="0"/>
      </w:rPr>
      <w:t>8</w:t>
    </w:r>
    <w:r>
      <w:rPr>
        <w:noProof/>
        <w:kern w:val="0"/>
      </w:rPr>
      <w:fldChar w:fldCharType="end"/>
    </w:r>
    <w:r>
      <w:rPr>
        <w:noProof/>
        <w:kern w:val="0"/>
      </w:rPr>
      <w:t xml:space="preserve"> </w:t>
    </w:r>
    <w:r>
      <w:rPr>
        <w:rFonts w:hint="eastAsia"/>
        <w:noProof/>
        <w:kern w:val="0"/>
      </w:rPr>
      <w:t>页</w:t>
    </w:r>
    <w:r>
      <w:rPr>
        <w:noProof/>
        <w:kern w:val="0"/>
      </w:rPr>
      <w:t xml:space="preserve"> </w:t>
    </w:r>
    <w:r>
      <w:rPr>
        <w:rFonts w:hint="eastAsia"/>
        <w:noProof/>
        <w:kern w:val="0"/>
      </w:rPr>
      <w:t>共</w:t>
    </w:r>
    <w:r>
      <w:rPr>
        <w:noProof/>
        <w:kern w:val="0"/>
      </w:rPr>
      <w:t xml:space="preserve"> </w:t>
    </w:r>
    <w:r>
      <w:rPr>
        <w:rStyle w:val="a7"/>
      </w:rPr>
      <w:fldChar w:fldCharType="begin"/>
    </w:r>
    <w:r>
      <w:rPr>
        <w:rStyle w:val="a7"/>
      </w:rPr>
      <w:instrText xml:space="preserve"> SECTIONPAGES  \* MERGEFORMAT </w:instrText>
    </w:r>
    <w:r>
      <w:rPr>
        <w:rStyle w:val="a7"/>
      </w:rPr>
      <w:fldChar w:fldCharType="separate"/>
    </w:r>
    <w:r w:rsidR="004C10F1">
      <w:rPr>
        <w:rStyle w:val="a7"/>
        <w:noProof/>
      </w:rPr>
      <w:t>8</w:t>
    </w:r>
    <w:r>
      <w:rPr>
        <w:rStyle w:val="a7"/>
      </w:rPr>
      <w:fldChar w:fldCharType="end"/>
    </w:r>
    <w:r>
      <w:rPr>
        <w:rStyle w:val="a7"/>
      </w:rPr>
      <w:t xml:space="preserve"> </w:t>
    </w:r>
    <w:r>
      <w:rPr>
        <w:rFonts w:hint="eastAsia"/>
        <w:noProof/>
        <w:kern w:val="0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A62" w:rsidRDefault="00385A62">
    <w:pPr>
      <w:pStyle w:val="a6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9D33EE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SECTIONPAGES  \* MERGEFORMAT </w:instrText>
    </w:r>
    <w:r>
      <w:rPr>
        <w:kern w:val="0"/>
        <w:szCs w:val="21"/>
      </w:rPr>
      <w:fldChar w:fldCharType="separate"/>
    </w:r>
    <w:r w:rsidR="009D33EE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944" w:rsidRDefault="002C5944">
      <w:r>
        <w:separator/>
      </w:r>
    </w:p>
  </w:footnote>
  <w:footnote w:type="continuationSeparator" w:id="0">
    <w:p w:rsidR="002C5944" w:rsidRDefault="002C59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A62" w:rsidRPr="00B07EFB" w:rsidRDefault="00385A62" w:rsidP="00B07EFB">
    <w:pPr>
      <w:tabs>
        <w:tab w:val="center" w:pos="4156"/>
        <w:tab w:val="right" w:pos="8312"/>
      </w:tabs>
      <w:spacing w:after="160" w:line="264" w:lineRule="auto"/>
    </w:pPr>
    <w:proofErr w:type="gramStart"/>
    <w:r>
      <w:rPr>
        <w:rFonts w:hint="eastAsia"/>
      </w:rPr>
      <w:t>淘宝数据</w:t>
    </w:r>
    <w:proofErr w:type="gramEnd"/>
    <w:r>
      <w:rPr>
        <w:rFonts w:hint="eastAsia"/>
      </w:rPr>
      <w:t>抓取概要设计说明书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A62" w:rsidRPr="00C834ED" w:rsidRDefault="00385A62" w:rsidP="004C10F1">
    <w:proofErr w:type="gramStart"/>
    <w:r>
      <w:rPr>
        <w:rFonts w:hint="eastAsia"/>
      </w:rPr>
      <w:t>淘宝数据</w:t>
    </w:r>
    <w:proofErr w:type="gramEnd"/>
    <w:r>
      <w:rPr>
        <w:rFonts w:hint="eastAsia"/>
      </w:rPr>
      <w:t>抓取</w:t>
    </w:r>
    <w:r w:rsidR="004C10F1">
      <w:rPr>
        <w:rFonts w:hint="eastAsia"/>
      </w:rPr>
      <w:t>说明书</w:t>
    </w: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E0A37"/>
    <w:multiLevelType w:val="multilevel"/>
    <w:tmpl w:val="9D1824B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37C2D7A"/>
    <w:multiLevelType w:val="hybridMultilevel"/>
    <w:tmpl w:val="5F34C414"/>
    <w:lvl w:ilvl="0" w:tplc="C36479DC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pStyle w:val="6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pStyle w:val="7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pStyle w:val="8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pStyle w:val="9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52D74825"/>
    <w:multiLevelType w:val="hybridMultilevel"/>
    <w:tmpl w:val="315E5F38"/>
    <w:lvl w:ilvl="0" w:tplc="D5E2CAE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57B"/>
    <w:rsid w:val="00001867"/>
    <w:rsid w:val="00005D15"/>
    <w:rsid w:val="0001098D"/>
    <w:rsid w:val="0001244F"/>
    <w:rsid w:val="00015C03"/>
    <w:rsid w:val="0001763B"/>
    <w:rsid w:val="00027408"/>
    <w:rsid w:val="00030302"/>
    <w:rsid w:val="0003765A"/>
    <w:rsid w:val="00055E98"/>
    <w:rsid w:val="00056DBB"/>
    <w:rsid w:val="00060BB7"/>
    <w:rsid w:val="00060F7B"/>
    <w:rsid w:val="000623D0"/>
    <w:rsid w:val="000725FA"/>
    <w:rsid w:val="00084D65"/>
    <w:rsid w:val="000915DC"/>
    <w:rsid w:val="00092374"/>
    <w:rsid w:val="00092A16"/>
    <w:rsid w:val="00094A07"/>
    <w:rsid w:val="000965F8"/>
    <w:rsid w:val="000969C3"/>
    <w:rsid w:val="000B189E"/>
    <w:rsid w:val="000B20F0"/>
    <w:rsid w:val="000B4429"/>
    <w:rsid w:val="000C13AD"/>
    <w:rsid w:val="000C23E2"/>
    <w:rsid w:val="000C4531"/>
    <w:rsid w:val="000D0E8D"/>
    <w:rsid w:val="000D7A65"/>
    <w:rsid w:val="000E0C54"/>
    <w:rsid w:val="000E0CDD"/>
    <w:rsid w:val="000E6BD7"/>
    <w:rsid w:val="000F17B6"/>
    <w:rsid w:val="00111CD3"/>
    <w:rsid w:val="001130E0"/>
    <w:rsid w:val="00114420"/>
    <w:rsid w:val="00115AD5"/>
    <w:rsid w:val="001211D8"/>
    <w:rsid w:val="001229A6"/>
    <w:rsid w:val="00124AE6"/>
    <w:rsid w:val="00141A62"/>
    <w:rsid w:val="001439C0"/>
    <w:rsid w:val="00150A5F"/>
    <w:rsid w:val="0015153A"/>
    <w:rsid w:val="00154B7C"/>
    <w:rsid w:val="00156391"/>
    <w:rsid w:val="001568BB"/>
    <w:rsid w:val="001613BD"/>
    <w:rsid w:val="00164A00"/>
    <w:rsid w:val="00164D67"/>
    <w:rsid w:val="001720F7"/>
    <w:rsid w:val="00174731"/>
    <w:rsid w:val="00182D7A"/>
    <w:rsid w:val="00183A19"/>
    <w:rsid w:val="00183BF1"/>
    <w:rsid w:val="00186508"/>
    <w:rsid w:val="00187409"/>
    <w:rsid w:val="001876AE"/>
    <w:rsid w:val="00187C09"/>
    <w:rsid w:val="0019467F"/>
    <w:rsid w:val="0019583E"/>
    <w:rsid w:val="001970AF"/>
    <w:rsid w:val="00197A16"/>
    <w:rsid w:val="001A15E7"/>
    <w:rsid w:val="001A38D0"/>
    <w:rsid w:val="001B097C"/>
    <w:rsid w:val="001B33C2"/>
    <w:rsid w:val="001C37A6"/>
    <w:rsid w:val="001C3920"/>
    <w:rsid w:val="001D4869"/>
    <w:rsid w:val="001D5FBB"/>
    <w:rsid w:val="001E1F1F"/>
    <w:rsid w:val="001E28F3"/>
    <w:rsid w:val="001E30E5"/>
    <w:rsid w:val="001E5A73"/>
    <w:rsid w:val="001F3683"/>
    <w:rsid w:val="001F47AC"/>
    <w:rsid w:val="0020187D"/>
    <w:rsid w:val="00207D84"/>
    <w:rsid w:val="0021073F"/>
    <w:rsid w:val="00210E60"/>
    <w:rsid w:val="002151BC"/>
    <w:rsid w:val="00215DE8"/>
    <w:rsid w:val="002205AF"/>
    <w:rsid w:val="002300BB"/>
    <w:rsid w:val="002332FB"/>
    <w:rsid w:val="0024141E"/>
    <w:rsid w:val="002419D3"/>
    <w:rsid w:val="00242BEE"/>
    <w:rsid w:val="00244C95"/>
    <w:rsid w:val="0024524C"/>
    <w:rsid w:val="002515F7"/>
    <w:rsid w:val="00251C49"/>
    <w:rsid w:val="00261546"/>
    <w:rsid w:val="0026373D"/>
    <w:rsid w:val="002659DC"/>
    <w:rsid w:val="00281D32"/>
    <w:rsid w:val="00282AD0"/>
    <w:rsid w:val="0028333D"/>
    <w:rsid w:val="00287905"/>
    <w:rsid w:val="0029026E"/>
    <w:rsid w:val="00292E01"/>
    <w:rsid w:val="00293FF0"/>
    <w:rsid w:val="002A4EA1"/>
    <w:rsid w:val="002A6313"/>
    <w:rsid w:val="002B2CFF"/>
    <w:rsid w:val="002B517E"/>
    <w:rsid w:val="002B6057"/>
    <w:rsid w:val="002B6134"/>
    <w:rsid w:val="002C1400"/>
    <w:rsid w:val="002C1F09"/>
    <w:rsid w:val="002C3E3E"/>
    <w:rsid w:val="002C57CC"/>
    <w:rsid w:val="002C5944"/>
    <w:rsid w:val="002D21DC"/>
    <w:rsid w:val="002E6892"/>
    <w:rsid w:val="002F3439"/>
    <w:rsid w:val="002F3A33"/>
    <w:rsid w:val="002F6A4F"/>
    <w:rsid w:val="002F6F0D"/>
    <w:rsid w:val="00303121"/>
    <w:rsid w:val="0030388F"/>
    <w:rsid w:val="00311F60"/>
    <w:rsid w:val="00312DCC"/>
    <w:rsid w:val="00313DA5"/>
    <w:rsid w:val="00315670"/>
    <w:rsid w:val="00333AB0"/>
    <w:rsid w:val="00334F3C"/>
    <w:rsid w:val="00336F0C"/>
    <w:rsid w:val="00345BA0"/>
    <w:rsid w:val="00346911"/>
    <w:rsid w:val="00350EDE"/>
    <w:rsid w:val="00357167"/>
    <w:rsid w:val="00362DBD"/>
    <w:rsid w:val="00365B6D"/>
    <w:rsid w:val="00365D6B"/>
    <w:rsid w:val="00370DF3"/>
    <w:rsid w:val="00373027"/>
    <w:rsid w:val="00375B65"/>
    <w:rsid w:val="00376D05"/>
    <w:rsid w:val="00377BAB"/>
    <w:rsid w:val="003806A2"/>
    <w:rsid w:val="00383BE9"/>
    <w:rsid w:val="00385276"/>
    <w:rsid w:val="00385A62"/>
    <w:rsid w:val="00385EB6"/>
    <w:rsid w:val="003901D6"/>
    <w:rsid w:val="003902D8"/>
    <w:rsid w:val="00391B35"/>
    <w:rsid w:val="00392816"/>
    <w:rsid w:val="00392E31"/>
    <w:rsid w:val="003A1B2E"/>
    <w:rsid w:val="003A75DB"/>
    <w:rsid w:val="003B086D"/>
    <w:rsid w:val="003B4967"/>
    <w:rsid w:val="003B6E8B"/>
    <w:rsid w:val="003B7C99"/>
    <w:rsid w:val="003C4798"/>
    <w:rsid w:val="003C4FBB"/>
    <w:rsid w:val="003D53EE"/>
    <w:rsid w:val="003D54C7"/>
    <w:rsid w:val="003D611F"/>
    <w:rsid w:val="003E0F54"/>
    <w:rsid w:val="003E29C6"/>
    <w:rsid w:val="003E3670"/>
    <w:rsid w:val="003E3FF2"/>
    <w:rsid w:val="003E7CC6"/>
    <w:rsid w:val="003F5F54"/>
    <w:rsid w:val="003F6DE8"/>
    <w:rsid w:val="004018FB"/>
    <w:rsid w:val="00402A3E"/>
    <w:rsid w:val="00403D1D"/>
    <w:rsid w:val="0041020F"/>
    <w:rsid w:val="00411784"/>
    <w:rsid w:val="0041706C"/>
    <w:rsid w:val="004213D5"/>
    <w:rsid w:val="00432364"/>
    <w:rsid w:val="004351D3"/>
    <w:rsid w:val="004420A3"/>
    <w:rsid w:val="004474A0"/>
    <w:rsid w:val="00452F6E"/>
    <w:rsid w:val="004532CC"/>
    <w:rsid w:val="00455394"/>
    <w:rsid w:val="00455FD9"/>
    <w:rsid w:val="00465629"/>
    <w:rsid w:val="00466DFF"/>
    <w:rsid w:val="00470498"/>
    <w:rsid w:val="004705B7"/>
    <w:rsid w:val="00484562"/>
    <w:rsid w:val="00485BBE"/>
    <w:rsid w:val="00485EE1"/>
    <w:rsid w:val="004B16B4"/>
    <w:rsid w:val="004B2DB1"/>
    <w:rsid w:val="004B35AE"/>
    <w:rsid w:val="004B5EDB"/>
    <w:rsid w:val="004B7D1B"/>
    <w:rsid w:val="004C10F1"/>
    <w:rsid w:val="004C288B"/>
    <w:rsid w:val="004D13F2"/>
    <w:rsid w:val="004E3054"/>
    <w:rsid w:val="004E337D"/>
    <w:rsid w:val="004E3F7C"/>
    <w:rsid w:val="005058CD"/>
    <w:rsid w:val="00510B3A"/>
    <w:rsid w:val="005156F4"/>
    <w:rsid w:val="00516ED8"/>
    <w:rsid w:val="0052453C"/>
    <w:rsid w:val="00527405"/>
    <w:rsid w:val="005331F6"/>
    <w:rsid w:val="005338A5"/>
    <w:rsid w:val="005339F8"/>
    <w:rsid w:val="00540ABF"/>
    <w:rsid w:val="005413B7"/>
    <w:rsid w:val="00545BF8"/>
    <w:rsid w:val="00550FB3"/>
    <w:rsid w:val="0055564B"/>
    <w:rsid w:val="00555F77"/>
    <w:rsid w:val="005573DB"/>
    <w:rsid w:val="005628C1"/>
    <w:rsid w:val="00563D14"/>
    <w:rsid w:val="005666B6"/>
    <w:rsid w:val="00570169"/>
    <w:rsid w:val="00573A8B"/>
    <w:rsid w:val="005749BC"/>
    <w:rsid w:val="00587585"/>
    <w:rsid w:val="005916B9"/>
    <w:rsid w:val="005918FB"/>
    <w:rsid w:val="00592774"/>
    <w:rsid w:val="00593041"/>
    <w:rsid w:val="00595B0E"/>
    <w:rsid w:val="005975FD"/>
    <w:rsid w:val="005A1183"/>
    <w:rsid w:val="005A43EE"/>
    <w:rsid w:val="005A456B"/>
    <w:rsid w:val="005B05FE"/>
    <w:rsid w:val="005B3C7E"/>
    <w:rsid w:val="005C1B98"/>
    <w:rsid w:val="005D3A86"/>
    <w:rsid w:val="005D3FC5"/>
    <w:rsid w:val="005D543E"/>
    <w:rsid w:val="005E05A1"/>
    <w:rsid w:val="005E0645"/>
    <w:rsid w:val="005E0751"/>
    <w:rsid w:val="005E1BF5"/>
    <w:rsid w:val="005E5A37"/>
    <w:rsid w:val="005F1875"/>
    <w:rsid w:val="005F4370"/>
    <w:rsid w:val="005F6092"/>
    <w:rsid w:val="005F7E04"/>
    <w:rsid w:val="00602F86"/>
    <w:rsid w:val="00603E57"/>
    <w:rsid w:val="006117B1"/>
    <w:rsid w:val="00612855"/>
    <w:rsid w:val="0061689C"/>
    <w:rsid w:val="006205BB"/>
    <w:rsid w:val="00622753"/>
    <w:rsid w:val="006245C3"/>
    <w:rsid w:val="00626129"/>
    <w:rsid w:val="00627432"/>
    <w:rsid w:val="0064338E"/>
    <w:rsid w:val="00643773"/>
    <w:rsid w:val="00655568"/>
    <w:rsid w:val="00656EC5"/>
    <w:rsid w:val="00663159"/>
    <w:rsid w:val="006637DD"/>
    <w:rsid w:val="00670DA8"/>
    <w:rsid w:val="006748A4"/>
    <w:rsid w:val="00676C50"/>
    <w:rsid w:val="00677F75"/>
    <w:rsid w:val="0068117D"/>
    <w:rsid w:val="00681EFD"/>
    <w:rsid w:val="006916B0"/>
    <w:rsid w:val="006922F4"/>
    <w:rsid w:val="00696D2D"/>
    <w:rsid w:val="00697E49"/>
    <w:rsid w:val="006B256B"/>
    <w:rsid w:val="006B65D5"/>
    <w:rsid w:val="006B7157"/>
    <w:rsid w:val="006C642B"/>
    <w:rsid w:val="006C7AA8"/>
    <w:rsid w:val="006D10A8"/>
    <w:rsid w:val="006D60EC"/>
    <w:rsid w:val="006D717B"/>
    <w:rsid w:val="006E192D"/>
    <w:rsid w:val="006E49B3"/>
    <w:rsid w:val="006E708E"/>
    <w:rsid w:val="006E7E97"/>
    <w:rsid w:val="006F3212"/>
    <w:rsid w:val="006F7895"/>
    <w:rsid w:val="006F7C82"/>
    <w:rsid w:val="00701B6B"/>
    <w:rsid w:val="00704D6F"/>
    <w:rsid w:val="00711AE0"/>
    <w:rsid w:val="00721019"/>
    <w:rsid w:val="0072160D"/>
    <w:rsid w:val="007274E5"/>
    <w:rsid w:val="00731028"/>
    <w:rsid w:val="00732417"/>
    <w:rsid w:val="007343A4"/>
    <w:rsid w:val="00734981"/>
    <w:rsid w:val="0073795B"/>
    <w:rsid w:val="00741E99"/>
    <w:rsid w:val="00742500"/>
    <w:rsid w:val="007429AF"/>
    <w:rsid w:val="00747BBC"/>
    <w:rsid w:val="007523F3"/>
    <w:rsid w:val="007531F0"/>
    <w:rsid w:val="007550B6"/>
    <w:rsid w:val="00756A39"/>
    <w:rsid w:val="00757950"/>
    <w:rsid w:val="007622DF"/>
    <w:rsid w:val="007652D0"/>
    <w:rsid w:val="0077470C"/>
    <w:rsid w:val="007750C7"/>
    <w:rsid w:val="00775C6E"/>
    <w:rsid w:val="007848DA"/>
    <w:rsid w:val="00785924"/>
    <w:rsid w:val="00785E2F"/>
    <w:rsid w:val="007942A8"/>
    <w:rsid w:val="00796A4F"/>
    <w:rsid w:val="007A2155"/>
    <w:rsid w:val="007A284D"/>
    <w:rsid w:val="007B507D"/>
    <w:rsid w:val="007B53C3"/>
    <w:rsid w:val="007C3E49"/>
    <w:rsid w:val="007C46E9"/>
    <w:rsid w:val="007C57F8"/>
    <w:rsid w:val="007C745E"/>
    <w:rsid w:val="007E110A"/>
    <w:rsid w:val="007E614C"/>
    <w:rsid w:val="007F1114"/>
    <w:rsid w:val="007F2752"/>
    <w:rsid w:val="008027F5"/>
    <w:rsid w:val="0080747F"/>
    <w:rsid w:val="00810116"/>
    <w:rsid w:val="00814C82"/>
    <w:rsid w:val="0081695A"/>
    <w:rsid w:val="00822D02"/>
    <w:rsid w:val="008233C8"/>
    <w:rsid w:val="00824BF9"/>
    <w:rsid w:val="00827005"/>
    <w:rsid w:val="00827D2B"/>
    <w:rsid w:val="0083057D"/>
    <w:rsid w:val="00837184"/>
    <w:rsid w:val="008373E4"/>
    <w:rsid w:val="00840363"/>
    <w:rsid w:val="00850A42"/>
    <w:rsid w:val="00852592"/>
    <w:rsid w:val="008543D2"/>
    <w:rsid w:val="00854C7E"/>
    <w:rsid w:val="00862D7B"/>
    <w:rsid w:val="00865901"/>
    <w:rsid w:val="0087337D"/>
    <w:rsid w:val="00883B1B"/>
    <w:rsid w:val="00893D6D"/>
    <w:rsid w:val="00897178"/>
    <w:rsid w:val="008A41B5"/>
    <w:rsid w:val="008A740E"/>
    <w:rsid w:val="008B33BE"/>
    <w:rsid w:val="008C5F30"/>
    <w:rsid w:val="008C6481"/>
    <w:rsid w:val="008C7B56"/>
    <w:rsid w:val="008E4DB0"/>
    <w:rsid w:val="008E667F"/>
    <w:rsid w:val="008F0258"/>
    <w:rsid w:val="008F1C3E"/>
    <w:rsid w:val="008F3A89"/>
    <w:rsid w:val="0090071B"/>
    <w:rsid w:val="00902BBF"/>
    <w:rsid w:val="00903D41"/>
    <w:rsid w:val="0091057E"/>
    <w:rsid w:val="0091562E"/>
    <w:rsid w:val="00915B20"/>
    <w:rsid w:val="00921E07"/>
    <w:rsid w:val="0092293D"/>
    <w:rsid w:val="00923E3F"/>
    <w:rsid w:val="00933F55"/>
    <w:rsid w:val="0093463D"/>
    <w:rsid w:val="00941F6B"/>
    <w:rsid w:val="00944637"/>
    <w:rsid w:val="00946E92"/>
    <w:rsid w:val="0094799C"/>
    <w:rsid w:val="00950308"/>
    <w:rsid w:val="0095384C"/>
    <w:rsid w:val="00962769"/>
    <w:rsid w:val="00962EA8"/>
    <w:rsid w:val="00973397"/>
    <w:rsid w:val="0097363B"/>
    <w:rsid w:val="009745F6"/>
    <w:rsid w:val="0097540D"/>
    <w:rsid w:val="0098632F"/>
    <w:rsid w:val="009B07D6"/>
    <w:rsid w:val="009B3612"/>
    <w:rsid w:val="009B4A35"/>
    <w:rsid w:val="009B5A8E"/>
    <w:rsid w:val="009B6F4B"/>
    <w:rsid w:val="009C7685"/>
    <w:rsid w:val="009D19F4"/>
    <w:rsid w:val="009D33EE"/>
    <w:rsid w:val="009E08AE"/>
    <w:rsid w:val="009E37ED"/>
    <w:rsid w:val="009E6E7C"/>
    <w:rsid w:val="009E70F1"/>
    <w:rsid w:val="009F4F6C"/>
    <w:rsid w:val="00A04395"/>
    <w:rsid w:val="00A04658"/>
    <w:rsid w:val="00A06EEB"/>
    <w:rsid w:val="00A136B8"/>
    <w:rsid w:val="00A141B2"/>
    <w:rsid w:val="00A20B66"/>
    <w:rsid w:val="00A2736C"/>
    <w:rsid w:val="00A31963"/>
    <w:rsid w:val="00A4008B"/>
    <w:rsid w:val="00A430CB"/>
    <w:rsid w:val="00A464A7"/>
    <w:rsid w:val="00A53E47"/>
    <w:rsid w:val="00A56997"/>
    <w:rsid w:val="00A56F1B"/>
    <w:rsid w:val="00A6423B"/>
    <w:rsid w:val="00A7083D"/>
    <w:rsid w:val="00A86AE4"/>
    <w:rsid w:val="00A928FC"/>
    <w:rsid w:val="00AA7BAD"/>
    <w:rsid w:val="00AB60AB"/>
    <w:rsid w:val="00AC11C0"/>
    <w:rsid w:val="00AC37E4"/>
    <w:rsid w:val="00AD237B"/>
    <w:rsid w:val="00AD7DE3"/>
    <w:rsid w:val="00AE5A61"/>
    <w:rsid w:val="00AF484B"/>
    <w:rsid w:val="00AF75FC"/>
    <w:rsid w:val="00AF7FD9"/>
    <w:rsid w:val="00B009C5"/>
    <w:rsid w:val="00B04CC3"/>
    <w:rsid w:val="00B07EFB"/>
    <w:rsid w:val="00B1387A"/>
    <w:rsid w:val="00B179A2"/>
    <w:rsid w:val="00B20D7E"/>
    <w:rsid w:val="00B223A2"/>
    <w:rsid w:val="00B339FF"/>
    <w:rsid w:val="00B37D30"/>
    <w:rsid w:val="00B40434"/>
    <w:rsid w:val="00B40636"/>
    <w:rsid w:val="00B4472A"/>
    <w:rsid w:val="00B44B00"/>
    <w:rsid w:val="00B4591A"/>
    <w:rsid w:val="00B46FFA"/>
    <w:rsid w:val="00B475C8"/>
    <w:rsid w:val="00B50202"/>
    <w:rsid w:val="00B55040"/>
    <w:rsid w:val="00B5637E"/>
    <w:rsid w:val="00B568DE"/>
    <w:rsid w:val="00B71C0D"/>
    <w:rsid w:val="00B72C85"/>
    <w:rsid w:val="00B7330E"/>
    <w:rsid w:val="00B7506E"/>
    <w:rsid w:val="00B82351"/>
    <w:rsid w:val="00B82D79"/>
    <w:rsid w:val="00B831B7"/>
    <w:rsid w:val="00B83A80"/>
    <w:rsid w:val="00B85F0A"/>
    <w:rsid w:val="00B877C2"/>
    <w:rsid w:val="00B924FE"/>
    <w:rsid w:val="00B92C2A"/>
    <w:rsid w:val="00B93F64"/>
    <w:rsid w:val="00BA1B03"/>
    <w:rsid w:val="00BA4DBF"/>
    <w:rsid w:val="00BB12FA"/>
    <w:rsid w:val="00BB4AB3"/>
    <w:rsid w:val="00BC595D"/>
    <w:rsid w:val="00BC7F7C"/>
    <w:rsid w:val="00BD439D"/>
    <w:rsid w:val="00BD5CEE"/>
    <w:rsid w:val="00BE1ECA"/>
    <w:rsid w:val="00BE2917"/>
    <w:rsid w:val="00BE7E41"/>
    <w:rsid w:val="00BE7E91"/>
    <w:rsid w:val="00BE7F1B"/>
    <w:rsid w:val="00BF341D"/>
    <w:rsid w:val="00BF4035"/>
    <w:rsid w:val="00C066BF"/>
    <w:rsid w:val="00C06B77"/>
    <w:rsid w:val="00C06C98"/>
    <w:rsid w:val="00C07CE3"/>
    <w:rsid w:val="00C11BEB"/>
    <w:rsid w:val="00C16012"/>
    <w:rsid w:val="00C162B0"/>
    <w:rsid w:val="00C234B3"/>
    <w:rsid w:val="00C26687"/>
    <w:rsid w:val="00C33503"/>
    <w:rsid w:val="00C34FBE"/>
    <w:rsid w:val="00C36083"/>
    <w:rsid w:val="00C36451"/>
    <w:rsid w:val="00C371E4"/>
    <w:rsid w:val="00C43712"/>
    <w:rsid w:val="00C4380F"/>
    <w:rsid w:val="00C44226"/>
    <w:rsid w:val="00C44C5E"/>
    <w:rsid w:val="00C45AF7"/>
    <w:rsid w:val="00C45EED"/>
    <w:rsid w:val="00C46062"/>
    <w:rsid w:val="00C5228E"/>
    <w:rsid w:val="00C544C8"/>
    <w:rsid w:val="00C548EC"/>
    <w:rsid w:val="00C57040"/>
    <w:rsid w:val="00C730D0"/>
    <w:rsid w:val="00C74DFD"/>
    <w:rsid w:val="00C75F51"/>
    <w:rsid w:val="00C77F15"/>
    <w:rsid w:val="00C834ED"/>
    <w:rsid w:val="00C84BC6"/>
    <w:rsid w:val="00C865CC"/>
    <w:rsid w:val="00C87006"/>
    <w:rsid w:val="00C93496"/>
    <w:rsid w:val="00C9560D"/>
    <w:rsid w:val="00CA07F3"/>
    <w:rsid w:val="00CA4C2A"/>
    <w:rsid w:val="00CB209A"/>
    <w:rsid w:val="00CB4776"/>
    <w:rsid w:val="00CB7A4E"/>
    <w:rsid w:val="00CC322A"/>
    <w:rsid w:val="00CD5157"/>
    <w:rsid w:val="00CE0CCF"/>
    <w:rsid w:val="00CE5331"/>
    <w:rsid w:val="00CE6BDA"/>
    <w:rsid w:val="00CF0937"/>
    <w:rsid w:val="00CF2377"/>
    <w:rsid w:val="00CF4354"/>
    <w:rsid w:val="00CF6175"/>
    <w:rsid w:val="00CF7976"/>
    <w:rsid w:val="00D00C16"/>
    <w:rsid w:val="00D0587F"/>
    <w:rsid w:val="00D05AE5"/>
    <w:rsid w:val="00D0774A"/>
    <w:rsid w:val="00D22327"/>
    <w:rsid w:val="00D23B2A"/>
    <w:rsid w:val="00D30896"/>
    <w:rsid w:val="00D35B97"/>
    <w:rsid w:val="00D40071"/>
    <w:rsid w:val="00D44064"/>
    <w:rsid w:val="00D45D74"/>
    <w:rsid w:val="00D51C44"/>
    <w:rsid w:val="00D62F69"/>
    <w:rsid w:val="00D66406"/>
    <w:rsid w:val="00D66BD4"/>
    <w:rsid w:val="00D728AE"/>
    <w:rsid w:val="00D7469B"/>
    <w:rsid w:val="00D75B76"/>
    <w:rsid w:val="00D80F2D"/>
    <w:rsid w:val="00D8457B"/>
    <w:rsid w:val="00D90C5C"/>
    <w:rsid w:val="00D91B60"/>
    <w:rsid w:val="00D91F79"/>
    <w:rsid w:val="00D93E91"/>
    <w:rsid w:val="00D94E8D"/>
    <w:rsid w:val="00DA2341"/>
    <w:rsid w:val="00DA2663"/>
    <w:rsid w:val="00DA7A8C"/>
    <w:rsid w:val="00DC34CC"/>
    <w:rsid w:val="00DC3993"/>
    <w:rsid w:val="00DC3EE1"/>
    <w:rsid w:val="00DC6422"/>
    <w:rsid w:val="00DE36B1"/>
    <w:rsid w:val="00DF195E"/>
    <w:rsid w:val="00DF1A5E"/>
    <w:rsid w:val="00DF4710"/>
    <w:rsid w:val="00DF775D"/>
    <w:rsid w:val="00DF7C17"/>
    <w:rsid w:val="00E02CDA"/>
    <w:rsid w:val="00E03A18"/>
    <w:rsid w:val="00E1435D"/>
    <w:rsid w:val="00E23DE6"/>
    <w:rsid w:val="00E2478A"/>
    <w:rsid w:val="00E346B2"/>
    <w:rsid w:val="00E355F8"/>
    <w:rsid w:val="00E400B3"/>
    <w:rsid w:val="00E43039"/>
    <w:rsid w:val="00E453C6"/>
    <w:rsid w:val="00E45772"/>
    <w:rsid w:val="00E46813"/>
    <w:rsid w:val="00E46B07"/>
    <w:rsid w:val="00E52C1C"/>
    <w:rsid w:val="00E561C5"/>
    <w:rsid w:val="00E56812"/>
    <w:rsid w:val="00E61B11"/>
    <w:rsid w:val="00E61EB4"/>
    <w:rsid w:val="00E64604"/>
    <w:rsid w:val="00E67B28"/>
    <w:rsid w:val="00E727E9"/>
    <w:rsid w:val="00E72D99"/>
    <w:rsid w:val="00E82814"/>
    <w:rsid w:val="00E855A7"/>
    <w:rsid w:val="00E90C10"/>
    <w:rsid w:val="00E95929"/>
    <w:rsid w:val="00EA205C"/>
    <w:rsid w:val="00EA598B"/>
    <w:rsid w:val="00EB0EAB"/>
    <w:rsid w:val="00EB6570"/>
    <w:rsid w:val="00EB7EED"/>
    <w:rsid w:val="00EC314B"/>
    <w:rsid w:val="00ED140E"/>
    <w:rsid w:val="00ED3506"/>
    <w:rsid w:val="00EE0BA0"/>
    <w:rsid w:val="00EE5CB2"/>
    <w:rsid w:val="00EE6A7B"/>
    <w:rsid w:val="00EE754E"/>
    <w:rsid w:val="00EF3EEB"/>
    <w:rsid w:val="00EF4351"/>
    <w:rsid w:val="00EF5859"/>
    <w:rsid w:val="00EF7695"/>
    <w:rsid w:val="00F03827"/>
    <w:rsid w:val="00F13A45"/>
    <w:rsid w:val="00F15B3B"/>
    <w:rsid w:val="00F171C4"/>
    <w:rsid w:val="00F1750A"/>
    <w:rsid w:val="00F1790C"/>
    <w:rsid w:val="00F23083"/>
    <w:rsid w:val="00F3071A"/>
    <w:rsid w:val="00F32667"/>
    <w:rsid w:val="00F34559"/>
    <w:rsid w:val="00F632B7"/>
    <w:rsid w:val="00F665B5"/>
    <w:rsid w:val="00F66C78"/>
    <w:rsid w:val="00F72C19"/>
    <w:rsid w:val="00F74096"/>
    <w:rsid w:val="00F80558"/>
    <w:rsid w:val="00F82CE1"/>
    <w:rsid w:val="00F86990"/>
    <w:rsid w:val="00F86A4A"/>
    <w:rsid w:val="00F90363"/>
    <w:rsid w:val="00F95D3B"/>
    <w:rsid w:val="00FA7E95"/>
    <w:rsid w:val="00FC16CB"/>
    <w:rsid w:val="00FC7E34"/>
    <w:rsid w:val="00FD3500"/>
    <w:rsid w:val="00FE4606"/>
    <w:rsid w:val="00FE5FEE"/>
    <w:rsid w:val="00FF39C4"/>
    <w:rsid w:val="00FF4291"/>
    <w:rsid w:val="00FF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Normal Inden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99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line="360" w:lineRule="auto"/>
      <w:outlineLvl w:val="0"/>
    </w:pPr>
    <w:rPr>
      <w:b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2"/>
      </w:numPr>
      <w:spacing w:line="360" w:lineRule="auto"/>
      <w:outlineLvl w:val="1"/>
    </w:pPr>
    <w:rPr>
      <w:b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3"/>
      </w:numPr>
      <w:outlineLvl w:val="2"/>
    </w:pPr>
    <w:rPr>
      <w:b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4"/>
      </w:numPr>
      <w:spacing w:line="360" w:lineRule="auto"/>
      <w:outlineLvl w:val="3"/>
    </w:pPr>
    <w:rPr>
      <w:b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5"/>
      </w:numPr>
      <w:spacing w:line="360" w:lineRule="auto"/>
      <w:outlineLvl w:val="4"/>
    </w:pPr>
    <w:rPr>
      <w:b/>
    </w:rPr>
  </w:style>
  <w:style w:type="paragraph" w:styleId="6">
    <w:name w:val="heading 6"/>
    <w:basedOn w:val="a"/>
    <w:next w:val="a"/>
    <w:qFormat/>
    <w:pPr>
      <w:widowControl/>
      <w:numPr>
        <w:ilvl w:val="5"/>
        <w:numId w:val="6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5"/>
    </w:pPr>
    <w:rPr>
      <w:rFonts w:ascii="Arial" w:hAnsi="Arial"/>
      <w:i/>
      <w:noProof/>
      <w:kern w:val="0"/>
      <w:sz w:val="22"/>
    </w:rPr>
  </w:style>
  <w:style w:type="paragraph" w:styleId="7">
    <w:name w:val="heading 7"/>
    <w:basedOn w:val="a"/>
    <w:next w:val="a"/>
    <w:qFormat/>
    <w:pPr>
      <w:widowControl/>
      <w:numPr>
        <w:ilvl w:val="6"/>
        <w:numId w:val="6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ascii="Arial" w:hAnsi="Arial"/>
      <w:noProof/>
      <w:kern w:val="0"/>
      <w:sz w:val="24"/>
    </w:rPr>
  </w:style>
  <w:style w:type="paragraph" w:styleId="8">
    <w:name w:val="heading 8"/>
    <w:basedOn w:val="a"/>
    <w:next w:val="a"/>
    <w:qFormat/>
    <w:pPr>
      <w:widowControl/>
      <w:numPr>
        <w:ilvl w:val="7"/>
        <w:numId w:val="6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Arial" w:hAnsi="Arial"/>
      <w:i/>
      <w:noProof/>
      <w:kern w:val="0"/>
      <w:sz w:val="24"/>
    </w:rPr>
  </w:style>
  <w:style w:type="paragraph" w:styleId="9">
    <w:name w:val="heading 9"/>
    <w:basedOn w:val="a"/>
    <w:next w:val="a"/>
    <w:qFormat/>
    <w:pPr>
      <w:widowControl/>
      <w:numPr>
        <w:ilvl w:val="8"/>
        <w:numId w:val="6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8"/>
    </w:pPr>
    <w:rPr>
      <w:rFonts w:ascii="Arial" w:hAnsi="Arial"/>
      <w:i/>
      <w:noProof/>
      <w:kern w:val="0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pPr>
      <w:ind w:firstLine="42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7">
    <w:name w:val="page number"/>
    <w:basedOn w:val="a1"/>
  </w:style>
  <w:style w:type="paragraph" w:customStyle="1" w:styleId="a8">
    <w:name w:val="目录"/>
    <w:basedOn w:val="a"/>
    <w:next w:val="a"/>
    <w:pPr>
      <w:jc w:val="center"/>
    </w:pPr>
    <w:rPr>
      <w:b/>
      <w:sz w:val="24"/>
    </w:rPr>
  </w:style>
  <w:style w:type="paragraph" w:customStyle="1" w:styleId="a9">
    <w:name w:val="主标题"/>
    <w:basedOn w:val="a"/>
    <w:next w:val="a"/>
    <w:pPr>
      <w:spacing w:line="360" w:lineRule="auto"/>
    </w:pPr>
    <w:rPr>
      <w:b/>
      <w:sz w:val="30"/>
    </w:rPr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caps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smallCaps/>
      <w:sz w:val="20"/>
    </w:rPr>
  </w:style>
  <w:style w:type="paragraph" w:styleId="30">
    <w:name w:val="toc 3"/>
    <w:basedOn w:val="a"/>
    <w:next w:val="a"/>
    <w:autoRedefine/>
    <w:uiPriority w:val="39"/>
    <w:pPr>
      <w:ind w:firstLineChars="210" w:firstLine="420"/>
      <w:jc w:val="left"/>
    </w:pPr>
    <w:rPr>
      <w:iCs/>
      <w:sz w:val="20"/>
    </w:rPr>
  </w:style>
  <w:style w:type="paragraph" w:styleId="40">
    <w:name w:val="toc 4"/>
    <w:basedOn w:val="a"/>
    <w:next w:val="a"/>
    <w:autoRedefine/>
    <w:uiPriority w:val="39"/>
    <w:pPr>
      <w:ind w:left="630"/>
      <w:jc w:val="left"/>
    </w:pPr>
    <w:rPr>
      <w:sz w:val="18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 w:val="18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 w:val="18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 w:val="18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 w:val="18"/>
    </w:rPr>
  </w:style>
  <w:style w:type="paragraph" w:styleId="90">
    <w:name w:val="toc 9"/>
    <w:basedOn w:val="a"/>
    <w:next w:val="a"/>
    <w:autoRedefine/>
    <w:semiHidden/>
    <w:pPr>
      <w:ind w:left="1680"/>
      <w:jc w:val="left"/>
    </w:pPr>
    <w:rPr>
      <w:sz w:val="18"/>
    </w:rPr>
  </w:style>
  <w:style w:type="paragraph" w:styleId="aa">
    <w:name w:val="Body Text Indent"/>
    <w:basedOn w:val="a"/>
    <w:pPr>
      <w:ind w:firstLine="420"/>
    </w:pPr>
  </w:style>
  <w:style w:type="character" w:styleId="ab">
    <w:name w:val="Hyperlink"/>
    <w:uiPriority w:val="99"/>
    <w:rPr>
      <w:color w:val="0000FF"/>
      <w:u w:val="single"/>
    </w:rPr>
  </w:style>
  <w:style w:type="paragraph" w:styleId="ac">
    <w:name w:val="Body Text"/>
    <w:basedOn w:val="a"/>
    <w:rPr>
      <w:color w:val="0000FF"/>
    </w:rPr>
  </w:style>
  <w:style w:type="paragraph" w:styleId="21">
    <w:name w:val="Body Text Indent 2"/>
    <w:basedOn w:val="a"/>
    <w:pPr>
      <w:ind w:firstLine="425"/>
    </w:pPr>
    <w:rPr>
      <w:rFonts w:ascii="宋体"/>
      <w:color w:val="0000FF"/>
    </w:rPr>
  </w:style>
  <w:style w:type="paragraph" w:styleId="ad">
    <w:name w:val="Date"/>
    <w:basedOn w:val="a"/>
    <w:next w:val="a"/>
    <w:rPr>
      <w:rFonts w:ascii="楷体_GB2312" w:eastAsia="楷体_GB2312"/>
    </w:rPr>
  </w:style>
  <w:style w:type="paragraph" w:styleId="ae">
    <w:name w:val="Body Text First Indent"/>
    <w:basedOn w:val="a"/>
    <w:pPr>
      <w:autoSpaceDE w:val="0"/>
      <w:autoSpaceDN w:val="0"/>
      <w:adjustRightInd w:val="0"/>
      <w:spacing w:line="360" w:lineRule="auto"/>
      <w:ind w:firstLine="425"/>
    </w:pPr>
    <w:rPr>
      <w:kern w:val="0"/>
      <w:szCs w:val="21"/>
    </w:rPr>
  </w:style>
  <w:style w:type="paragraph" w:styleId="22">
    <w:name w:val="Body Text 2"/>
    <w:basedOn w:val="31"/>
    <w:pPr>
      <w:spacing w:after="0"/>
      <w:jc w:val="center"/>
    </w:pPr>
    <w:rPr>
      <w:b/>
      <w:sz w:val="32"/>
    </w:rPr>
  </w:style>
  <w:style w:type="paragraph" w:styleId="31">
    <w:name w:val="Body Text 3"/>
    <w:basedOn w:val="a"/>
    <w:pPr>
      <w:spacing w:after="120"/>
    </w:pPr>
    <w:rPr>
      <w:sz w:val="16"/>
      <w:szCs w:val="16"/>
    </w:rPr>
  </w:style>
  <w:style w:type="paragraph" w:styleId="af">
    <w:name w:val="Balloon Text"/>
    <w:basedOn w:val="a"/>
    <w:semiHidden/>
    <w:rsid w:val="007F2752"/>
    <w:rPr>
      <w:sz w:val="18"/>
      <w:szCs w:val="18"/>
    </w:rPr>
  </w:style>
  <w:style w:type="paragraph" w:customStyle="1" w:styleId="af0">
    <w:name w:val="封面表格文本"/>
    <w:basedOn w:val="a"/>
    <w:rsid w:val="007F2752"/>
    <w:pPr>
      <w:autoSpaceDE w:val="0"/>
      <w:autoSpaceDN w:val="0"/>
      <w:adjustRightInd w:val="0"/>
      <w:jc w:val="center"/>
    </w:pPr>
    <w:rPr>
      <w:b/>
      <w:kern w:val="0"/>
      <w:sz w:val="24"/>
    </w:rPr>
  </w:style>
  <w:style w:type="table" w:styleId="af1">
    <w:name w:val="Table Grid"/>
    <w:basedOn w:val="a2"/>
    <w:rsid w:val="001874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Strong"/>
    <w:uiPriority w:val="22"/>
    <w:qFormat/>
    <w:rsid w:val="00B5637E"/>
    <w:rPr>
      <w:b/>
      <w:bCs/>
    </w:rPr>
  </w:style>
  <w:style w:type="paragraph" w:styleId="af3">
    <w:name w:val="Normal (Web)"/>
    <w:basedOn w:val="a"/>
    <w:uiPriority w:val="99"/>
    <w:rsid w:val="0045539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styleId="af4">
    <w:name w:val="Title"/>
    <w:basedOn w:val="a"/>
    <w:next w:val="a"/>
    <w:link w:val="Char"/>
    <w:qFormat/>
    <w:rsid w:val="00F3266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f4"/>
    <w:rsid w:val="00F32667"/>
    <w:rPr>
      <w:rFonts w:ascii="Cambria" w:hAnsi="Cambria" w:cs="Times New Roman"/>
      <w:b/>
      <w:bCs/>
      <w:kern w:val="2"/>
      <w:sz w:val="32"/>
      <w:szCs w:val="32"/>
    </w:rPr>
  </w:style>
  <w:style w:type="character" w:styleId="af5">
    <w:name w:val="Emphasis"/>
    <w:uiPriority w:val="99"/>
    <w:qFormat/>
    <w:rsid w:val="005C1B98"/>
    <w:rPr>
      <w:i/>
      <w:iCs/>
    </w:rPr>
  </w:style>
  <w:style w:type="character" w:customStyle="1" w:styleId="apple-converted-space">
    <w:name w:val="apple-converted-space"/>
    <w:uiPriority w:val="99"/>
    <w:rsid w:val="005C1B98"/>
  </w:style>
  <w:style w:type="character" w:styleId="HTML">
    <w:name w:val="HTML Code"/>
    <w:uiPriority w:val="99"/>
    <w:unhideWhenUsed/>
    <w:rsid w:val="00BB12FA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rsid w:val="008F1C3E"/>
  </w:style>
  <w:style w:type="character" w:customStyle="1" w:styleId="string">
    <w:name w:val="string"/>
    <w:rsid w:val="008F1C3E"/>
  </w:style>
  <w:style w:type="character" w:customStyle="1" w:styleId="comment">
    <w:name w:val="comment"/>
    <w:rsid w:val="008F1C3E"/>
  </w:style>
  <w:style w:type="character" w:customStyle="1" w:styleId="tag">
    <w:name w:val="tag"/>
    <w:rsid w:val="008F1C3E"/>
  </w:style>
  <w:style w:type="character" w:customStyle="1" w:styleId="tag-name">
    <w:name w:val="tag-name"/>
    <w:rsid w:val="008F1C3E"/>
  </w:style>
  <w:style w:type="character" w:customStyle="1" w:styleId="attribute">
    <w:name w:val="attribute"/>
    <w:rsid w:val="008F1C3E"/>
  </w:style>
  <w:style w:type="character" w:customStyle="1" w:styleId="attribute-value">
    <w:name w:val="attribute-value"/>
    <w:rsid w:val="008F1C3E"/>
  </w:style>
  <w:style w:type="paragraph" w:styleId="af6">
    <w:name w:val="List Paragraph"/>
    <w:basedOn w:val="a"/>
    <w:uiPriority w:val="34"/>
    <w:qFormat/>
    <w:rsid w:val="001F368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CharCharCharChar">
    <w:name w:val="Char Char Char Char"/>
    <w:basedOn w:val="a4"/>
    <w:autoRedefine/>
    <w:rsid w:val="00775C6E"/>
    <w:rPr>
      <w:rFonts w:ascii="Tahoma" w:hAnsi="Tahoma"/>
      <w:szCs w:val="21"/>
    </w:rPr>
  </w:style>
  <w:style w:type="character" w:customStyle="1" w:styleId="sub2">
    <w:name w:val="sub2"/>
    <w:basedOn w:val="a1"/>
    <w:uiPriority w:val="99"/>
    <w:rsid w:val="00587585"/>
  </w:style>
  <w:style w:type="character" w:customStyle="1" w:styleId="sub3">
    <w:name w:val="sub3"/>
    <w:basedOn w:val="a1"/>
    <w:uiPriority w:val="99"/>
    <w:rsid w:val="00587585"/>
  </w:style>
  <w:style w:type="character" w:customStyle="1" w:styleId="sub4">
    <w:name w:val="sub4"/>
    <w:basedOn w:val="a1"/>
    <w:uiPriority w:val="99"/>
    <w:rsid w:val="005875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Normal Inden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99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line="360" w:lineRule="auto"/>
      <w:outlineLvl w:val="0"/>
    </w:pPr>
    <w:rPr>
      <w:b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2"/>
      </w:numPr>
      <w:spacing w:line="360" w:lineRule="auto"/>
      <w:outlineLvl w:val="1"/>
    </w:pPr>
    <w:rPr>
      <w:b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3"/>
      </w:numPr>
      <w:outlineLvl w:val="2"/>
    </w:pPr>
    <w:rPr>
      <w:b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4"/>
      </w:numPr>
      <w:spacing w:line="360" w:lineRule="auto"/>
      <w:outlineLvl w:val="3"/>
    </w:pPr>
    <w:rPr>
      <w:b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5"/>
      </w:numPr>
      <w:spacing w:line="360" w:lineRule="auto"/>
      <w:outlineLvl w:val="4"/>
    </w:pPr>
    <w:rPr>
      <w:b/>
    </w:rPr>
  </w:style>
  <w:style w:type="paragraph" w:styleId="6">
    <w:name w:val="heading 6"/>
    <w:basedOn w:val="a"/>
    <w:next w:val="a"/>
    <w:qFormat/>
    <w:pPr>
      <w:widowControl/>
      <w:numPr>
        <w:ilvl w:val="5"/>
        <w:numId w:val="6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5"/>
    </w:pPr>
    <w:rPr>
      <w:rFonts w:ascii="Arial" w:hAnsi="Arial"/>
      <w:i/>
      <w:noProof/>
      <w:kern w:val="0"/>
      <w:sz w:val="22"/>
    </w:rPr>
  </w:style>
  <w:style w:type="paragraph" w:styleId="7">
    <w:name w:val="heading 7"/>
    <w:basedOn w:val="a"/>
    <w:next w:val="a"/>
    <w:qFormat/>
    <w:pPr>
      <w:widowControl/>
      <w:numPr>
        <w:ilvl w:val="6"/>
        <w:numId w:val="6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ascii="Arial" w:hAnsi="Arial"/>
      <w:noProof/>
      <w:kern w:val="0"/>
      <w:sz w:val="24"/>
    </w:rPr>
  </w:style>
  <w:style w:type="paragraph" w:styleId="8">
    <w:name w:val="heading 8"/>
    <w:basedOn w:val="a"/>
    <w:next w:val="a"/>
    <w:qFormat/>
    <w:pPr>
      <w:widowControl/>
      <w:numPr>
        <w:ilvl w:val="7"/>
        <w:numId w:val="6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Arial" w:hAnsi="Arial"/>
      <w:i/>
      <w:noProof/>
      <w:kern w:val="0"/>
      <w:sz w:val="24"/>
    </w:rPr>
  </w:style>
  <w:style w:type="paragraph" w:styleId="9">
    <w:name w:val="heading 9"/>
    <w:basedOn w:val="a"/>
    <w:next w:val="a"/>
    <w:qFormat/>
    <w:pPr>
      <w:widowControl/>
      <w:numPr>
        <w:ilvl w:val="8"/>
        <w:numId w:val="6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8"/>
    </w:pPr>
    <w:rPr>
      <w:rFonts w:ascii="Arial" w:hAnsi="Arial"/>
      <w:i/>
      <w:noProof/>
      <w:kern w:val="0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pPr>
      <w:ind w:firstLine="42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7">
    <w:name w:val="page number"/>
    <w:basedOn w:val="a1"/>
  </w:style>
  <w:style w:type="paragraph" w:customStyle="1" w:styleId="a8">
    <w:name w:val="目录"/>
    <w:basedOn w:val="a"/>
    <w:next w:val="a"/>
    <w:pPr>
      <w:jc w:val="center"/>
    </w:pPr>
    <w:rPr>
      <w:b/>
      <w:sz w:val="24"/>
    </w:rPr>
  </w:style>
  <w:style w:type="paragraph" w:customStyle="1" w:styleId="a9">
    <w:name w:val="主标题"/>
    <w:basedOn w:val="a"/>
    <w:next w:val="a"/>
    <w:pPr>
      <w:spacing w:line="360" w:lineRule="auto"/>
    </w:pPr>
    <w:rPr>
      <w:b/>
      <w:sz w:val="30"/>
    </w:rPr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caps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smallCaps/>
      <w:sz w:val="20"/>
    </w:rPr>
  </w:style>
  <w:style w:type="paragraph" w:styleId="30">
    <w:name w:val="toc 3"/>
    <w:basedOn w:val="a"/>
    <w:next w:val="a"/>
    <w:autoRedefine/>
    <w:uiPriority w:val="39"/>
    <w:pPr>
      <w:ind w:firstLineChars="210" w:firstLine="420"/>
      <w:jc w:val="left"/>
    </w:pPr>
    <w:rPr>
      <w:iCs/>
      <w:sz w:val="20"/>
    </w:rPr>
  </w:style>
  <w:style w:type="paragraph" w:styleId="40">
    <w:name w:val="toc 4"/>
    <w:basedOn w:val="a"/>
    <w:next w:val="a"/>
    <w:autoRedefine/>
    <w:uiPriority w:val="39"/>
    <w:pPr>
      <w:ind w:left="630"/>
      <w:jc w:val="left"/>
    </w:pPr>
    <w:rPr>
      <w:sz w:val="18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 w:val="18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 w:val="18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 w:val="18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 w:val="18"/>
    </w:rPr>
  </w:style>
  <w:style w:type="paragraph" w:styleId="90">
    <w:name w:val="toc 9"/>
    <w:basedOn w:val="a"/>
    <w:next w:val="a"/>
    <w:autoRedefine/>
    <w:semiHidden/>
    <w:pPr>
      <w:ind w:left="1680"/>
      <w:jc w:val="left"/>
    </w:pPr>
    <w:rPr>
      <w:sz w:val="18"/>
    </w:rPr>
  </w:style>
  <w:style w:type="paragraph" w:styleId="aa">
    <w:name w:val="Body Text Indent"/>
    <w:basedOn w:val="a"/>
    <w:pPr>
      <w:ind w:firstLine="420"/>
    </w:pPr>
  </w:style>
  <w:style w:type="character" w:styleId="ab">
    <w:name w:val="Hyperlink"/>
    <w:uiPriority w:val="99"/>
    <w:rPr>
      <w:color w:val="0000FF"/>
      <w:u w:val="single"/>
    </w:rPr>
  </w:style>
  <w:style w:type="paragraph" w:styleId="ac">
    <w:name w:val="Body Text"/>
    <w:basedOn w:val="a"/>
    <w:rPr>
      <w:color w:val="0000FF"/>
    </w:rPr>
  </w:style>
  <w:style w:type="paragraph" w:styleId="21">
    <w:name w:val="Body Text Indent 2"/>
    <w:basedOn w:val="a"/>
    <w:pPr>
      <w:ind w:firstLine="425"/>
    </w:pPr>
    <w:rPr>
      <w:rFonts w:ascii="宋体"/>
      <w:color w:val="0000FF"/>
    </w:rPr>
  </w:style>
  <w:style w:type="paragraph" w:styleId="ad">
    <w:name w:val="Date"/>
    <w:basedOn w:val="a"/>
    <w:next w:val="a"/>
    <w:rPr>
      <w:rFonts w:ascii="楷体_GB2312" w:eastAsia="楷体_GB2312"/>
    </w:rPr>
  </w:style>
  <w:style w:type="paragraph" w:styleId="ae">
    <w:name w:val="Body Text First Indent"/>
    <w:basedOn w:val="a"/>
    <w:pPr>
      <w:autoSpaceDE w:val="0"/>
      <w:autoSpaceDN w:val="0"/>
      <w:adjustRightInd w:val="0"/>
      <w:spacing w:line="360" w:lineRule="auto"/>
      <w:ind w:firstLine="425"/>
    </w:pPr>
    <w:rPr>
      <w:kern w:val="0"/>
      <w:szCs w:val="21"/>
    </w:rPr>
  </w:style>
  <w:style w:type="paragraph" w:styleId="22">
    <w:name w:val="Body Text 2"/>
    <w:basedOn w:val="31"/>
    <w:pPr>
      <w:spacing w:after="0"/>
      <w:jc w:val="center"/>
    </w:pPr>
    <w:rPr>
      <w:b/>
      <w:sz w:val="32"/>
    </w:rPr>
  </w:style>
  <w:style w:type="paragraph" w:styleId="31">
    <w:name w:val="Body Text 3"/>
    <w:basedOn w:val="a"/>
    <w:pPr>
      <w:spacing w:after="120"/>
    </w:pPr>
    <w:rPr>
      <w:sz w:val="16"/>
      <w:szCs w:val="16"/>
    </w:rPr>
  </w:style>
  <w:style w:type="paragraph" w:styleId="af">
    <w:name w:val="Balloon Text"/>
    <w:basedOn w:val="a"/>
    <w:semiHidden/>
    <w:rsid w:val="007F2752"/>
    <w:rPr>
      <w:sz w:val="18"/>
      <w:szCs w:val="18"/>
    </w:rPr>
  </w:style>
  <w:style w:type="paragraph" w:customStyle="1" w:styleId="af0">
    <w:name w:val="封面表格文本"/>
    <w:basedOn w:val="a"/>
    <w:rsid w:val="007F2752"/>
    <w:pPr>
      <w:autoSpaceDE w:val="0"/>
      <w:autoSpaceDN w:val="0"/>
      <w:adjustRightInd w:val="0"/>
      <w:jc w:val="center"/>
    </w:pPr>
    <w:rPr>
      <w:b/>
      <w:kern w:val="0"/>
      <w:sz w:val="24"/>
    </w:rPr>
  </w:style>
  <w:style w:type="table" w:styleId="af1">
    <w:name w:val="Table Grid"/>
    <w:basedOn w:val="a2"/>
    <w:rsid w:val="001874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Strong"/>
    <w:uiPriority w:val="22"/>
    <w:qFormat/>
    <w:rsid w:val="00B5637E"/>
    <w:rPr>
      <w:b/>
      <w:bCs/>
    </w:rPr>
  </w:style>
  <w:style w:type="paragraph" w:styleId="af3">
    <w:name w:val="Normal (Web)"/>
    <w:basedOn w:val="a"/>
    <w:uiPriority w:val="99"/>
    <w:rsid w:val="0045539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styleId="af4">
    <w:name w:val="Title"/>
    <w:basedOn w:val="a"/>
    <w:next w:val="a"/>
    <w:link w:val="Char"/>
    <w:qFormat/>
    <w:rsid w:val="00F3266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f4"/>
    <w:rsid w:val="00F32667"/>
    <w:rPr>
      <w:rFonts w:ascii="Cambria" w:hAnsi="Cambria" w:cs="Times New Roman"/>
      <w:b/>
      <w:bCs/>
      <w:kern w:val="2"/>
      <w:sz w:val="32"/>
      <w:szCs w:val="32"/>
    </w:rPr>
  </w:style>
  <w:style w:type="character" w:styleId="af5">
    <w:name w:val="Emphasis"/>
    <w:uiPriority w:val="99"/>
    <w:qFormat/>
    <w:rsid w:val="005C1B98"/>
    <w:rPr>
      <w:i/>
      <w:iCs/>
    </w:rPr>
  </w:style>
  <w:style w:type="character" w:customStyle="1" w:styleId="apple-converted-space">
    <w:name w:val="apple-converted-space"/>
    <w:uiPriority w:val="99"/>
    <w:rsid w:val="005C1B98"/>
  </w:style>
  <w:style w:type="character" w:styleId="HTML">
    <w:name w:val="HTML Code"/>
    <w:uiPriority w:val="99"/>
    <w:unhideWhenUsed/>
    <w:rsid w:val="00BB12FA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rsid w:val="008F1C3E"/>
  </w:style>
  <w:style w:type="character" w:customStyle="1" w:styleId="string">
    <w:name w:val="string"/>
    <w:rsid w:val="008F1C3E"/>
  </w:style>
  <w:style w:type="character" w:customStyle="1" w:styleId="comment">
    <w:name w:val="comment"/>
    <w:rsid w:val="008F1C3E"/>
  </w:style>
  <w:style w:type="character" w:customStyle="1" w:styleId="tag">
    <w:name w:val="tag"/>
    <w:rsid w:val="008F1C3E"/>
  </w:style>
  <w:style w:type="character" w:customStyle="1" w:styleId="tag-name">
    <w:name w:val="tag-name"/>
    <w:rsid w:val="008F1C3E"/>
  </w:style>
  <w:style w:type="character" w:customStyle="1" w:styleId="attribute">
    <w:name w:val="attribute"/>
    <w:rsid w:val="008F1C3E"/>
  </w:style>
  <w:style w:type="character" w:customStyle="1" w:styleId="attribute-value">
    <w:name w:val="attribute-value"/>
    <w:rsid w:val="008F1C3E"/>
  </w:style>
  <w:style w:type="paragraph" w:styleId="af6">
    <w:name w:val="List Paragraph"/>
    <w:basedOn w:val="a"/>
    <w:uiPriority w:val="34"/>
    <w:qFormat/>
    <w:rsid w:val="001F368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CharCharCharChar">
    <w:name w:val="Char Char Char Char"/>
    <w:basedOn w:val="a4"/>
    <w:autoRedefine/>
    <w:rsid w:val="00775C6E"/>
    <w:rPr>
      <w:rFonts w:ascii="Tahoma" w:hAnsi="Tahoma"/>
      <w:szCs w:val="21"/>
    </w:rPr>
  </w:style>
  <w:style w:type="character" w:customStyle="1" w:styleId="sub2">
    <w:name w:val="sub2"/>
    <w:basedOn w:val="a1"/>
    <w:uiPriority w:val="99"/>
    <w:rsid w:val="00587585"/>
  </w:style>
  <w:style w:type="character" w:customStyle="1" w:styleId="sub3">
    <w:name w:val="sub3"/>
    <w:basedOn w:val="a1"/>
    <w:uiPriority w:val="99"/>
    <w:rsid w:val="00587585"/>
  </w:style>
  <w:style w:type="character" w:customStyle="1" w:styleId="sub4">
    <w:name w:val="sub4"/>
    <w:basedOn w:val="a1"/>
    <w:uiPriority w:val="99"/>
    <w:rsid w:val="00587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678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125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1261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756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2676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115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4482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306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0952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112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127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6076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0238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152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1707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56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611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064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8649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0939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437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775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6724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6083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4224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899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9640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93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3918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802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1371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814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621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4562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491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83017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7347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32452;\yangqi\&#38468;&#20214;54&#24635;&#20307;&#26041;&#26696;V3.0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E4ECD-F762-4934-BE7C-F9202B882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附件54总体方案V3.0.dot</Template>
  <TotalTime>596</TotalTime>
  <Pages>1</Pages>
  <Words>43</Words>
  <Characters>247</Characters>
  <Application>Microsoft Office Word</Application>
  <DocSecurity>0</DocSecurity>
  <Lines>2</Lines>
  <Paragraphs>1</Paragraphs>
  <ScaleCrop>false</ScaleCrop>
  <Company>fudan</Company>
  <LinksUpToDate>false</LinksUpToDate>
  <CharactersWithSpaces>289</CharactersWithSpaces>
  <SharedDoc>false</SharedDoc>
  <HLinks>
    <vt:vector size="18" baseType="variant">
      <vt:variant>
        <vt:i4>4784220</vt:i4>
      </vt:variant>
      <vt:variant>
        <vt:i4>24</vt:i4>
      </vt:variant>
      <vt:variant>
        <vt:i4>0</vt:i4>
      </vt:variant>
      <vt:variant>
        <vt:i4>5</vt:i4>
      </vt:variant>
      <vt:variant>
        <vt:lpwstr>javascript:void()</vt:lpwstr>
      </vt:variant>
      <vt:variant>
        <vt:lpwstr/>
      </vt:variant>
      <vt:variant>
        <vt:i4>4784220</vt:i4>
      </vt:variant>
      <vt:variant>
        <vt:i4>18</vt:i4>
      </vt:variant>
      <vt:variant>
        <vt:i4>0</vt:i4>
      </vt:variant>
      <vt:variant>
        <vt:i4>5</vt:i4>
      </vt:variant>
      <vt:variant>
        <vt:lpwstr>javascript:void()</vt:lpwstr>
      </vt:variant>
      <vt:variant>
        <vt:lpwstr/>
      </vt:variant>
      <vt:variant>
        <vt:i4>4784220</vt:i4>
      </vt:variant>
      <vt:variant>
        <vt:i4>12</vt:i4>
      </vt:variant>
      <vt:variant>
        <vt:i4>0</vt:i4>
      </vt:variant>
      <vt:variant>
        <vt:i4>5</vt:i4>
      </vt:variant>
      <vt:variant>
        <vt:lpwstr>javascript:void()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明想电子360plc</dc:title>
  <dc:creator>USER</dc:creator>
  <cp:lastModifiedBy>JustinChen</cp:lastModifiedBy>
  <cp:revision>295</cp:revision>
  <cp:lastPrinted>2001-12-14T08:13:00Z</cp:lastPrinted>
  <dcterms:created xsi:type="dcterms:W3CDTF">2012-02-11T01:25:00Z</dcterms:created>
  <dcterms:modified xsi:type="dcterms:W3CDTF">2012-04-28T11:34:00Z</dcterms:modified>
</cp:coreProperties>
</file>