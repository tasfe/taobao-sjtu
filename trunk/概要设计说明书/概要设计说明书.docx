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DBF" w:rsidRDefault="00BA4DBF" w:rsidP="00BA4DBF">
      <w:pPr>
        <w:pStyle w:val="af4"/>
      </w:pPr>
      <w:proofErr w:type="gramStart"/>
      <w:r>
        <w:rPr>
          <w:rFonts w:hint="eastAsia"/>
        </w:rPr>
        <w:t>淘宝数据</w:t>
      </w:r>
      <w:proofErr w:type="gramEnd"/>
      <w:r>
        <w:rPr>
          <w:rFonts w:hint="eastAsia"/>
        </w:rPr>
        <w:t>抓取</w:t>
      </w:r>
      <w:r w:rsidR="00056DBB">
        <w:rPr>
          <w:rFonts w:hint="eastAsia"/>
        </w:rPr>
        <w:t>概要设计</w:t>
      </w:r>
      <w:r>
        <w:rPr>
          <w:rFonts w:hint="eastAsia"/>
        </w:rPr>
        <w:t>说明书</w:t>
      </w:r>
    </w:p>
    <w:p w:rsidR="00697E49" w:rsidRDefault="00697E49" w:rsidP="00697E49">
      <w:pPr>
        <w:pStyle w:val="1"/>
      </w:pPr>
      <w:r>
        <w:rPr>
          <w:rFonts w:hint="eastAsia"/>
        </w:rPr>
        <w:t>引言</w:t>
      </w:r>
    </w:p>
    <w:p w:rsidR="005B05FE" w:rsidRPr="005B05FE" w:rsidRDefault="005B05FE" w:rsidP="005B05FE">
      <w:pPr>
        <w:pStyle w:val="a0"/>
      </w:pPr>
      <w:r>
        <w:rPr>
          <w:rFonts w:hint="eastAsia"/>
        </w:rPr>
        <w:t>根据对方的需求，我们将</w:t>
      </w:r>
      <w:proofErr w:type="gramStart"/>
      <w:r>
        <w:rPr>
          <w:rFonts w:hint="eastAsia"/>
        </w:rPr>
        <w:t>从淘宝网上</w:t>
      </w:r>
      <w:proofErr w:type="gramEnd"/>
      <w:r>
        <w:rPr>
          <w:rFonts w:hint="eastAsia"/>
        </w:rPr>
        <w:t>抓取指定格式的数据，并将其保存在</w:t>
      </w:r>
      <w:r>
        <w:rPr>
          <w:rFonts w:hint="eastAsia"/>
        </w:rPr>
        <w:t>excel</w:t>
      </w:r>
      <w:r>
        <w:rPr>
          <w:rFonts w:hint="eastAsia"/>
        </w:rPr>
        <w:t>文件中。</w:t>
      </w:r>
      <w:r w:rsidR="00AD237B">
        <w:rPr>
          <w:rFonts w:hint="eastAsia"/>
        </w:rPr>
        <w:t>利用</w:t>
      </w:r>
      <w:proofErr w:type="spellStart"/>
      <w:r w:rsidR="00AD237B">
        <w:rPr>
          <w:rFonts w:hint="eastAsia"/>
        </w:rPr>
        <w:t>httpclient</w:t>
      </w:r>
      <w:proofErr w:type="spellEnd"/>
      <w:r w:rsidR="00AD237B">
        <w:rPr>
          <w:rFonts w:hint="eastAsia"/>
        </w:rPr>
        <w:t>来完成登录和抓取网页，利用</w:t>
      </w:r>
      <w:proofErr w:type="spellStart"/>
      <w:r w:rsidR="00AD237B">
        <w:rPr>
          <w:rFonts w:hint="eastAsia"/>
        </w:rPr>
        <w:t>jsoup</w:t>
      </w:r>
      <w:proofErr w:type="spellEnd"/>
      <w:r w:rsidR="00AD237B">
        <w:rPr>
          <w:rFonts w:hint="eastAsia"/>
        </w:rPr>
        <w:t>来解析</w:t>
      </w:r>
      <w:r w:rsidR="00AD237B">
        <w:rPr>
          <w:rFonts w:hint="eastAsia"/>
        </w:rPr>
        <w:t xml:space="preserve">html </w:t>
      </w:r>
      <w:proofErr w:type="spellStart"/>
      <w:r w:rsidR="00AD237B">
        <w:rPr>
          <w:rFonts w:hint="eastAsia"/>
        </w:rPr>
        <w:t>dom</w:t>
      </w:r>
      <w:proofErr w:type="spellEnd"/>
      <w:r w:rsidR="00AD237B">
        <w:rPr>
          <w:rFonts w:hint="eastAsia"/>
        </w:rPr>
        <w:t>树。</w:t>
      </w:r>
      <w:r w:rsidR="008E4DB0">
        <w:rPr>
          <w:rFonts w:hint="eastAsia"/>
        </w:rPr>
        <w:t>关于数据抓取基本的思想就是先用</w:t>
      </w:r>
      <w:r w:rsidR="008E4DB0">
        <w:rPr>
          <w:rFonts w:hint="eastAsia"/>
        </w:rPr>
        <w:t>get</w:t>
      </w:r>
      <w:r w:rsidR="008E4DB0">
        <w:rPr>
          <w:rFonts w:hint="eastAsia"/>
        </w:rPr>
        <w:t>请求获得该页面，再用</w:t>
      </w:r>
      <w:proofErr w:type="spellStart"/>
      <w:r w:rsidR="008E4DB0">
        <w:rPr>
          <w:rFonts w:hint="eastAsia"/>
        </w:rPr>
        <w:t>jsoup</w:t>
      </w:r>
      <w:proofErr w:type="spellEnd"/>
      <w:r w:rsidR="008E4DB0">
        <w:rPr>
          <w:rFonts w:hint="eastAsia"/>
        </w:rPr>
        <w:t>来解析</w:t>
      </w:r>
      <w:proofErr w:type="spellStart"/>
      <w:r w:rsidR="008E4DB0">
        <w:rPr>
          <w:rFonts w:hint="eastAsia"/>
        </w:rPr>
        <w:t>dom</w:t>
      </w:r>
      <w:proofErr w:type="spellEnd"/>
      <w:r w:rsidR="008E4DB0">
        <w:rPr>
          <w:rFonts w:hint="eastAsia"/>
        </w:rPr>
        <w:t>树，从而获得我们想要的数据。</w:t>
      </w:r>
    </w:p>
    <w:p w:rsidR="00697E49" w:rsidRDefault="00757950" w:rsidP="00697E49">
      <w:pPr>
        <w:pStyle w:val="1"/>
      </w:pPr>
      <w:r>
        <w:rPr>
          <w:rFonts w:hint="eastAsia"/>
        </w:rPr>
        <w:t>总体设计</w:t>
      </w:r>
    </w:p>
    <w:p w:rsidR="00DF7C17" w:rsidRDefault="00EE6A7B" w:rsidP="00DF7C17">
      <w:pPr>
        <w:pStyle w:val="a0"/>
      </w:pPr>
      <w:r>
        <w:rPr>
          <w:rFonts w:hint="eastAsia"/>
        </w:rPr>
        <w:t>系统架构图如下所示：</w:t>
      </w:r>
    </w:p>
    <w:p w:rsidR="00B831B7" w:rsidRDefault="004E3F7C" w:rsidP="00DF7C17">
      <w:pPr>
        <w:pStyle w:val="a0"/>
      </w:pPr>
      <w:r>
        <w:object w:dxaOrig="8049" w:dyaOrig="5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1pt;height:264.9pt" o:ole="">
            <v:imagedata r:id="rId9" o:title=""/>
          </v:shape>
          <o:OLEObject Type="Embed" ProgID="Visio.Drawing.11" ShapeID="_x0000_i1025" DrawAspect="Content" ObjectID="_1397463272" r:id="rId10"/>
        </w:object>
      </w:r>
      <w:r w:rsidR="00174731">
        <w:rPr>
          <w:rFonts w:hint="eastAsia"/>
        </w:rPr>
        <w:t>系统主要由</w:t>
      </w:r>
      <w:r w:rsidR="00174731">
        <w:rPr>
          <w:rFonts w:hint="eastAsia"/>
        </w:rPr>
        <w:t>3</w:t>
      </w:r>
      <w:r w:rsidR="00174731">
        <w:rPr>
          <w:rFonts w:hint="eastAsia"/>
        </w:rPr>
        <w:t>个模块构成，分别是登陆认证模块，页面解析模块和</w:t>
      </w:r>
      <w:r w:rsidR="00174731">
        <w:rPr>
          <w:rFonts w:hint="eastAsia"/>
        </w:rPr>
        <w:t>excel</w:t>
      </w:r>
      <w:r w:rsidR="00174731">
        <w:rPr>
          <w:rFonts w:hint="eastAsia"/>
        </w:rPr>
        <w:t>输出模块。</w:t>
      </w:r>
    </w:p>
    <w:p w:rsidR="00EE6A7B" w:rsidRDefault="0003765A" w:rsidP="00D628C2">
      <w:pPr>
        <w:pStyle w:val="a0"/>
        <w:numPr>
          <w:ilvl w:val="0"/>
          <w:numId w:val="7"/>
        </w:numPr>
      </w:pPr>
      <w:r>
        <w:rPr>
          <w:rFonts w:hint="eastAsia"/>
        </w:rPr>
        <w:t>登陆认证模块主要完成系统的自动登陆，</w:t>
      </w:r>
      <w:r w:rsidR="00B831B7">
        <w:rPr>
          <w:rFonts w:hint="eastAsia"/>
        </w:rPr>
        <w:t>获得服务器端向客户端写入的</w:t>
      </w:r>
      <w:r w:rsidR="00B831B7">
        <w:rPr>
          <w:rFonts w:hint="eastAsia"/>
        </w:rPr>
        <w:t>cookie</w:t>
      </w:r>
      <w:r w:rsidR="00B831B7">
        <w:rPr>
          <w:rFonts w:hint="eastAsia"/>
        </w:rPr>
        <w:t>信息，以后的每次</w:t>
      </w:r>
      <w:r w:rsidR="00B831B7">
        <w:rPr>
          <w:rFonts w:hint="eastAsia"/>
        </w:rPr>
        <w:t>http</w:t>
      </w:r>
      <w:r w:rsidR="00B831B7">
        <w:rPr>
          <w:rFonts w:hint="eastAsia"/>
        </w:rPr>
        <w:t>请求中都将携带该</w:t>
      </w:r>
      <w:r w:rsidR="00B831B7">
        <w:rPr>
          <w:rFonts w:hint="eastAsia"/>
        </w:rPr>
        <w:t>cookie</w:t>
      </w:r>
      <w:r w:rsidR="00B831B7">
        <w:rPr>
          <w:rFonts w:hint="eastAsia"/>
        </w:rPr>
        <w:t>信息；</w:t>
      </w:r>
    </w:p>
    <w:p w:rsidR="00B831B7" w:rsidRDefault="00B831B7" w:rsidP="00D628C2">
      <w:pPr>
        <w:pStyle w:val="a0"/>
        <w:numPr>
          <w:ilvl w:val="0"/>
          <w:numId w:val="7"/>
        </w:numPr>
      </w:pPr>
      <w:r>
        <w:rPr>
          <w:rFonts w:hint="eastAsia"/>
        </w:rPr>
        <w:t>页面解析模块主要是完成对各页面的解析，获得我们需要的数据；</w:t>
      </w:r>
    </w:p>
    <w:p w:rsidR="00B831B7" w:rsidRDefault="00B831B7" w:rsidP="00D628C2">
      <w:pPr>
        <w:pStyle w:val="a0"/>
        <w:numPr>
          <w:ilvl w:val="0"/>
          <w:numId w:val="7"/>
        </w:numPr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输出模块主要是将我们获得的数据写入</w:t>
      </w:r>
      <w:r>
        <w:rPr>
          <w:rFonts w:hint="eastAsia"/>
        </w:rPr>
        <w:t>excel</w:t>
      </w:r>
      <w:r>
        <w:rPr>
          <w:rFonts w:hint="eastAsia"/>
        </w:rPr>
        <w:t>文件中；</w:t>
      </w: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827005" w:rsidRDefault="00827005" w:rsidP="00A06EEB">
      <w:pPr>
        <w:pStyle w:val="a0"/>
      </w:pPr>
    </w:p>
    <w:p w:rsidR="00A06EEB" w:rsidRDefault="00A06EEB" w:rsidP="00A06EEB">
      <w:pPr>
        <w:pStyle w:val="a0"/>
      </w:pPr>
      <w:r>
        <w:rPr>
          <w:rFonts w:hint="eastAsia"/>
        </w:rPr>
        <w:lastRenderedPageBreak/>
        <w:t>主要模块的处理流程图为：</w:t>
      </w:r>
    </w:p>
    <w:p w:rsidR="00A06EEB" w:rsidRPr="00A06EEB" w:rsidRDefault="00944637" w:rsidP="00A06EEB">
      <w:pPr>
        <w:pStyle w:val="a0"/>
      </w:pPr>
      <w:r>
        <w:object w:dxaOrig="4939" w:dyaOrig="8135">
          <v:shape id="_x0000_i1026" type="#_x0000_t75" style="width:247.25pt;height:406.85pt" o:ole="">
            <v:imagedata r:id="rId11" o:title=""/>
          </v:shape>
          <o:OLEObject Type="Embed" ProgID="Visio.Drawing.11" ShapeID="_x0000_i1026" DrawAspect="Content" ObjectID="_1397463273" r:id="rId12"/>
        </w:object>
      </w:r>
    </w:p>
    <w:p w:rsidR="00B50202" w:rsidRDefault="00B50202" w:rsidP="00B50202">
      <w:pPr>
        <w:pStyle w:val="2"/>
      </w:pPr>
      <w:proofErr w:type="spellStart"/>
      <w:r>
        <w:rPr>
          <w:rFonts w:hint="eastAsia"/>
        </w:rPr>
        <w:t>AutoLogin</w:t>
      </w:r>
      <w:proofErr w:type="spellEnd"/>
      <w:r w:rsidR="00BD439D">
        <w:rPr>
          <w:rFonts w:hint="eastAsia"/>
        </w:rPr>
        <w:t xml:space="preserve"> </w:t>
      </w:r>
      <w:r>
        <w:rPr>
          <w:rFonts w:hint="eastAsia"/>
        </w:rPr>
        <w:t>Module</w:t>
      </w:r>
    </w:p>
    <w:p w:rsidR="00593041" w:rsidRDefault="00593041" w:rsidP="00E72D99">
      <w:pPr>
        <w:pStyle w:val="3"/>
      </w:pPr>
      <w:r>
        <w:rPr>
          <w:rFonts w:hint="eastAsia"/>
        </w:rPr>
        <w:t>模块描述</w:t>
      </w:r>
    </w:p>
    <w:p w:rsidR="00A31963" w:rsidRPr="00A31963" w:rsidRDefault="00A31963" w:rsidP="00A31963">
      <w:pPr>
        <w:pStyle w:val="a0"/>
      </w:pPr>
      <w:r>
        <w:rPr>
          <w:rFonts w:hint="eastAsia"/>
        </w:rPr>
        <w:t>实现系统的自动登录功能，获得服务器端向客户端写入的</w:t>
      </w:r>
      <w:r>
        <w:rPr>
          <w:rFonts w:hint="eastAsia"/>
        </w:rPr>
        <w:t>cookie</w:t>
      </w:r>
      <w:r>
        <w:rPr>
          <w:rFonts w:hint="eastAsia"/>
        </w:rPr>
        <w:t>信息，以便之后的请求能够携带该</w:t>
      </w:r>
      <w:r>
        <w:rPr>
          <w:rFonts w:hint="eastAsia"/>
        </w:rPr>
        <w:t>cookie</w:t>
      </w:r>
      <w:r>
        <w:rPr>
          <w:rFonts w:hint="eastAsia"/>
        </w:rPr>
        <w:t>信息；</w:t>
      </w:r>
    </w:p>
    <w:p w:rsidR="00593041" w:rsidRDefault="00593041" w:rsidP="00E72D99">
      <w:pPr>
        <w:pStyle w:val="3"/>
      </w:pPr>
      <w:r>
        <w:rPr>
          <w:rFonts w:hint="eastAsia"/>
        </w:rPr>
        <w:t>输入</w:t>
      </w:r>
    </w:p>
    <w:p w:rsidR="00A31963" w:rsidRPr="00A31963" w:rsidRDefault="00F74096" w:rsidP="00A31963">
      <w:pPr>
        <w:pStyle w:val="a0"/>
      </w:pPr>
      <w:r>
        <w:rPr>
          <w:rFonts w:hint="eastAsia"/>
        </w:rPr>
        <w:t>用户认证信息和登录页面</w:t>
      </w:r>
      <w:r>
        <w:rPr>
          <w:rFonts w:hint="eastAsia"/>
        </w:rPr>
        <w:t>post</w:t>
      </w:r>
      <w:r>
        <w:rPr>
          <w:rFonts w:hint="eastAsia"/>
        </w:rPr>
        <w:t>表单信息</w:t>
      </w:r>
    </w:p>
    <w:p w:rsidR="00593041" w:rsidRDefault="00593041" w:rsidP="00E72D99">
      <w:pPr>
        <w:pStyle w:val="3"/>
      </w:pPr>
      <w:r>
        <w:rPr>
          <w:rFonts w:hint="eastAsia"/>
        </w:rPr>
        <w:t>输出</w:t>
      </w:r>
    </w:p>
    <w:p w:rsidR="00B924FE" w:rsidRPr="00B924FE" w:rsidRDefault="00B924FE" w:rsidP="00B924FE">
      <w:pPr>
        <w:pStyle w:val="a0"/>
      </w:pPr>
      <w:r>
        <w:rPr>
          <w:rFonts w:hint="eastAsia"/>
        </w:rPr>
        <w:t>服务器端向客户端写入的</w:t>
      </w:r>
      <w:r>
        <w:rPr>
          <w:rFonts w:hint="eastAsia"/>
        </w:rPr>
        <w:t>cookie</w:t>
      </w:r>
      <w:r>
        <w:rPr>
          <w:rFonts w:hint="eastAsia"/>
        </w:rPr>
        <w:t>信息</w:t>
      </w:r>
    </w:p>
    <w:p w:rsidR="00593041" w:rsidRPr="00593041" w:rsidRDefault="00593041" w:rsidP="00E72D99">
      <w:pPr>
        <w:pStyle w:val="3"/>
      </w:pPr>
      <w:r>
        <w:rPr>
          <w:rFonts w:hint="eastAsia"/>
        </w:rPr>
        <w:t>处理</w:t>
      </w:r>
    </w:p>
    <w:p w:rsidR="00EE0BA0" w:rsidRDefault="00FF4291" w:rsidP="00EE0BA0">
      <w:pPr>
        <w:pStyle w:val="a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httpclient</w:t>
      </w:r>
      <w:proofErr w:type="spellEnd"/>
      <w:r w:rsidR="00EE0BA0">
        <w:rPr>
          <w:rFonts w:hint="eastAsia"/>
        </w:rPr>
        <w:t>完成</w:t>
      </w:r>
      <w:proofErr w:type="gramStart"/>
      <w:r w:rsidR="00EE0BA0">
        <w:rPr>
          <w:rFonts w:hint="eastAsia"/>
        </w:rPr>
        <w:t>淘宝网</w:t>
      </w:r>
      <w:proofErr w:type="gramEnd"/>
      <w:r w:rsidR="00EE0BA0">
        <w:rPr>
          <w:rFonts w:hint="eastAsia"/>
        </w:rPr>
        <w:t>的自动登录，登录验证通过后，将相应的</w:t>
      </w:r>
      <w:r w:rsidR="00EE0BA0">
        <w:rPr>
          <w:rFonts w:hint="eastAsia"/>
        </w:rPr>
        <w:t>cookie</w:t>
      </w:r>
      <w:r w:rsidR="00EE0BA0">
        <w:rPr>
          <w:rFonts w:hint="eastAsia"/>
        </w:rPr>
        <w:t>信息写入</w:t>
      </w:r>
      <w:proofErr w:type="spellStart"/>
      <w:r w:rsidR="00EE0BA0">
        <w:rPr>
          <w:rFonts w:hint="eastAsia"/>
        </w:rPr>
        <w:t>httpclient</w:t>
      </w:r>
      <w:r>
        <w:rPr>
          <w:rFonts w:hint="eastAsia"/>
        </w:rPr>
        <w:t>.cookiestore</w:t>
      </w:r>
      <w:proofErr w:type="spellEnd"/>
      <w:r w:rsidR="00EE0BA0">
        <w:rPr>
          <w:rFonts w:hint="eastAsia"/>
        </w:rPr>
        <w:t>，以后的</w:t>
      </w:r>
      <w:r w:rsidR="00DC3993">
        <w:rPr>
          <w:rFonts w:hint="eastAsia"/>
        </w:rPr>
        <w:t>http</w:t>
      </w:r>
      <w:r w:rsidR="00EE0BA0">
        <w:rPr>
          <w:rFonts w:hint="eastAsia"/>
        </w:rPr>
        <w:t>请求</w:t>
      </w:r>
      <w:r w:rsidR="00DC3993">
        <w:rPr>
          <w:rFonts w:hint="eastAsia"/>
        </w:rPr>
        <w:t>都将携带此</w:t>
      </w:r>
      <w:r w:rsidR="00DC3993">
        <w:rPr>
          <w:rFonts w:hint="eastAsia"/>
        </w:rPr>
        <w:t>cookie</w:t>
      </w:r>
      <w:r w:rsidR="00DC3993">
        <w:rPr>
          <w:rFonts w:hint="eastAsia"/>
        </w:rPr>
        <w:t>信息</w:t>
      </w:r>
      <w:r w:rsidR="00EE0BA0">
        <w:rPr>
          <w:rFonts w:hint="eastAsia"/>
        </w:rPr>
        <w:t>；</w:t>
      </w:r>
    </w:p>
    <w:p w:rsidR="005A43EE" w:rsidRDefault="005A43EE" w:rsidP="00EE0BA0">
      <w:pPr>
        <w:pStyle w:val="a0"/>
      </w:pPr>
    </w:p>
    <w:p w:rsidR="005A43EE" w:rsidRDefault="00B55040" w:rsidP="005A43EE">
      <w:pPr>
        <w:pStyle w:val="2"/>
      </w:pPr>
      <w:proofErr w:type="spellStart"/>
      <w:proofErr w:type="gramStart"/>
      <w:r>
        <w:rPr>
          <w:rFonts w:hint="eastAsia"/>
        </w:rPr>
        <w:t>C</w:t>
      </w:r>
      <w:r w:rsidR="00B40434">
        <w:rPr>
          <w:rFonts w:hint="eastAsia"/>
        </w:rPr>
        <w:t>ross</w:t>
      </w:r>
      <w:r>
        <w:rPr>
          <w:rFonts w:hint="eastAsia"/>
        </w:rPr>
        <w:t>DomainCookie</w:t>
      </w:r>
      <w:proofErr w:type="spellEnd"/>
      <w:r>
        <w:rPr>
          <w:rFonts w:hint="eastAsia"/>
        </w:rPr>
        <w:t xml:space="preserve"> </w:t>
      </w:r>
      <w:r w:rsidR="005A43EE">
        <w:rPr>
          <w:rFonts w:hint="eastAsia"/>
        </w:rPr>
        <w:t xml:space="preserve"> Module</w:t>
      </w:r>
      <w:proofErr w:type="gramEnd"/>
    </w:p>
    <w:p w:rsidR="005A43EE" w:rsidRDefault="005A43EE" w:rsidP="005A43EE">
      <w:pPr>
        <w:pStyle w:val="3"/>
      </w:pPr>
      <w:r>
        <w:rPr>
          <w:rFonts w:hint="eastAsia"/>
        </w:rPr>
        <w:t>模块描述</w:t>
      </w:r>
    </w:p>
    <w:p w:rsidR="006C642B" w:rsidRPr="006C642B" w:rsidRDefault="006C642B" w:rsidP="006C642B">
      <w:pPr>
        <w:pStyle w:val="a0"/>
      </w:pPr>
      <w:r>
        <w:rPr>
          <w:rFonts w:hint="eastAsia"/>
        </w:rPr>
        <w:t>跨域获得</w:t>
      </w:r>
      <w:proofErr w:type="spellStart"/>
      <w:r>
        <w:rPr>
          <w:rFonts w:hint="eastAsia"/>
        </w:rPr>
        <w:t>taobao</w:t>
      </w:r>
      <w:proofErr w:type="spellEnd"/>
      <w:r>
        <w:rPr>
          <w:rFonts w:hint="eastAsia"/>
        </w:rPr>
        <w:t>的</w:t>
      </w:r>
      <w:r>
        <w:rPr>
          <w:rFonts w:hint="eastAsia"/>
        </w:rPr>
        <w:t>cookie</w:t>
      </w:r>
      <w:r>
        <w:rPr>
          <w:rFonts w:hint="eastAsia"/>
        </w:rPr>
        <w:t>信息；</w:t>
      </w:r>
    </w:p>
    <w:p w:rsidR="005A43EE" w:rsidRDefault="005A43EE" w:rsidP="005A43EE">
      <w:pPr>
        <w:pStyle w:val="3"/>
      </w:pPr>
      <w:r>
        <w:rPr>
          <w:rFonts w:hint="eastAsia"/>
        </w:rPr>
        <w:lastRenderedPageBreak/>
        <w:t>输入</w:t>
      </w:r>
    </w:p>
    <w:p w:rsidR="005A43EE" w:rsidRPr="00A31963" w:rsidRDefault="006C642B" w:rsidP="005A43EE">
      <w:pPr>
        <w:pStyle w:val="a0"/>
      </w:pPr>
      <w:r>
        <w:rPr>
          <w:rFonts w:hint="eastAsia"/>
        </w:rPr>
        <w:t>无</w:t>
      </w:r>
    </w:p>
    <w:p w:rsidR="005A43EE" w:rsidRDefault="005A43EE" w:rsidP="005A43EE">
      <w:pPr>
        <w:pStyle w:val="3"/>
      </w:pPr>
      <w:r>
        <w:rPr>
          <w:rFonts w:hint="eastAsia"/>
        </w:rPr>
        <w:t>输出</w:t>
      </w:r>
    </w:p>
    <w:p w:rsidR="005A43EE" w:rsidRPr="00B924FE" w:rsidRDefault="006C642B" w:rsidP="005A43EE">
      <w:pPr>
        <w:pStyle w:val="a0"/>
      </w:pPr>
      <w:r>
        <w:rPr>
          <w:rFonts w:hint="eastAsia"/>
        </w:rPr>
        <w:t>无</w:t>
      </w:r>
    </w:p>
    <w:p w:rsidR="005A43EE" w:rsidRPr="00593041" w:rsidRDefault="005A43EE" w:rsidP="005A43EE">
      <w:pPr>
        <w:pStyle w:val="3"/>
      </w:pPr>
      <w:r>
        <w:rPr>
          <w:rFonts w:hint="eastAsia"/>
        </w:rPr>
        <w:t>处理</w:t>
      </w:r>
    </w:p>
    <w:p w:rsidR="005A43EE" w:rsidRPr="00EE0BA0" w:rsidRDefault="005A43EE" w:rsidP="005A43EE">
      <w:pPr>
        <w:pStyle w:val="a0"/>
      </w:pPr>
    </w:p>
    <w:p w:rsidR="005A43EE" w:rsidRPr="005A43EE" w:rsidRDefault="005A43EE" w:rsidP="00EE0BA0">
      <w:pPr>
        <w:pStyle w:val="a0"/>
      </w:pPr>
    </w:p>
    <w:p w:rsidR="00DF7C17" w:rsidRDefault="004D13F2" w:rsidP="00AF484B">
      <w:pPr>
        <w:pStyle w:val="2"/>
      </w:pPr>
      <w:proofErr w:type="spellStart"/>
      <w:r>
        <w:rPr>
          <w:rFonts w:hint="eastAsia"/>
        </w:rPr>
        <w:t>TopTen</w:t>
      </w:r>
      <w:r w:rsidR="00DF7C17">
        <w:rPr>
          <w:rFonts w:hint="eastAsia"/>
        </w:rPr>
        <w:t>Page</w:t>
      </w:r>
      <w:r w:rsidR="00E90C10">
        <w:rPr>
          <w:rFonts w:hint="eastAsia"/>
        </w:rPr>
        <w:t>Parser</w:t>
      </w:r>
      <w:proofErr w:type="spellEnd"/>
      <w:r w:rsidR="00B50202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2659DC" w:rsidRPr="002659DC" w:rsidRDefault="002659DC" w:rsidP="002659DC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top10</w:t>
      </w:r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2659DC" w:rsidRPr="002659DC" w:rsidRDefault="005F6092" w:rsidP="002659DC">
      <w:pPr>
        <w:pStyle w:val="a0"/>
      </w:pPr>
      <w:r>
        <w:rPr>
          <w:rFonts w:hint="eastAsia"/>
        </w:rPr>
        <w:t>各</w:t>
      </w:r>
      <w:r w:rsidR="00452F6E">
        <w:rPr>
          <w:rFonts w:hint="eastAsia"/>
        </w:rPr>
        <w:t>类产品的</w:t>
      </w:r>
      <w:r w:rsidR="002659DC">
        <w:t>T</w:t>
      </w:r>
      <w:r w:rsidR="002659DC">
        <w:rPr>
          <w:rFonts w:hint="eastAsia"/>
        </w:rPr>
        <w:t xml:space="preserve">op10 page </w:t>
      </w:r>
      <w:proofErr w:type="spellStart"/>
      <w:r w:rsidR="002659DC">
        <w:rPr>
          <w:rFonts w:hint="eastAsia"/>
        </w:rPr>
        <w:t>url</w:t>
      </w:r>
      <w:proofErr w:type="spellEnd"/>
      <w:r>
        <w:rPr>
          <w:rFonts w:hint="eastAsia"/>
        </w:rPr>
        <w:t>即</w:t>
      </w:r>
      <w:proofErr w:type="spellStart"/>
      <w:r>
        <w:rPr>
          <w:rFonts w:hint="eastAsia"/>
        </w:rPr>
        <w:t>CategoryInfo.Href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2659DC" w:rsidRPr="002659DC" w:rsidRDefault="002659DC" w:rsidP="002659DC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TopTenItemInfo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B1387A" w:rsidRPr="00B1387A" w:rsidRDefault="00EE0BA0" w:rsidP="00B1387A">
      <w:pPr>
        <w:pStyle w:val="a0"/>
      </w:pPr>
      <w:proofErr w:type="spellStart"/>
      <w:r>
        <w:rPr>
          <w:rFonts w:hint="eastAsia"/>
        </w:rPr>
        <w:t>TopTenPage</w:t>
      </w:r>
      <w:proofErr w:type="spellEnd"/>
      <w:r w:rsidR="00B1387A">
        <w:rPr>
          <w:rFonts w:hint="eastAsia"/>
        </w:rPr>
        <w:t>页面是显示需要抓取的某一个类别的前</w:t>
      </w:r>
      <w:r w:rsidR="00B1387A">
        <w:rPr>
          <w:rFonts w:hint="eastAsia"/>
        </w:rPr>
        <w:t>10</w:t>
      </w:r>
      <w:r w:rsidR="00B1387A">
        <w:rPr>
          <w:rFonts w:hint="eastAsia"/>
        </w:rPr>
        <w:t>位的产品</w:t>
      </w:r>
      <w:r w:rsidR="00B1387A">
        <w:rPr>
          <w:rFonts w:hint="eastAsia"/>
        </w:rPr>
        <w:t xml:space="preserve"> </w:t>
      </w:r>
      <w:r w:rsidR="003B6E8B">
        <w:rPr>
          <w:rFonts w:hint="eastAsia"/>
        </w:rPr>
        <w:t>，根据传入的</w:t>
      </w:r>
      <w:proofErr w:type="spellStart"/>
      <w:r w:rsidR="003B6E8B">
        <w:rPr>
          <w:rFonts w:hint="eastAsia"/>
        </w:rPr>
        <w:t>CategoryInfo.Href</w:t>
      </w:r>
      <w:proofErr w:type="spellEnd"/>
      <w:r w:rsidR="003B6E8B">
        <w:rPr>
          <w:rFonts w:hint="eastAsia"/>
        </w:rPr>
        <w:t>获得页面</w:t>
      </w:r>
      <w:r w:rsidR="005E1BF5">
        <w:rPr>
          <w:rFonts w:hint="eastAsia"/>
        </w:rPr>
        <w:t>，利用</w:t>
      </w:r>
      <w:proofErr w:type="spellStart"/>
      <w:r w:rsidR="005E1BF5">
        <w:rPr>
          <w:rFonts w:hint="eastAsia"/>
        </w:rPr>
        <w:t>jsoup</w:t>
      </w:r>
      <w:proofErr w:type="spellEnd"/>
      <w:r w:rsidR="003B6E8B">
        <w:rPr>
          <w:rFonts w:hint="eastAsia"/>
        </w:rPr>
        <w:t>解析得到</w:t>
      </w:r>
      <w:r w:rsidR="003B6E8B">
        <w:rPr>
          <w:rFonts w:hint="eastAsia"/>
        </w:rPr>
        <w:t>List&lt;</w:t>
      </w:r>
      <w:proofErr w:type="spellStart"/>
      <w:r w:rsidR="003B6E8B">
        <w:rPr>
          <w:rFonts w:hint="eastAsia"/>
        </w:rPr>
        <w:t>TopTenItemInfo</w:t>
      </w:r>
      <w:proofErr w:type="spellEnd"/>
      <w:r w:rsidR="003B6E8B">
        <w:rPr>
          <w:rFonts w:hint="eastAsia"/>
        </w:rPr>
        <w:t>&gt;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SearchResultPage</w:t>
      </w:r>
      <w:r w:rsidR="00E90C10">
        <w:rPr>
          <w:rFonts w:hint="eastAsia"/>
        </w:rPr>
        <w:t>Parser</w:t>
      </w:r>
      <w:proofErr w:type="spellEnd"/>
      <w:r w:rsidR="007429AF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362DBD" w:rsidRPr="002659DC" w:rsidRDefault="00362DBD" w:rsidP="00362DBD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>
        <w:rPr>
          <w:rFonts w:hint="eastAsia"/>
        </w:rPr>
        <w:t>Search Result</w:t>
      </w:r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1D5FBB" w:rsidRPr="001D5FBB" w:rsidRDefault="001D5FBB" w:rsidP="001D5FBB">
      <w:pPr>
        <w:pStyle w:val="a0"/>
      </w:pPr>
      <w:proofErr w:type="spellStart"/>
      <w:r>
        <w:rPr>
          <w:rFonts w:hint="eastAsia"/>
        </w:rPr>
        <w:t>TopTenItemInfo.href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1D5FBB" w:rsidRPr="001D5FBB" w:rsidRDefault="001D5FBB" w:rsidP="001D5FBB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SellerInSearchResult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7B507D" w:rsidRPr="007B507D" w:rsidRDefault="00B1387A" w:rsidP="007C745E">
      <w:pPr>
        <w:pStyle w:val="a0"/>
        <w:jc w:val="left"/>
      </w:pPr>
      <w:r>
        <w:rPr>
          <w:rFonts w:hint="eastAsia"/>
        </w:rPr>
        <w:t>该页面是用户点击</w:t>
      </w:r>
      <w:r>
        <w:rPr>
          <w:rFonts w:hint="eastAsia"/>
        </w:rPr>
        <w:t>top10</w:t>
      </w:r>
      <w:r>
        <w:rPr>
          <w:rFonts w:hint="eastAsia"/>
        </w:rPr>
        <w:t>的某一项商品之后转向的页面，</w:t>
      </w:r>
      <w:r w:rsidR="005B05FE">
        <w:rPr>
          <w:rFonts w:hint="eastAsia"/>
        </w:rPr>
        <w:t>抓取的信息将保存在</w:t>
      </w:r>
      <w:r w:rsidR="005B05FE" w:rsidRPr="00853A36">
        <w:rPr>
          <w:color w:val="000000"/>
        </w:rPr>
        <w:t xml:space="preserve">Sheet1 - </w:t>
      </w:r>
      <w:r w:rsidR="005B05FE" w:rsidRPr="00853A36">
        <w:rPr>
          <w:rFonts w:cs="宋体" w:hint="eastAsia"/>
          <w:color w:val="000000"/>
        </w:rPr>
        <w:t>宝贝搜索结果页面上的卖家相关信息</w:t>
      </w:r>
      <w:r w:rsidR="005B05FE">
        <w:rPr>
          <w:rFonts w:cs="宋体" w:hint="eastAsia"/>
          <w:color w:val="000000"/>
        </w:rPr>
        <w:t>；</w:t>
      </w:r>
      <w:r w:rsidR="003B6E8B">
        <w:rPr>
          <w:rFonts w:cs="宋体" w:hint="eastAsia"/>
          <w:color w:val="000000"/>
        </w:rPr>
        <w:t>根据传入的</w:t>
      </w:r>
      <w:proofErr w:type="spellStart"/>
      <w:r w:rsidR="003B6E8B">
        <w:rPr>
          <w:rFonts w:cs="宋体" w:hint="eastAsia"/>
          <w:color w:val="000000"/>
        </w:rPr>
        <w:t>TopTenItemInfo.ItemHref</w:t>
      </w:r>
      <w:proofErr w:type="spellEnd"/>
      <w:r w:rsidR="007C745E">
        <w:rPr>
          <w:rFonts w:cs="宋体" w:hint="eastAsia"/>
          <w:color w:val="000000"/>
        </w:rPr>
        <w:t>，先通过</w:t>
      </w:r>
      <w:r w:rsidR="007C745E">
        <w:rPr>
          <w:rFonts w:cs="宋体" w:hint="eastAsia"/>
          <w:color w:val="000000"/>
        </w:rPr>
        <w:t>http get</w:t>
      </w:r>
      <w:r w:rsidR="007C745E">
        <w:rPr>
          <w:rFonts w:cs="宋体" w:hint="eastAsia"/>
          <w:color w:val="000000"/>
        </w:rPr>
        <w:t>请求获得该页面，然后再利用</w:t>
      </w:r>
      <w:proofErr w:type="spellStart"/>
      <w:r w:rsidR="007C745E">
        <w:rPr>
          <w:rFonts w:cs="宋体" w:hint="eastAsia"/>
          <w:color w:val="000000"/>
        </w:rPr>
        <w:t>jsoup</w:t>
      </w:r>
      <w:proofErr w:type="spellEnd"/>
      <w:r w:rsidR="007C745E">
        <w:rPr>
          <w:rFonts w:cs="宋体" w:hint="eastAsia"/>
          <w:color w:val="000000"/>
        </w:rPr>
        <w:t>来解析页面，获得我们想要的</w:t>
      </w:r>
      <w:r w:rsidR="007C745E">
        <w:rPr>
          <w:rFonts w:cs="宋体" w:hint="eastAsia"/>
          <w:color w:val="000000"/>
        </w:rPr>
        <w:t>List&lt;</w:t>
      </w:r>
      <w:proofErr w:type="spellStart"/>
      <w:r w:rsidR="007C745E">
        <w:rPr>
          <w:rFonts w:cs="宋体" w:hint="eastAsia"/>
          <w:color w:val="000000"/>
        </w:rPr>
        <w:t>SellerInSearchResult</w:t>
      </w:r>
      <w:proofErr w:type="spellEnd"/>
      <w:r w:rsidR="007C745E">
        <w:rPr>
          <w:rFonts w:cs="宋体" w:hint="eastAsia"/>
          <w:color w:val="000000"/>
        </w:rPr>
        <w:t>&gt;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Item</w:t>
      </w:r>
      <w:r w:rsidR="00EF7695">
        <w:rPr>
          <w:rFonts w:hint="eastAsia"/>
        </w:rPr>
        <w:t>Detail</w:t>
      </w:r>
      <w:r>
        <w:rPr>
          <w:rFonts w:hint="eastAsia"/>
        </w:rPr>
        <w:t>Page</w:t>
      </w:r>
      <w:r w:rsidR="00E90C10">
        <w:rPr>
          <w:rFonts w:hint="eastAsia"/>
        </w:rPr>
        <w:t>Parser</w:t>
      </w:r>
      <w:proofErr w:type="spellEnd"/>
      <w:r w:rsidR="000C23E2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0E0C54" w:rsidRPr="002659DC" w:rsidRDefault="000E0C54" w:rsidP="000E0C54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spellStart"/>
      <w:proofErr w:type="gramEnd"/>
      <w:r>
        <w:rPr>
          <w:rFonts w:hint="eastAsia"/>
        </w:rPr>
        <w:t>ItemDetail</w:t>
      </w:r>
      <w:proofErr w:type="spellEnd"/>
      <w:r>
        <w:rPr>
          <w:rFonts w:hint="eastAsia"/>
        </w:rPr>
        <w:t>页面，获得我们想要的数据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627432" w:rsidRPr="00627432" w:rsidRDefault="00627432" w:rsidP="00627432">
      <w:pPr>
        <w:pStyle w:val="a0"/>
      </w:pPr>
      <w:proofErr w:type="spellStart"/>
      <w:r>
        <w:rPr>
          <w:rFonts w:hint="eastAsia"/>
        </w:rPr>
        <w:t>SellerInSearchResult.href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7429AF" w:rsidRDefault="007429AF" w:rsidP="007429AF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ItemInfo</w:t>
      </w:r>
      <w:proofErr w:type="spellEnd"/>
      <w:r>
        <w:rPr>
          <w:rFonts w:hint="eastAsia"/>
        </w:rPr>
        <w:t>&gt;</w:t>
      </w:r>
    </w:p>
    <w:p w:rsidR="007429AF" w:rsidRDefault="006922F4" w:rsidP="007429AF">
      <w:pPr>
        <w:pStyle w:val="a0"/>
      </w:pPr>
      <w:proofErr w:type="spellStart"/>
      <w:r>
        <w:rPr>
          <w:rFonts w:hint="eastAsia"/>
        </w:rPr>
        <w:t>SellerRateUrl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卖家信用地址</w:t>
      </w:r>
      <w:proofErr w:type="spellStart"/>
      <w:r>
        <w:rPr>
          <w:rFonts w:hint="eastAsia"/>
        </w:rPr>
        <w:t>url</w:t>
      </w:r>
      <w:proofErr w:type="spellEnd"/>
    </w:p>
    <w:p w:rsidR="006922F4" w:rsidRDefault="00BF341D" w:rsidP="007429AF">
      <w:pPr>
        <w:pStyle w:val="a0"/>
      </w:pPr>
      <w:proofErr w:type="spellStart"/>
      <w:r>
        <w:rPr>
          <w:rFonts w:hint="eastAsia"/>
        </w:rPr>
        <w:t>BuyersUrl</w:t>
      </w:r>
      <w:proofErr w:type="spellEnd"/>
      <w:r>
        <w:rPr>
          <w:rFonts w:hint="eastAsia"/>
        </w:rPr>
        <w:tab/>
      </w:r>
      <w:r>
        <w:rPr>
          <w:rFonts w:hint="eastAsia"/>
        </w:rPr>
        <w:t>所有的买家</w:t>
      </w:r>
      <w:r w:rsidR="0001763B">
        <w:rPr>
          <w:rFonts w:hint="eastAsia"/>
        </w:rPr>
        <w:t>页面</w:t>
      </w:r>
      <w:proofErr w:type="spellStart"/>
      <w:r>
        <w:rPr>
          <w:rFonts w:hint="eastAsia"/>
        </w:rPr>
        <w:t>url</w:t>
      </w:r>
      <w:proofErr w:type="spellEnd"/>
    </w:p>
    <w:p w:rsidR="006922F4" w:rsidRPr="007429AF" w:rsidRDefault="006922F4" w:rsidP="007429AF">
      <w:pPr>
        <w:pStyle w:val="a0"/>
      </w:pP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E23DE6" w:rsidRDefault="00E23DE6" w:rsidP="00E23DE6">
      <w:pPr>
        <w:pStyle w:val="a0"/>
        <w:rPr>
          <w:rFonts w:cs="宋体"/>
          <w:color w:val="000000"/>
        </w:rPr>
      </w:pPr>
      <w:r>
        <w:rPr>
          <w:rFonts w:hint="eastAsia"/>
        </w:rPr>
        <w:t>该页面是商家提供的关于该宝贝的详细信息页面</w:t>
      </w:r>
      <w:r w:rsidR="005B05FE">
        <w:rPr>
          <w:rFonts w:hint="eastAsia"/>
        </w:rPr>
        <w:t>，抓取的信息将保存在</w:t>
      </w:r>
      <w:r w:rsidR="005B05FE" w:rsidRPr="00853A36">
        <w:rPr>
          <w:color w:val="000000"/>
        </w:rPr>
        <w:t xml:space="preserve">Sheet2 - </w:t>
      </w:r>
      <w:r w:rsidR="005B05FE" w:rsidRPr="00853A36">
        <w:rPr>
          <w:rFonts w:cs="宋体" w:hint="eastAsia"/>
          <w:color w:val="000000"/>
        </w:rPr>
        <w:t>卖家提供的关于该宝贝的详细描述信息</w:t>
      </w:r>
      <w:r w:rsidR="005B05FE">
        <w:rPr>
          <w:rFonts w:cs="宋体" w:hint="eastAsia"/>
          <w:color w:val="000000"/>
        </w:rPr>
        <w:t>；</w:t>
      </w:r>
    </w:p>
    <w:p w:rsidR="004B16B4" w:rsidRDefault="006D717B" w:rsidP="008C6481">
      <w:pPr>
        <w:pStyle w:val="2"/>
      </w:pPr>
      <w:proofErr w:type="spellStart"/>
      <w:r>
        <w:rPr>
          <w:rFonts w:hint="eastAsia"/>
        </w:rPr>
        <w:lastRenderedPageBreak/>
        <w:t>ItemBuyersPageParser</w:t>
      </w:r>
      <w:proofErr w:type="spellEnd"/>
      <w:r>
        <w:rPr>
          <w:rFonts w:hint="eastAsia"/>
        </w:rPr>
        <w:t xml:space="preserve"> Module</w:t>
      </w:r>
    </w:p>
    <w:p w:rsidR="008C6481" w:rsidRDefault="008C6481" w:rsidP="008C6481">
      <w:pPr>
        <w:pStyle w:val="3"/>
      </w:pPr>
      <w:r>
        <w:rPr>
          <w:rFonts w:hint="eastAsia"/>
        </w:rPr>
        <w:t>模块描述</w:t>
      </w:r>
    </w:p>
    <w:p w:rsidR="008C6481" w:rsidRPr="002659DC" w:rsidRDefault="008C6481" w:rsidP="008C6481">
      <w:pPr>
        <w:pStyle w:val="a0"/>
      </w:pPr>
      <w:r>
        <w:rPr>
          <w:rFonts w:hint="eastAsia"/>
        </w:rPr>
        <w:t>解析</w:t>
      </w:r>
      <w:proofErr w:type="gramStart"/>
      <w:r>
        <w:rPr>
          <w:rFonts w:hint="eastAsia"/>
        </w:rPr>
        <w:t>淘宝网</w:t>
      </w:r>
      <w:proofErr w:type="gramEnd"/>
      <w:r w:rsidR="00B339FF">
        <w:rPr>
          <w:rFonts w:hint="eastAsia"/>
        </w:rPr>
        <w:t>宝贝买家</w:t>
      </w:r>
      <w:r>
        <w:rPr>
          <w:rFonts w:hint="eastAsia"/>
        </w:rPr>
        <w:t>页面，获得我们想要的数据</w:t>
      </w:r>
    </w:p>
    <w:p w:rsidR="008C6481" w:rsidRDefault="008C6481" w:rsidP="008C6481">
      <w:pPr>
        <w:pStyle w:val="3"/>
      </w:pPr>
      <w:r>
        <w:rPr>
          <w:rFonts w:hint="eastAsia"/>
        </w:rPr>
        <w:t>输入</w:t>
      </w:r>
    </w:p>
    <w:p w:rsidR="008C6481" w:rsidRPr="001D5FBB" w:rsidRDefault="00092374" w:rsidP="008C6481">
      <w:pPr>
        <w:pStyle w:val="a0"/>
      </w:pPr>
      <w:proofErr w:type="spellStart"/>
      <w:r>
        <w:rPr>
          <w:rFonts w:hint="eastAsia"/>
        </w:rPr>
        <w:t>BuyerUrl</w:t>
      </w:r>
      <w:proofErr w:type="spellEnd"/>
      <w:r>
        <w:rPr>
          <w:rFonts w:hint="eastAsia"/>
        </w:rPr>
        <w:t>所有用户买家地址</w:t>
      </w:r>
    </w:p>
    <w:p w:rsidR="008C6481" w:rsidRDefault="008C6481" w:rsidP="008C6481">
      <w:pPr>
        <w:pStyle w:val="3"/>
      </w:pPr>
      <w:r>
        <w:rPr>
          <w:rFonts w:hint="eastAsia"/>
        </w:rPr>
        <w:t>输出</w:t>
      </w:r>
    </w:p>
    <w:p w:rsidR="008C6481" w:rsidRPr="001D5FBB" w:rsidRDefault="008C6481" w:rsidP="008C6481">
      <w:pPr>
        <w:pStyle w:val="a0"/>
      </w:pPr>
      <w:r>
        <w:rPr>
          <w:rFonts w:hint="eastAsia"/>
        </w:rPr>
        <w:t>List&lt;</w:t>
      </w:r>
      <w:proofErr w:type="spellStart"/>
      <w:r w:rsidR="00183A19">
        <w:rPr>
          <w:rFonts w:hint="eastAsia"/>
        </w:rPr>
        <w:t>BuyerInfo</w:t>
      </w:r>
      <w:proofErr w:type="spellEnd"/>
      <w:r>
        <w:rPr>
          <w:rFonts w:hint="eastAsia"/>
        </w:rPr>
        <w:t>&gt;</w:t>
      </w:r>
      <w:r w:rsidR="00D45D74">
        <w:rPr>
          <w:rFonts w:hint="eastAsia"/>
        </w:rPr>
        <w:t xml:space="preserve"> </w:t>
      </w:r>
      <w:r w:rsidR="00D45D74">
        <w:rPr>
          <w:rFonts w:hint="eastAsia"/>
        </w:rPr>
        <w:t>大部分字段</w:t>
      </w:r>
    </w:p>
    <w:p w:rsidR="008C6481" w:rsidRPr="00593041" w:rsidRDefault="008C6481" w:rsidP="008C6481">
      <w:pPr>
        <w:pStyle w:val="3"/>
      </w:pPr>
      <w:r>
        <w:rPr>
          <w:rFonts w:hint="eastAsia"/>
        </w:rPr>
        <w:t>处理</w:t>
      </w:r>
    </w:p>
    <w:p w:rsidR="008C6481" w:rsidRPr="007B507D" w:rsidRDefault="00A56F1B" w:rsidP="008C6481">
      <w:pPr>
        <w:pStyle w:val="a0"/>
        <w:jc w:val="left"/>
      </w:pPr>
      <w:r>
        <w:rPr>
          <w:rFonts w:hint="eastAsia"/>
        </w:rPr>
        <w:t>根据传入的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地址，通过</w:t>
      </w:r>
      <w:r>
        <w:rPr>
          <w:rFonts w:hint="eastAsia"/>
        </w:rPr>
        <w:t>get</w:t>
      </w:r>
      <w:r>
        <w:rPr>
          <w:rFonts w:hint="eastAsia"/>
        </w:rPr>
        <w:t>请求获得该页面，解析得到指定的数据</w:t>
      </w:r>
    </w:p>
    <w:p w:rsidR="008C6481" w:rsidRPr="008C6481" w:rsidRDefault="008C6481" w:rsidP="008C6481">
      <w:pPr>
        <w:pStyle w:val="a0"/>
      </w:pP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UserRatePage</w:t>
      </w:r>
      <w:r w:rsidR="00E90C10">
        <w:rPr>
          <w:rFonts w:hint="eastAsia"/>
        </w:rPr>
        <w:t>Parser</w:t>
      </w:r>
      <w:proofErr w:type="spellEnd"/>
      <w:r w:rsidR="00B82351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4532CC" w:rsidRPr="004532CC" w:rsidRDefault="004532CC" w:rsidP="004532CC">
      <w:pPr>
        <w:pStyle w:val="a0"/>
      </w:pPr>
      <w:r>
        <w:rPr>
          <w:rFonts w:hint="eastAsia"/>
        </w:rPr>
        <w:t>商家信用页面解析模块，解析商家信用页面，获得指定的数据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61689C" w:rsidRPr="0061689C" w:rsidRDefault="0061689C" w:rsidP="0061689C">
      <w:pPr>
        <w:pStyle w:val="a0"/>
      </w:pPr>
      <w:proofErr w:type="spellStart"/>
      <w:r>
        <w:rPr>
          <w:rFonts w:hint="eastAsia"/>
        </w:rPr>
        <w:t>SellerRateUrl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61689C" w:rsidRPr="0061689C" w:rsidRDefault="005F7E04" w:rsidP="0061689C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SellerRate</w:t>
      </w:r>
      <w:proofErr w:type="spellEnd"/>
      <w:r>
        <w:rPr>
          <w:rFonts w:hint="eastAsia"/>
        </w:rPr>
        <w:t>&gt;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E23DE6" w:rsidRPr="00E23DE6" w:rsidRDefault="00E23DE6" w:rsidP="00E23DE6">
      <w:pPr>
        <w:pStyle w:val="a0"/>
      </w:pPr>
      <w:r>
        <w:rPr>
          <w:rFonts w:hint="eastAsia"/>
        </w:rPr>
        <w:t>该页面是商家信用页面，从该页面抓取的信息将</w:t>
      </w:r>
      <w:r w:rsidR="00287905">
        <w:rPr>
          <w:rFonts w:hint="eastAsia"/>
        </w:rPr>
        <w:t>保存</w:t>
      </w:r>
      <w:r>
        <w:rPr>
          <w:rFonts w:hint="eastAsia"/>
        </w:rPr>
        <w:t>在</w:t>
      </w:r>
      <w:r w:rsidR="00287905" w:rsidRPr="00853A36">
        <w:rPr>
          <w:color w:val="000000"/>
        </w:rPr>
        <w:t xml:space="preserve">Sheet3 - </w:t>
      </w:r>
      <w:r w:rsidR="00287905" w:rsidRPr="00853A36">
        <w:rPr>
          <w:rFonts w:cs="宋体" w:hint="eastAsia"/>
          <w:color w:val="000000"/>
        </w:rPr>
        <w:t>卖家的信用等级信息</w:t>
      </w:r>
      <w:r>
        <w:rPr>
          <w:rFonts w:hint="eastAsia"/>
        </w:rPr>
        <w:t>中</w:t>
      </w:r>
      <w:r w:rsidR="00E46813">
        <w:rPr>
          <w:rFonts w:hint="eastAsia"/>
        </w:rPr>
        <w:t>。根据商家信用页面的</w:t>
      </w:r>
      <w:proofErr w:type="spellStart"/>
      <w:r w:rsidR="00E46813">
        <w:rPr>
          <w:rFonts w:hint="eastAsia"/>
        </w:rPr>
        <w:t>url</w:t>
      </w:r>
      <w:proofErr w:type="spellEnd"/>
      <w:r w:rsidR="00E46813">
        <w:rPr>
          <w:rFonts w:hint="eastAsia"/>
        </w:rPr>
        <w:t>地址，首先通过</w:t>
      </w:r>
      <w:r w:rsidR="00E46813">
        <w:rPr>
          <w:rFonts w:hint="eastAsia"/>
        </w:rPr>
        <w:t>http get</w:t>
      </w:r>
      <w:r w:rsidR="00E46813">
        <w:rPr>
          <w:rFonts w:hint="eastAsia"/>
        </w:rPr>
        <w:t>请求，获得该页面，然后利用</w:t>
      </w:r>
      <w:proofErr w:type="spellStart"/>
      <w:r w:rsidR="00E46813">
        <w:rPr>
          <w:rFonts w:hint="eastAsia"/>
        </w:rPr>
        <w:t>jsoup</w:t>
      </w:r>
      <w:proofErr w:type="spellEnd"/>
      <w:r w:rsidR="00E46813">
        <w:rPr>
          <w:rFonts w:hint="eastAsia"/>
        </w:rPr>
        <w:t>解析页面，得到指定格式的数据。</w:t>
      </w:r>
    </w:p>
    <w:p w:rsidR="00DF7C17" w:rsidRDefault="00DF7C17" w:rsidP="00AF484B">
      <w:pPr>
        <w:pStyle w:val="2"/>
      </w:pPr>
      <w:proofErr w:type="spellStart"/>
      <w:r>
        <w:rPr>
          <w:rFonts w:hint="eastAsia"/>
        </w:rPr>
        <w:t>ItaobaoPage</w:t>
      </w:r>
      <w:r w:rsidR="00E90C10">
        <w:rPr>
          <w:rFonts w:hint="eastAsia"/>
        </w:rPr>
        <w:t>Parser</w:t>
      </w:r>
      <w:proofErr w:type="spellEnd"/>
      <w:r w:rsidR="00A2736C">
        <w:rPr>
          <w:rFonts w:hint="eastAsia"/>
        </w:rPr>
        <w:t xml:space="preserve"> Module</w:t>
      </w:r>
    </w:p>
    <w:p w:rsidR="00C36083" w:rsidRDefault="00C36083" w:rsidP="00C36083">
      <w:pPr>
        <w:pStyle w:val="3"/>
      </w:pPr>
      <w:r>
        <w:rPr>
          <w:rFonts w:hint="eastAsia"/>
        </w:rPr>
        <w:t>模块描述</w:t>
      </w:r>
    </w:p>
    <w:p w:rsidR="00F95D3B" w:rsidRPr="00F95D3B" w:rsidRDefault="00F95D3B" w:rsidP="00F95D3B">
      <w:pPr>
        <w:pStyle w:val="a0"/>
      </w:pPr>
      <w:r>
        <w:rPr>
          <w:rFonts w:hint="eastAsia"/>
        </w:rPr>
        <w:t>买家信息页面解析模块，解析得到指定的数据</w:t>
      </w:r>
    </w:p>
    <w:p w:rsidR="00C36083" w:rsidRDefault="00C36083" w:rsidP="00C36083">
      <w:pPr>
        <w:pStyle w:val="3"/>
      </w:pPr>
      <w:r>
        <w:rPr>
          <w:rFonts w:hint="eastAsia"/>
        </w:rPr>
        <w:t>输入</w:t>
      </w:r>
    </w:p>
    <w:p w:rsidR="002D21DC" w:rsidRPr="002D21DC" w:rsidRDefault="002D21DC" w:rsidP="002D21DC">
      <w:pPr>
        <w:pStyle w:val="a0"/>
      </w:pPr>
      <w:proofErr w:type="spellStart"/>
      <w:r>
        <w:rPr>
          <w:rFonts w:hint="eastAsia"/>
        </w:rPr>
        <w:t>BuyerUrl</w:t>
      </w:r>
      <w:proofErr w:type="spellEnd"/>
    </w:p>
    <w:p w:rsidR="00C36083" w:rsidRDefault="00C36083" w:rsidP="00C36083">
      <w:pPr>
        <w:pStyle w:val="3"/>
      </w:pPr>
      <w:r>
        <w:rPr>
          <w:rFonts w:hint="eastAsia"/>
        </w:rPr>
        <w:t>输出</w:t>
      </w:r>
    </w:p>
    <w:p w:rsidR="00962EA8" w:rsidRPr="00962EA8" w:rsidRDefault="00962EA8" w:rsidP="00962EA8">
      <w:pPr>
        <w:pStyle w:val="a0"/>
      </w:pPr>
      <w:r>
        <w:rPr>
          <w:rFonts w:hint="eastAsia"/>
        </w:rPr>
        <w:t>List&lt;</w:t>
      </w:r>
      <w:proofErr w:type="spellStart"/>
      <w:r>
        <w:rPr>
          <w:rFonts w:hint="eastAsia"/>
        </w:rPr>
        <w:t>BuyerInfo</w:t>
      </w:r>
      <w:proofErr w:type="spellEnd"/>
      <w:r>
        <w:rPr>
          <w:rFonts w:hint="eastAsia"/>
        </w:rPr>
        <w:t>&gt;</w:t>
      </w:r>
      <w:r w:rsidR="0024141E">
        <w:rPr>
          <w:rFonts w:hint="eastAsia"/>
        </w:rPr>
        <w:t>中某些字段</w:t>
      </w:r>
    </w:p>
    <w:p w:rsidR="00C36083" w:rsidRPr="00593041" w:rsidRDefault="00C36083" w:rsidP="00C36083">
      <w:pPr>
        <w:pStyle w:val="3"/>
      </w:pPr>
      <w:r>
        <w:rPr>
          <w:rFonts w:hint="eastAsia"/>
        </w:rPr>
        <w:t>处理</w:t>
      </w:r>
    </w:p>
    <w:p w:rsidR="00287905" w:rsidRDefault="00287905" w:rsidP="00287905">
      <w:pPr>
        <w:pStyle w:val="a0"/>
        <w:rPr>
          <w:rFonts w:cs="宋体" w:hint="eastAsia"/>
          <w:color w:val="000000"/>
        </w:rPr>
      </w:pPr>
      <w:r>
        <w:rPr>
          <w:rFonts w:hint="eastAsia"/>
        </w:rPr>
        <w:t>该页面是购买某商家提供的宝贝的用户的详细信息页面，抓取的信息将保存</w:t>
      </w:r>
      <w:r w:rsidRPr="00853A36">
        <w:rPr>
          <w:color w:val="000000"/>
        </w:rPr>
        <w:t xml:space="preserve">Sheet4  – </w:t>
      </w:r>
      <w:r w:rsidRPr="00853A36">
        <w:rPr>
          <w:rFonts w:cs="宋体" w:hint="eastAsia"/>
          <w:color w:val="000000"/>
        </w:rPr>
        <w:t>买家相关信息</w:t>
      </w:r>
      <w:r>
        <w:rPr>
          <w:rFonts w:cs="宋体" w:hint="eastAsia"/>
          <w:color w:val="000000"/>
        </w:rPr>
        <w:t>中；</w:t>
      </w:r>
      <w:r w:rsidR="00545BF8">
        <w:rPr>
          <w:rFonts w:cs="宋体" w:hint="eastAsia"/>
          <w:color w:val="000000"/>
        </w:rPr>
        <w:t>根据买家的</w:t>
      </w:r>
      <w:proofErr w:type="spellStart"/>
      <w:r w:rsidR="00545BF8">
        <w:rPr>
          <w:rFonts w:cs="宋体" w:hint="eastAsia"/>
          <w:color w:val="000000"/>
        </w:rPr>
        <w:t>url</w:t>
      </w:r>
      <w:proofErr w:type="spellEnd"/>
      <w:r w:rsidR="00545BF8">
        <w:rPr>
          <w:rFonts w:cs="宋体" w:hint="eastAsia"/>
          <w:color w:val="000000"/>
        </w:rPr>
        <w:t>地址信息，解析页面，获得我们想要的数据；</w:t>
      </w:r>
    </w:p>
    <w:p w:rsidR="00D775E5" w:rsidRDefault="00D775E5" w:rsidP="00287905">
      <w:pPr>
        <w:pStyle w:val="a0"/>
        <w:rPr>
          <w:rFonts w:cs="宋体" w:hint="eastAsia"/>
          <w:color w:val="000000"/>
        </w:rPr>
      </w:pPr>
    </w:p>
    <w:p w:rsidR="00D775E5" w:rsidRDefault="00D775E5" w:rsidP="00871802">
      <w:pPr>
        <w:pStyle w:val="2"/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解析模块</w:t>
      </w:r>
    </w:p>
    <w:p w:rsidR="007C2083" w:rsidRDefault="009428CE" w:rsidP="00871802">
      <w:pPr>
        <w:pStyle w:val="3"/>
        <w:rPr>
          <w:rFonts w:hint="eastAsia"/>
        </w:rPr>
      </w:pPr>
      <w:r>
        <w:rPr>
          <w:rFonts w:hint="eastAsia"/>
        </w:rPr>
        <w:t>模块描述</w:t>
      </w:r>
    </w:p>
    <w:p w:rsidR="00127E3D" w:rsidRDefault="00127E3D" w:rsidP="00127E3D">
      <w:pPr>
        <w:pStyle w:val="a0"/>
        <w:rPr>
          <w:rFonts w:hint="eastAsia"/>
        </w:rPr>
      </w:pPr>
      <w:r>
        <w:t>X</w:t>
      </w:r>
      <w:r>
        <w:rPr>
          <w:rFonts w:hint="eastAsia"/>
        </w:rPr>
        <w:t>ml</w:t>
      </w:r>
      <w:r>
        <w:rPr>
          <w:rFonts w:hint="eastAsia"/>
        </w:rPr>
        <w:t>解析模块主要是用来解析系统的配置文件，获得相应的变量的值，格式如下所示：</w:t>
      </w:r>
    </w:p>
    <w:p w:rsidR="00127E3D" w:rsidRDefault="00127E3D" w:rsidP="00127E3D">
      <w:pPr>
        <w:pStyle w:val="a0"/>
        <w:rPr>
          <w:rFonts w:hint="eastAsia"/>
        </w:rPr>
      </w:pPr>
      <w:r>
        <w:rPr>
          <w:rFonts w:hint="eastAsia"/>
        </w:rPr>
        <w:t>&lt;</w:t>
      </w:r>
      <w:proofErr w:type="gramStart"/>
      <w:r>
        <w:rPr>
          <w:rFonts w:hint="eastAsia"/>
        </w:rPr>
        <w:t>configuration</w:t>
      </w:r>
      <w:proofErr w:type="gramEnd"/>
      <w:r>
        <w:rPr>
          <w:rFonts w:hint="eastAsia"/>
        </w:rPr>
        <w:t>&gt;</w:t>
      </w:r>
      <w:bookmarkStart w:id="0" w:name="_GoBack"/>
      <w:bookmarkEnd w:id="0"/>
    </w:p>
    <w:p w:rsidR="00127E3D" w:rsidRDefault="00127E3D" w:rsidP="00127E3D">
      <w:pPr>
        <w:pStyle w:val="a0"/>
        <w:rPr>
          <w:rFonts w:hint="eastAsia"/>
        </w:rPr>
      </w:pPr>
      <w:r>
        <w:rPr>
          <w:rFonts w:hint="eastAsia"/>
        </w:rPr>
        <w:t>&lt;/configuration&gt;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99"/>
        <w:gridCol w:w="2697"/>
        <w:gridCol w:w="3738"/>
      </w:tblGrid>
      <w:tr w:rsidR="0008140D" w:rsidRPr="00853A36" w:rsidTr="00046DDA">
        <w:tc>
          <w:tcPr>
            <w:tcW w:w="2199" w:type="dxa"/>
          </w:tcPr>
          <w:p w:rsidR="0008140D" w:rsidRPr="00F1234C" w:rsidRDefault="0008140D" w:rsidP="00821061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2697" w:type="dxa"/>
          </w:tcPr>
          <w:p w:rsidR="0008140D" w:rsidRPr="00F1234C" w:rsidRDefault="0008140D" w:rsidP="00821061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08140D" w:rsidRPr="00F1234C" w:rsidRDefault="0008140D" w:rsidP="00821061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8140D" w:rsidRPr="00853A36" w:rsidTr="00046DDA">
        <w:tc>
          <w:tcPr>
            <w:tcW w:w="2199" w:type="dxa"/>
          </w:tcPr>
          <w:p w:rsidR="0008140D" w:rsidRPr="0081759C" w:rsidRDefault="0008140D" w:rsidP="0008140D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浏览器地址</w:t>
            </w:r>
          </w:p>
        </w:tc>
        <w:tc>
          <w:tcPr>
            <w:tcW w:w="2697" w:type="dxa"/>
          </w:tcPr>
          <w:p w:rsidR="0008140D" w:rsidRPr="0081759C" w:rsidRDefault="0008140D" w:rsidP="00821061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BrowserPath</w:t>
            </w:r>
            <w:proofErr w:type="spellEnd"/>
          </w:p>
        </w:tc>
        <w:tc>
          <w:tcPr>
            <w:tcW w:w="3738" w:type="dxa"/>
          </w:tcPr>
          <w:p w:rsidR="0008140D" w:rsidRPr="0081759C" w:rsidRDefault="0008140D" w:rsidP="00821061">
            <w:pPr>
              <w:pStyle w:val="a0"/>
              <w:ind w:firstLine="0"/>
              <w:rPr>
                <w:rFonts w:hint="eastAsia"/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配置浏览器的路径</w:t>
            </w:r>
          </w:p>
        </w:tc>
      </w:tr>
      <w:tr w:rsidR="0008140D" w:rsidRPr="00853A36" w:rsidTr="00046DDA">
        <w:tc>
          <w:tcPr>
            <w:tcW w:w="2199" w:type="dxa"/>
          </w:tcPr>
          <w:p w:rsidR="0008140D" w:rsidRPr="0081759C" w:rsidRDefault="0008140D" w:rsidP="00821061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抓取文件保存位置</w:t>
            </w:r>
          </w:p>
        </w:tc>
        <w:tc>
          <w:tcPr>
            <w:tcW w:w="2697" w:type="dxa"/>
          </w:tcPr>
          <w:p w:rsidR="0008140D" w:rsidRDefault="0008140D" w:rsidP="00821061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ExcelFileSavePath</w:t>
            </w:r>
            <w:proofErr w:type="spellEnd"/>
          </w:p>
        </w:tc>
        <w:tc>
          <w:tcPr>
            <w:tcW w:w="3738" w:type="dxa"/>
          </w:tcPr>
          <w:p w:rsidR="0008140D" w:rsidRPr="0081759C" w:rsidRDefault="0008140D" w:rsidP="00821061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08140D" w:rsidRPr="00127E3D" w:rsidRDefault="0008140D" w:rsidP="00127E3D">
      <w:pPr>
        <w:pStyle w:val="a0"/>
      </w:pPr>
    </w:p>
    <w:p w:rsidR="00822D02" w:rsidRDefault="00697E49" w:rsidP="00697E49">
      <w:pPr>
        <w:pStyle w:val="1"/>
      </w:pPr>
      <w:r>
        <w:rPr>
          <w:rFonts w:hint="eastAsia"/>
        </w:rPr>
        <w:lastRenderedPageBreak/>
        <w:t>数据结构设计</w:t>
      </w:r>
    </w:p>
    <w:p w:rsidR="00734981" w:rsidRDefault="00734981" w:rsidP="00734981">
      <w:pPr>
        <w:pStyle w:val="2"/>
      </w:pPr>
      <w:proofErr w:type="spellStart"/>
      <w:r>
        <w:rPr>
          <w:rFonts w:hint="eastAsia"/>
        </w:rPr>
        <w:t>CategoryInfo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734981" w:rsidRPr="00853A36" w:rsidTr="00B7506E">
        <w:tc>
          <w:tcPr>
            <w:tcW w:w="1404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734981" w:rsidRPr="00F1234C" w:rsidRDefault="00734981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734981" w:rsidRPr="00853A36" w:rsidTr="00B7506E">
        <w:tc>
          <w:tcPr>
            <w:tcW w:w="1404" w:type="dxa"/>
          </w:tcPr>
          <w:p w:rsidR="00734981" w:rsidRPr="0081759C" w:rsidRDefault="00055E98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类别</w:t>
            </w:r>
            <w:r w:rsidR="00734981">
              <w:rPr>
                <w:rFonts w:hint="eastAsia"/>
                <w:color w:val="000000"/>
                <w:kern w:val="0"/>
                <w:sz w:val="20"/>
              </w:rPr>
              <w:t>名称</w:t>
            </w:r>
          </w:p>
        </w:tc>
        <w:tc>
          <w:tcPr>
            <w:tcW w:w="3492" w:type="dxa"/>
          </w:tcPr>
          <w:p w:rsidR="00734981" w:rsidRPr="0081759C" w:rsidRDefault="008C7B5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</w:t>
            </w:r>
            <w:r w:rsidR="00734981">
              <w:rPr>
                <w:rFonts w:cs="宋体" w:hint="eastAsia"/>
                <w:color w:val="000000"/>
                <w:kern w:val="0"/>
                <w:sz w:val="20"/>
              </w:rPr>
              <w:t>Name</w:t>
            </w:r>
            <w:proofErr w:type="spellEnd"/>
          </w:p>
        </w:tc>
        <w:tc>
          <w:tcPr>
            <w:tcW w:w="3738" w:type="dxa"/>
          </w:tcPr>
          <w:p w:rsidR="00734981" w:rsidRPr="0081759C" w:rsidRDefault="00734981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734981" w:rsidRPr="00853A36" w:rsidTr="00B7506E">
        <w:tc>
          <w:tcPr>
            <w:tcW w:w="1404" w:type="dxa"/>
          </w:tcPr>
          <w:p w:rsidR="00734981" w:rsidRPr="0081759C" w:rsidRDefault="00734981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734981" w:rsidRDefault="0091057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</w:t>
            </w:r>
            <w:r w:rsidR="00734981"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734981" w:rsidRPr="0081759C" w:rsidRDefault="00734981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734981" w:rsidRPr="00DF1A5E" w:rsidRDefault="00734981" w:rsidP="00734981">
      <w:pPr>
        <w:pStyle w:val="a0"/>
      </w:pPr>
    </w:p>
    <w:p w:rsidR="00DF1A5E" w:rsidRDefault="00DF1A5E" w:rsidP="00DF1A5E">
      <w:pPr>
        <w:pStyle w:val="a0"/>
      </w:pPr>
    </w:p>
    <w:p w:rsidR="00DF1A5E" w:rsidRDefault="00DF1A5E" w:rsidP="00DF1A5E">
      <w:pPr>
        <w:pStyle w:val="2"/>
      </w:pPr>
      <w:proofErr w:type="spellStart"/>
      <w:r>
        <w:rPr>
          <w:rFonts w:hint="eastAsia"/>
        </w:rPr>
        <w:t>TopTenItemInfo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DF1A5E" w:rsidRPr="00853A36" w:rsidTr="00B7506E">
        <w:tc>
          <w:tcPr>
            <w:tcW w:w="1404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DF1A5E" w:rsidRPr="00F1234C" w:rsidRDefault="00DF1A5E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570169" w:rsidRPr="00853A36" w:rsidTr="00B7506E">
        <w:tc>
          <w:tcPr>
            <w:tcW w:w="1404" w:type="dxa"/>
          </w:tcPr>
          <w:p w:rsidR="00570169" w:rsidRDefault="00570169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Top Rank</w:t>
            </w:r>
          </w:p>
        </w:tc>
        <w:tc>
          <w:tcPr>
            <w:tcW w:w="3492" w:type="dxa"/>
          </w:tcPr>
          <w:p w:rsidR="00570169" w:rsidRDefault="00A04658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Top</w:t>
            </w:r>
            <w:r w:rsidR="00570169">
              <w:rPr>
                <w:rFonts w:cs="宋体" w:hint="eastAsia"/>
                <w:color w:val="000000"/>
                <w:kern w:val="0"/>
                <w:sz w:val="20"/>
              </w:rPr>
              <w:t>Rank</w:t>
            </w:r>
            <w:proofErr w:type="spellEnd"/>
          </w:p>
        </w:tc>
        <w:tc>
          <w:tcPr>
            <w:tcW w:w="3738" w:type="dxa"/>
          </w:tcPr>
          <w:p w:rsidR="00570169" w:rsidRPr="0081759C" w:rsidRDefault="00570169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DF1A5E" w:rsidRPr="00853A36" w:rsidTr="00B7506E">
        <w:tc>
          <w:tcPr>
            <w:tcW w:w="1404" w:type="dxa"/>
          </w:tcPr>
          <w:p w:rsidR="00DF1A5E" w:rsidRPr="0081759C" w:rsidRDefault="001876A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产品名称</w:t>
            </w:r>
          </w:p>
        </w:tc>
        <w:tc>
          <w:tcPr>
            <w:tcW w:w="3492" w:type="dxa"/>
          </w:tcPr>
          <w:p w:rsidR="00DF1A5E" w:rsidRPr="0081759C" w:rsidRDefault="001876A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ItemName</w:t>
            </w:r>
            <w:proofErr w:type="spellEnd"/>
          </w:p>
        </w:tc>
        <w:tc>
          <w:tcPr>
            <w:tcW w:w="3738" w:type="dxa"/>
          </w:tcPr>
          <w:p w:rsidR="00DF1A5E" w:rsidRPr="0081759C" w:rsidRDefault="00DF1A5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DF1A5E" w:rsidRPr="00853A36" w:rsidTr="00B7506E">
        <w:tc>
          <w:tcPr>
            <w:tcW w:w="1404" w:type="dxa"/>
          </w:tcPr>
          <w:p w:rsidR="00DF1A5E" w:rsidRPr="0081759C" w:rsidRDefault="001876A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DF1A5E" w:rsidRDefault="003B6E8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DF1A5E" w:rsidRPr="0081759C" w:rsidRDefault="00DF1A5E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</w:tr>
    </w:tbl>
    <w:p w:rsidR="00DF1A5E" w:rsidRPr="00DF1A5E" w:rsidRDefault="00DF1A5E" w:rsidP="00DF1A5E">
      <w:pPr>
        <w:pStyle w:val="a0"/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宝贝搜索结果页面中卖家相关信息</w:t>
      </w:r>
      <w:r w:rsidR="00D62F69">
        <w:rPr>
          <w:rFonts w:cs="宋体" w:hint="eastAsia"/>
          <w:color w:val="000000"/>
        </w:rPr>
        <w:t xml:space="preserve"> - </w:t>
      </w:r>
      <w:proofErr w:type="spellStart"/>
      <w:r w:rsidR="001C3920">
        <w:rPr>
          <w:rFonts w:cs="宋体" w:hint="eastAsia"/>
          <w:color w:val="000000"/>
        </w:rPr>
        <w:t>SellerInSearchResult</w:t>
      </w:r>
      <w:proofErr w:type="spellEnd"/>
    </w:p>
    <w:p w:rsidR="00587585" w:rsidRPr="00853A36" w:rsidRDefault="00587585" w:rsidP="00587585">
      <w:pPr>
        <w:pStyle w:val="a0"/>
        <w:rPr>
          <w:color w:val="000000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404"/>
        <w:gridCol w:w="3492"/>
        <w:gridCol w:w="3738"/>
      </w:tblGrid>
      <w:tr w:rsidR="00385276" w:rsidRPr="00853A36" w:rsidTr="00385276">
        <w:tc>
          <w:tcPr>
            <w:tcW w:w="1404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92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738" w:type="dxa"/>
          </w:tcPr>
          <w:p w:rsidR="00385276" w:rsidRPr="00F1234C" w:rsidRDefault="00385276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F1234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卖家编号，通过卖家编号，实现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9B4A35" w:rsidRPr="00853A36" w:rsidTr="00385276">
        <w:tc>
          <w:tcPr>
            <w:tcW w:w="1404" w:type="dxa"/>
          </w:tcPr>
          <w:p w:rsidR="009B4A35" w:rsidRPr="0081759C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链接地址</w:t>
            </w:r>
          </w:p>
        </w:tc>
        <w:tc>
          <w:tcPr>
            <w:tcW w:w="3492" w:type="dxa"/>
          </w:tcPr>
          <w:p w:rsidR="009B4A35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Href</w:t>
            </w:r>
            <w:proofErr w:type="spellEnd"/>
          </w:p>
        </w:tc>
        <w:tc>
          <w:tcPr>
            <w:tcW w:w="3738" w:type="dxa"/>
          </w:tcPr>
          <w:p w:rsidR="009B4A35" w:rsidRPr="0081759C" w:rsidRDefault="009B4A3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根据该链接地址，进入卖家关于该</w:t>
            </w:r>
            <w:r w:rsidR="0019583E">
              <w:rPr>
                <w:rFonts w:cs="宋体" w:hint="eastAsia"/>
                <w:color w:val="000000"/>
                <w:kern w:val="0"/>
                <w:sz w:val="20"/>
              </w:rPr>
              <w:t>宝贝的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详细描述页面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类别名称</w:t>
            </w:r>
          </w:p>
        </w:tc>
        <w:tc>
          <w:tcPr>
            <w:tcW w:w="3492" w:type="dxa"/>
          </w:tcPr>
          <w:p w:rsidR="00385276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CategoryName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宝贝所属的类别，</w:t>
            </w:r>
            <w:proofErr w:type="gramStart"/>
            <w:r>
              <w:rPr>
                <w:rFonts w:cs="宋体" w:hint="eastAsia"/>
                <w:color w:val="000000"/>
                <w:kern w:val="0"/>
                <w:sz w:val="20"/>
              </w:rPr>
              <w:t>本需求</w:t>
            </w:r>
            <w:proofErr w:type="gramEnd"/>
            <w:r>
              <w:rPr>
                <w:rFonts w:cs="宋体" w:hint="eastAsia"/>
                <w:color w:val="000000"/>
                <w:kern w:val="0"/>
                <w:sz w:val="20"/>
              </w:rPr>
              <w:t>中只要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种类别，分别是：热门手机、笔记本、洁面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卖家名称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SellerName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全球购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isGlobal</w:t>
            </w:r>
            <w:r w:rsidR="00AF75FC">
              <w:rPr>
                <w:rFonts w:cs="宋体" w:hint="eastAsia"/>
                <w:color w:val="000000"/>
                <w:kern w:val="0"/>
                <w:sz w:val="20"/>
              </w:rPr>
              <w:t>Buy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是否有全球购标识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金牌卖家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isGoldSeller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是否有金牌卖家标识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卖家报价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运费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FreightPrice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信用卡支付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CreditCardPay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卖家地址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SellerAddress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最近成交笔数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SaleNum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评价条数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Reviews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消费者保障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isConsumerPromise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是否有消费者保障标识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假一赔三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</w:t>
            </w:r>
            <w:r w:rsidR="009E08AE">
              <w:rPr>
                <w:rFonts w:cs="宋体" w:hint="eastAsia"/>
                <w:color w:val="000000"/>
                <w:kern w:val="0"/>
                <w:sz w:val="20"/>
              </w:rPr>
              <w:t>LeaveACompensableThree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是否有假一赔三标识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七天退换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isSevenDayReturn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是否有七天退换标识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正品保障</w:t>
            </w:r>
          </w:p>
        </w:tc>
        <w:tc>
          <w:tcPr>
            <w:tcW w:w="3492" w:type="dxa"/>
          </w:tcPr>
          <w:p w:rsidR="00385276" w:rsidRPr="0081759C" w:rsidRDefault="001B33C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isQualityItem</w:t>
            </w:r>
            <w:proofErr w:type="spellEnd"/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是否有正品保障标识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</w:t>
            </w:r>
          </w:p>
        </w:tc>
        <w:tc>
          <w:tcPr>
            <w:tcW w:w="3492" w:type="dxa"/>
          </w:tcPr>
          <w:p w:rsidR="00385276" w:rsidRPr="0081759C" w:rsidRDefault="0038527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/>
                <w:color w:val="000000"/>
                <w:kern w:val="0"/>
                <w:sz w:val="20"/>
              </w:rPr>
              <w:t>Is3</w:t>
            </w:r>
            <w:r>
              <w:rPr>
                <w:rFonts w:cs="宋体" w:hint="eastAsia"/>
                <w:color w:val="000000"/>
                <w:kern w:val="0"/>
                <w:sz w:val="20"/>
              </w:rPr>
              <w:t>0Days</w:t>
            </w:r>
            <w:r w:rsidR="001B33C2">
              <w:rPr>
                <w:rFonts w:cs="宋体" w:hint="eastAsia"/>
                <w:color w:val="000000"/>
                <w:kern w:val="0"/>
                <w:sz w:val="20"/>
              </w:rPr>
              <w:t>Maintain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是否有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天维修标识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color w:val="000000"/>
                <w:kern w:val="0"/>
                <w:sz w:val="20"/>
              </w:rPr>
              <w:t>Pag</w:t>
            </w:r>
            <w:r>
              <w:rPr>
                <w:rFonts w:hint="eastAsia"/>
                <w:color w:val="000000"/>
                <w:kern w:val="0"/>
                <w:sz w:val="20"/>
              </w:rPr>
              <w:t>e</w:t>
            </w:r>
          </w:p>
        </w:tc>
        <w:tc>
          <w:tcPr>
            <w:tcW w:w="3492" w:type="dxa"/>
          </w:tcPr>
          <w:p w:rsidR="00385276" w:rsidRPr="00CF2377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CF2377">
              <w:rPr>
                <w:color w:val="000000"/>
                <w:kern w:val="0"/>
                <w:sz w:val="20"/>
              </w:rPr>
              <w:t>Page</w:t>
            </w:r>
          </w:p>
        </w:tc>
        <w:tc>
          <w:tcPr>
            <w:tcW w:w="3738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在搜索结果中的页数</w:t>
            </w:r>
            <w:r w:rsidRPr="0081759C">
              <w:rPr>
                <w:rFonts w:ascii="Tahoma" w:hAnsi="Tahoma" w:cs="Tahoma"/>
                <w:color w:val="000000"/>
                <w:kern w:val="0"/>
                <w:sz w:val="20"/>
              </w:rPr>
              <w:t>(1,2,3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或者</w:t>
            </w:r>
            <w:r w:rsidRPr="0081759C">
              <w:rPr>
                <w:rFonts w:ascii="Tahoma" w:hAnsi="Tahoma" w:cs="Tahoma"/>
                <w:color w:val="000000"/>
                <w:kern w:val="0"/>
                <w:sz w:val="20"/>
              </w:rPr>
              <w:t>4)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20"/>
              </w:rPr>
              <w:t>以及在其所在页的排名位置，格式为</w:t>
            </w:r>
            <w:r w:rsidRPr="0081759C">
              <w:rPr>
                <w:rFonts w:ascii="Tahoma" w:hAnsi="Tahoma" w:cs="宋体" w:hint="eastAsia"/>
                <w:color w:val="FF0000"/>
                <w:kern w:val="0"/>
                <w:sz w:val="20"/>
              </w:rPr>
              <w:t>页数，排名</w:t>
            </w:r>
          </w:p>
        </w:tc>
      </w:tr>
      <w:tr w:rsidR="00385276" w:rsidRPr="00853A36" w:rsidTr="00385276">
        <w:tc>
          <w:tcPr>
            <w:tcW w:w="1404" w:type="dxa"/>
          </w:tcPr>
          <w:p w:rsidR="00385276" w:rsidRPr="0081759C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Rank</w:t>
            </w:r>
          </w:p>
        </w:tc>
        <w:tc>
          <w:tcPr>
            <w:tcW w:w="3492" w:type="dxa"/>
          </w:tcPr>
          <w:p w:rsidR="00385276" w:rsidRPr="00CF2377" w:rsidRDefault="0038527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CF2377">
              <w:rPr>
                <w:color w:val="000000"/>
                <w:kern w:val="0"/>
                <w:sz w:val="20"/>
              </w:rPr>
              <w:t>Rank</w:t>
            </w:r>
          </w:p>
        </w:tc>
        <w:tc>
          <w:tcPr>
            <w:tcW w:w="3738" w:type="dxa"/>
          </w:tcPr>
          <w:p w:rsidR="00385276" w:rsidRPr="0081759C" w:rsidRDefault="00E43039" w:rsidP="00B7506E">
            <w:pPr>
              <w:pStyle w:val="a0"/>
              <w:ind w:firstLine="0"/>
              <w:rPr>
                <w:rFonts w:ascii="Tahoma" w:hAnsi="Tahoma" w:cs="宋体"/>
                <w:color w:val="000000"/>
                <w:kern w:val="0"/>
                <w:sz w:val="20"/>
              </w:rPr>
            </w:pPr>
            <w:r>
              <w:rPr>
                <w:rFonts w:ascii="Tahoma" w:hAnsi="Tahoma" w:cs="宋体" w:hint="eastAsia"/>
                <w:color w:val="000000"/>
                <w:kern w:val="0"/>
                <w:sz w:val="20"/>
              </w:rPr>
              <w:t>所在页的排名位置</w:t>
            </w:r>
          </w:p>
        </w:tc>
      </w:tr>
    </w:tbl>
    <w:p w:rsidR="00587585" w:rsidRPr="00853A36" w:rsidRDefault="00587585" w:rsidP="00587585">
      <w:pPr>
        <w:pStyle w:val="a0"/>
        <w:rPr>
          <w:color w:val="000000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卖家关于宝贝的详细描述信息</w:t>
      </w:r>
      <w:r w:rsidR="00D62F69">
        <w:rPr>
          <w:rFonts w:cs="宋体" w:hint="eastAsia"/>
          <w:color w:val="000000"/>
        </w:rPr>
        <w:t xml:space="preserve"> </w:t>
      </w:r>
      <w:r w:rsidR="005339F8">
        <w:rPr>
          <w:rFonts w:cs="宋体" w:hint="eastAsia"/>
          <w:color w:val="000000"/>
        </w:rPr>
        <w:t>-</w:t>
      </w:r>
      <w:r w:rsidR="006748A4">
        <w:rPr>
          <w:rFonts w:cs="宋体" w:hint="eastAsia"/>
          <w:color w:val="000000"/>
        </w:rPr>
        <w:t xml:space="preserve"> </w:t>
      </w:r>
      <w:proofErr w:type="spellStart"/>
      <w:r w:rsidR="006748A4">
        <w:rPr>
          <w:rFonts w:cs="宋体" w:hint="eastAsia"/>
          <w:color w:val="000000"/>
        </w:rPr>
        <w:t>Item</w:t>
      </w:r>
      <w:r w:rsidR="005339F8">
        <w:rPr>
          <w:rFonts w:cs="宋体" w:hint="eastAsia"/>
          <w:color w:val="000000"/>
        </w:rPr>
        <w:t>Info</w:t>
      </w:r>
      <w:proofErr w:type="spellEnd"/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91"/>
        <w:gridCol w:w="3462"/>
        <w:gridCol w:w="3881"/>
      </w:tblGrid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462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462" w:type="dxa"/>
          </w:tcPr>
          <w:p w:rsidR="00084D65" w:rsidRPr="0081759C" w:rsidRDefault="0001098D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通过编号可以看到卖家关于宝贝的描述信息，卖家信用信息，买家信息等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价格区间</w:t>
            </w:r>
          </w:p>
        </w:tc>
        <w:tc>
          <w:tcPr>
            <w:tcW w:w="3462" w:type="dxa"/>
          </w:tcPr>
          <w:p w:rsidR="00084D65" w:rsidRPr="0081759C" w:rsidRDefault="0001098D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PriceRange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物流运费</w:t>
            </w:r>
          </w:p>
        </w:tc>
        <w:tc>
          <w:tcPr>
            <w:tcW w:w="3462" w:type="dxa"/>
          </w:tcPr>
          <w:p w:rsidR="00084D65" w:rsidRPr="0081759C" w:rsidRDefault="008027F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FreightPrice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天售出</w:t>
            </w:r>
          </w:p>
        </w:tc>
        <w:tc>
          <w:tcPr>
            <w:tcW w:w="3462" w:type="dxa"/>
          </w:tcPr>
          <w:p w:rsidR="00084D65" w:rsidRPr="0081759C" w:rsidRDefault="006748A4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SaleNumIn30Days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评价</w:t>
            </w:r>
          </w:p>
        </w:tc>
        <w:tc>
          <w:tcPr>
            <w:tcW w:w="3462" w:type="dxa"/>
          </w:tcPr>
          <w:p w:rsidR="00084D65" w:rsidRPr="0081759C" w:rsidRDefault="006748A4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Reviews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宝贝类型</w:t>
            </w:r>
          </w:p>
        </w:tc>
        <w:tc>
          <w:tcPr>
            <w:tcW w:w="3462" w:type="dxa"/>
          </w:tcPr>
          <w:p w:rsidR="00084D65" w:rsidRPr="004213D5" w:rsidRDefault="00F34559" w:rsidP="00B7506E">
            <w:pPr>
              <w:pStyle w:val="a0"/>
              <w:ind w:firstLine="0"/>
              <w:rPr>
                <w:rStyle w:val="af5"/>
                <w:i w:val="0"/>
                <w:color w:val="000000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4213D5">
              <w:rPr>
                <w:rStyle w:val="af5"/>
                <w:i w:val="0"/>
                <w:color w:val="000000"/>
                <w:kern w:val="0"/>
                <w:sz w:val="18"/>
                <w:szCs w:val="18"/>
                <w:shd w:val="clear" w:color="auto" w:fill="FFFFFF"/>
              </w:rPr>
              <w:t>ItemType</w:t>
            </w:r>
            <w:proofErr w:type="spellEnd"/>
          </w:p>
        </w:tc>
        <w:tc>
          <w:tcPr>
            <w:tcW w:w="3881" w:type="dxa"/>
          </w:tcPr>
          <w:p w:rsidR="00084D65" w:rsidRPr="00F34559" w:rsidRDefault="00084D65" w:rsidP="00B7506E">
            <w:pPr>
              <w:pStyle w:val="a0"/>
              <w:ind w:firstLine="0"/>
              <w:rPr>
                <w:rFonts w:ascii="宋体" w:hAnsi="宋体"/>
                <w:color w:val="000000"/>
                <w:kern w:val="0"/>
                <w:sz w:val="20"/>
              </w:rPr>
            </w:pPr>
            <w:r w:rsidRPr="00F34559">
              <w:rPr>
                <w:rStyle w:val="af5"/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如</w:t>
            </w:r>
            <w:r w:rsidRPr="00F34559">
              <w:rPr>
                <w:rStyle w:val="af5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 </w:t>
            </w:r>
            <w:r w:rsidRPr="00F34559">
              <w:rPr>
                <w:rStyle w:val="af5"/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全新</w:t>
            </w:r>
            <w:r w:rsidRPr="00F34559">
              <w:rPr>
                <w:rStyle w:val="apple-converted-space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  </w:t>
            </w:r>
            <w:r w:rsidRPr="00F34559">
              <w:rPr>
                <w:rStyle w:val="af5"/>
                <w:rFonts w:ascii="宋体" w:hAnsi="宋体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259001</w:t>
            </w:r>
            <w:r w:rsidRPr="00F3455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次浏览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支付</w:t>
            </w:r>
          </w:p>
        </w:tc>
        <w:tc>
          <w:tcPr>
            <w:tcW w:w="3462" w:type="dxa"/>
          </w:tcPr>
          <w:p w:rsidR="00084D65" w:rsidRPr="0081759C" w:rsidRDefault="00F34559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PayType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如信用卡分期，货到付款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服务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ServiceType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如七天退换，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天维修，公益宝贝，</w:t>
            </w:r>
            <w:proofErr w:type="gramStart"/>
            <w:r w:rsidRPr="0081759C">
              <w:rPr>
                <w:rFonts w:cs="宋体" w:hint="eastAsia"/>
                <w:color w:val="000000"/>
                <w:kern w:val="0"/>
                <w:sz w:val="20"/>
              </w:rPr>
              <w:t>集分宝</w:t>
            </w:r>
            <w:proofErr w:type="gramEnd"/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规格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Spec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主要针对化妆品类宝贝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容量</w:t>
            </w:r>
          </w:p>
        </w:tc>
        <w:tc>
          <w:tcPr>
            <w:tcW w:w="3462" w:type="dxa"/>
          </w:tcPr>
          <w:p w:rsidR="00084D65" w:rsidRPr="0081759C" w:rsidRDefault="004213D5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Capacity</w:t>
            </w:r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主要针对化妆品类宝贝</w:t>
            </w: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第一条评价时间</w:t>
            </w:r>
          </w:p>
        </w:tc>
        <w:tc>
          <w:tcPr>
            <w:tcW w:w="3462" w:type="dxa"/>
          </w:tcPr>
          <w:p w:rsidR="00084D65" w:rsidRPr="0081759C" w:rsidRDefault="00EE754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FirstReviewDate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84D65" w:rsidRPr="00853A36" w:rsidTr="00084D65">
        <w:tc>
          <w:tcPr>
            <w:tcW w:w="129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最后一条评价时间</w:t>
            </w:r>
          </w:p>
        </w:tc>
        <w:tc>
          <w:tcPr>
            <w:tcW w:w="3462" w:type="dxa"/>
          </w:tcPr>
          <w:p w:rsidR="00084D65" w:rsidRPr="0081759C" w:rsidRDefault="00EE754E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LastReviewDate</w:t>
            </w:r>
            <w:proofErr w:type="spellEnd"/>
          </w:p>
        </w:tc>
        <w:tc>
          <w:tcPr>
            <w:tcW w:w="3881" w:type="dxa"/>
          </w:tcPr>
          <w:p w:rsidR="00084D65" w:rsidRPr="0081759C" w:rsidRDefault="00084D6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80747F" w:rsidRPr="00853A36" w:rsidTr="00084D65">
        <w:tc>
          <w:tcPr>
            <w:tcW w:w="1291" w:type="dxa"/>
          </w:tcPr>
          <w:p w:rsidR="0080747F" w:rsidRPr="0081759C" w:rsidRDefault="0080747F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卖家信用页面链接地址</w:t>
            </w:r>
          </w:p>
        </w:tc>
        <w:tc>
          <w:tcPr>
            <w:tcW w:w="3462" w:type="dxa"/>
          </w:tcPr>
          <w:p w:rsidR="0080747F" w:rsidRDefault="0080747F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UserRateHref</w:t>
            </w:r>
            <w:proofErr w:type="spellEnd"/>
          </w:p>
        </w:tc>
        <w:tc>
          <w:tcPr>
            <w:tcW w:w="3881" w:type="dxa"/>
          </w:tcPr>
          <w:p w:rsidR="0080747F" w:rsidRPr="0081759C" w:rsidRDefault="00D0587F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进入卖</w:t>
            </w:r>
            <w:proofErr w:type="gramEnd"/>
            <w:r>
              <w:rPr>
                <w:rFonts w:hint="eastAsia"/>
                <w:color w:val="000000"/>
                <w:kern w:val="0"/>
                <w:sz w:val="20"/>
              </w:rPr>
              <w:t>家信用页面</w:t>
            </w: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UserRatePage</w:t>
            </w:r>
            <w:proofErr w:type="spellEnd"/>
          </w:p>
        </w:tc>
      </w:tr>
      <w:tr w:rsidR="003901D6" w:rsidRPr="00DC34CC" w:rsidTr="00084D65">
        <w:tc>
          <w:tcPr>
            <w:tcW w:w="1291" w:type="dxa"/>
          </w:tcPr>
          <w:p w:rsidR="003901D6" w:rsidRDefault="003901D6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宝贝买家链接地址</w:t>
            </w:r>
          </w:p>
        </w:tc>
        <w:tc>
          <w:tcPr>
            <w:tcW w:w="3462" w:type="dxa"/>
          </w:tcPr>
          <w:p w:rsidR="003901D6" w:rsidRDefault="003901D6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ItemBuyersHref</w:t>
            </w:r>
            <w:proofErr w:type="spellEnd"/>
          </w:p>
        </w:tc>
        <w:tc>
          <w:tcPr>
            <w:tcW w:w="3881" w:type="dxa"/>
          </w:tcPr>
          <w:p w:rsidR="003901D6" w:rsidRDefault="00DC34CC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该链接进入购买该宝贝的所有买家页面</w:t>
            </w:r>
          </w:p>
        </w:tc>
      </w:tr>
      <w:tr w:rsidR="00C162B0" w:rsidRPr="00853A36" w:rsidTr="00084D65">
        <w:tc>
          <w:tcPr>
            <w:tcW w:w="1291" w:type="dxa"/>
          </w:tcPr>
          <w:p w:rsidR="00C162B0" w:rsidRDefault="00C162B0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宝贝评价链接地址</w:t>
            </w:r>
          </w:p>
        </w:tc>
        <w:tc>
          <w:tcPr>
            <w:tcW w:w="3462" w:type="dxa"/>
          </w:tcPr>
          <w:p w:rsidR="00C162B0" w:rsidRDefault="00C162B0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ItemReviewsHref</w:t>
            </w:r>
            <w:proofErr w:type="spellEnd"/>
          </w:p>
        </w:tc>
        <w:tc>
          <w:tcPr>
            <w:tcW w:w="3881" w:type="dxa"/>
          </w:tcPr>
          <w:p w:rsidR="00C162B0" w:rsidRDefault="00DC34CC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该链接进入评价该宝贝的评价页面</w:t>
            </w:r>
          </w:p>
        </w:tc>
      </w:tr>
    </w:tbl>
    <w:p w:rsidR="00587585" w:rsidRPr="00853A36" w:rsidRDefault="00587585" w:rsidP="00587585">
      <w:pPr>
        <w:pStyle w:val="a0"/>
        <w:rPr>
          <w:color w:val="000000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卖家信用信息</w:t>
      </w:r>
      <w:r w:rsidR="00CA4C2A">
        <w:rPr>
          <w:rFonts w:cs="宋体" w:hint="eastAsia"/>
          <w:color w:val="000000"/>
        </w:rPr>
        <w:t xml:space="preserve"> - </w:t>
      </w:r>
      <w:proofErr w:type="spellStart"/>
      <w:r w:rsidR="00CA4C2A">
        <w:rPr>
          <w:rFonts w:cs="宋体" w:hint="eastAsia"/>
          <w:color w:val="000000"/>
        </w:rPr>
        <w:t>Sell</w:t>
      </w:r>
      <w:r w:rsidR="005D3A86">
        <w:rPr>
          <w:rFonts w:cs="宋体" w:hint="eastAsia"/>
          <w:color w:val="000000"/>
        </w:rPr>
        <w:t>er</w:t>
      </w:r>
      <w:r w:rsidR="00CA4C2A">
        <w:rPr>
          <w:rFonts w:cs="宋体" w:hint="eastAsia"/>
          <w:color w:val="000000"/>
        </w:rPr>
        <w:t>RateInfo</w:t>
      </w:r>
      <w:proofErr w:type="spellEnd"/>
    </w:p>
    <w:tbl>
      <w:tblPr>
        <w:tblW w:w="863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25"/>
        <w:gridCol w:w="606"/>
        <w:gridCol w:w="1848"/>
        <w:gridCol w:w="2849"/>
        <w:gridCol w:w="2106"/>
      </w:tblGrid>
      <w:tr w:rsidR="00092A16" w:rsidRPr="00853A36" w:rsidTr="001E5A73">
        <w:tc>
          <w:tcPr>
            <w:tcW w:w="1330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2394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编号</w:t>
            </w:r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092A16" w:rsidRPr="00853A36" w:rsidTr="001E5A73">
        <w:tc>
          <w:tcPr>
            <w:tcW w:w="1330" w:type="dxa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通过卖家编号，实现</w:t>
            </w:r>
            <w:r w:rsidRPr="0081759C">
              <w:rPr>
                <w:color w:val="000000"/>
                <w:kern w:val="0"/>
                <w:sz w:val="20"/>
              </w:rPr>
              <w:t>4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个</w:t>
            </w:r>
            <w:r w:rsidRPr="0081759C">
              <w:rPr>
                <w:color w:val="000000"/>
                <w:kern w:val="0"/>
                <w:sz w:val="20"/>
              </w:rPr>
              <w:t>sheet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的关联，即通过编号可以看到卖家关于宝贝的描述信息，卖家信用信息，买家信息等</w:t>
            </w: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卖家相关信息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卖家名称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SellerName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当前主营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MainSale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所在地区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Location</w:t>
            </w:r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gramStart"/>
            <w:r w:rsidRPr="0081759C">
              <w:rPr>
                <w:rFonts w:cs="宋体" w:hint="eastAsia"/>
                <w:color w:val="000000"/>
                <w:kern w:val="0"/>
                <w:sz w:val="20"/>
              </w:rPr>
              <w:t>创店时间</w:t>
            </w:r>
            <w:proofErr w:type="gramEnd"/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CreateShopDate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SellerRate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买家信用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BuyerRate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店铺服务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卖家当前保证金金额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ChargeNum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消费者保障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ConsumerPromise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color w:val="000000"/>
                <w:kern w:val="0"/>
                <w:sz w:val="20"/>
              </w:rPr>
              <w:t>7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天退换</w:t>
            </w:r>
          </w:p>
        </w:tc>
        <w:tc>
          <w:tcPr>
            <w:tcW w:w="2394" w:type="dxa"/>
          </w:tcPr>
          <w:p w:rsidR="009B3612" w:rsidRPr="0081759C" w:rsidRDefault="00111CD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SevenDayReturn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店铺半年内动态评分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宝贝与描述相符</w:t>
            </w:r>
          </w:p>
        </w:tc>
        <w:tc>
          <w:tcPr>
            <w:tcW w:w="2394" w:type="dxa"/>
          </w:tcPr>
          <w:p w:rsidR="009B3612" w:rsidRPr="0081759C" w:rsidRDefault="00244C9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MatchScore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卖家的服务态度</w:t>
            </w:r>
          </w:p>
        </w:tc>
        <w:tc>
          <w:tcPr>
            <w:tcW w:w="2394" w:type="dxa"/>
          </w:tcPr>
          <w:p w:rsidR="009B3612" w:rsidRPr="0081759C" w:rsidRDefault="00244C95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ServiceScore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卖家的发货的速度</w:t>
            </w:r>
          </w:p>
        </w:tc>
        <w:tc>
          <w:tcPr>
            <w:tcW w:w="2394" w:type="dxa"/>
          </w:tcPr>
          <w:p w:rsidR="009B3612" w:rsidRPr="00244C95" w:rsidRDefault="00244C95" w:rsidP="00B7506E">
            <w:pPr>
              <w:pStyle w:val="a0"/>
              <w:ind w:firstLine="0"/>
              <w:rPr>
                <w:rStyle w:val="apple-converted-space"/>
                <w:rFonts w:ascii="Tahoma" w:hAnsi="Tahoma" w:cs="Tahoma"/>
                <w:color w:val="808080"/>
                <w:kern w:val="0"/>
                <w:sz w:val="18"/>
                <w:szCs w:val="18"/>
                <w:shd w:val="clear" w:color="auto" w:fill="E5E5E5"/>
              </w:rPr>
            </w:pPr>
            <w:proofErr w:type="spellStart"/>
            <w:r w:rsidRPr="00244C95">
              <w:rPr>
                <w:rStyle w:val="apple-converted-space"/>
                <w:rFonts w:ascii="Tahoma" w:hAnsi="Tahoma" w:cs="Tahoma" w:hint="eastAsia"/>
                <w:kern w:val="0"/>
                <w:sz w:val="18"/>
                <w:szCs w:val="18"/>
              </w:rPr>
              <w:t>ConsignmentScore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092A16" w:rsidRPr="00853A36" w:rsidTr="001E5A73"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店铺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天内服务情况</w:t>
            </w: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平均退款速度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widowControl/>
              <w:jc w:val="left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RefundmentScore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widowControl/>
              <w:jc w:val="left"/>
              <w:rPr>
                <w:rFonts w:ascii="宋体"/>
                <w:color w:val="000000"/>
                <w:kern w:val="0"/>
                <w:sz w:val="24"/>
                <w:szCs w:val="24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 xml:space="preserve">2.18 </w:t>
            </w:r>
            <w:r w:rsidRPr="0081759C">
              <w:rPr>
                <w:rStyle w:val="sub2"/>
                <w:rFonts w:ascii="Tahoma" w:hAnsi="Tahoma" w:cs="宋体" w:hint="eastAsia"/>
                <w:color w:val="FF6600"/>
                <w:kern w:val="0"/>
                <w:sz w:val="18"/>
                <w:szCs w:val="18"/>
                <w:shd w:val="clear" w:color="auto" w:fill="FFFFFF"/>
              </w:rPr>
              <w:t>天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2.50 </w:t>
            </w:r>
            <w:r w:rsidRPr="0081759C">
              <w:rPr>
                <w:rStyle w:val="sub4"/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天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天退款率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RefundmentRateScore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>7.05%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大于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3.86%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天投诉率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ComplaintScore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>0.00%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0.02%</w:t>
            </w:r>
          </w:p>
        </w:tc>
      </w:tr>
      <w:tr w:rsidR="00092A16" w:rsidRPr="00853A36" w:rsidTr="001E5A73"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近</w:t>
            </w:r>
            <w:r w:rsidRPr="0081759C">
              <w:rPr>
                <w:color w:val="000000"/>
                <w:kern w:val="0"/>
                <w:sz w:val="20"/>
              </w:rPr>
              <w:t>30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天处罚数</w:t>
            </w:r>
          </w:p>
        </w:tc>
        <w:tc>
          <w:tcPr>
            <w:tcW w:w="2394" w:type="dxa"/>
          </w:tcPr>
          <w:p w:rsidR="009B3612" w:rsidRPr="00612855" w:rsidRDefault="00244C95" w:rsidP="00B7506E">
            <w:pPr>
              <w:pStyle w:val="a0"/>
              <w:ind w:firstLine="0"/>
              <w:rPr>
                <w:rStyle w:val="sub2"/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612855">
              <w:rPr>
                <w:rStyle w:val="sub2"/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PunishmentScore</w:t>
            </w:r>
            <w:proofErr w:type="spellEnd"/>
          </w:p>
        </w:tc>
        <w:tc>
          <w:tcPr>
            <w:tcW w:w="2249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Style w:val="sub2"/>
                <w:rFonts w:ascii="Tahoma" w:hAnsi="Tahoma" w:cs="Tahoma"/>
                <w:color w:val="FF6600"/>
                <w:kern w:val="0"/>
                <w:sz w:val="18"/>
                <w:szCs w:val="18"/>
                <w:shd w:val="clear" w:color="auto" w:fill="FFFFFF"/>
              </w:rPr>
              <w:t xml:space="preserve">0 </w:t>
            </w:r>
            <w:r w:rsidRPr="0081759C">
              <w:rPr>
                <w:rStyle w:val="sub2"/>
                <w:rFonts w:ascii="Tahoma" w:hAnsi="Tahoma" w:cs="宋体" w:hint="eastAsia"/>
                <w:color w:val="FF6600"/>
                <w:kern w:val="0"/>
                <w:sz w:val="18"/>
                <w:szCs w:val="18"/>
                <w:shd w:val="clear" w:color="auto" w:fill="FFFFFF"/>
              </w:rPr>
              <w:t>次</w:t>
            </w:r>
            <w:r w:rsidRPr="0081759C">
              <w:rPr>
                <w:rStyle w:val="sub3"/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小于</w:t>
            </w:r>
            <w:r w:rsidRPr="0081759C">
              <w:rPr>
                <w:rStyle w:val="sub4"/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 xml:space="preserve">0.09 </w:t>
            </w:r>
            <w:r w:rsidRPr="0081759C">
              <w:rPr>
                <w:rStyle w:val="sub4"/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次</w:t>
            </w: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 w:val="restart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卖家信用评价展示</w:t>
            </w:r>
          </w:p>
        </w:tc>
        <w:tc>
          <w:tcPr>
            <w:tcW w:w="630" w:type="dxa"/>
            <w:vMerge w:val="restart"/>
          </w:tcPr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lastRenderedPageBreak/>
              <w:t>最近一周</w:t>
            </w:r>
          </w:p>
        </w:tc>
        <w:tc>
          <w:tcPr>
            <w:tcW w:w="2031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lastRenderedPageBreak/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WeekSumRateOk</w:t>
            </w:r>
            <w:proofErr w:type="spellEnd"/>
          </w:p>
        </w:tc>
        <w:tc>
          <w:tcPr>
            <w:tcW w:w="2249" w:type="dxa"/>
            <w:vMerge w:val="restart"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WeekMainRateOk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9B3612" w:rsidRPr="0081759C" w:rsidRDefault="00643773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WeekNotmainRateOk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WeekSumRateNormal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WeekMainRateNormal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WeekNotmainRateMormal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244C95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WeekSumRateBad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D85355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WeekMainRateBad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9B3612" w:rsidRPr="0081759C" w:rsidRDefault="009B3612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9B3612" w:rsidRPr="0081759C" w:rsidRDefault="009B3612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9B3612" w:rsidRPr="0081759C" w:rsidRDefault="00092A16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WeekNotmainRateBad</w:t>
            </w:r>
            <w:proofErr w:type="spellEnd"/>
          </w:p>
        </w:tc>
        <w:tc>
          <w:tcPr>
            <w:tcW w:w="2249" w:type="dxa"/>
            <w:vMerge/>
          </w:tcPr>
          <w:p w:rsidR="009B3612" w:rsidRPr="0081759C" w:rsidRDefault="009B3612" w:rsidP="00587585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最近一月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MonthNotmainRateMormal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MonthNotmainRateBad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31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最近半年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1E5A73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HalfYearNotmainRateOk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非主营行业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HalfYearNotmainRateMormal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hint="eastAsia"/>
                <w:color w:val="000000"/>
                <w:kern w:val="0"/>
                <w:sz w:val="20"/>
              </w:rPr>
              <w:t>总数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D85355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D85355">
              <w:rPr>
                <w:rFonts w:ascii="宋体" w:hAnsi="宋体" w:cs="宋体" w:hint="eastAsia"/>
                <w:color w:val="000000"/>
                <w:kern w:val="0"/>
              </w:rPr>
              <w:t>主营业务</w:t>
            </w:r>
            <w:r w:rsidRPr="00D85355"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 w:rsidRPr="00D85355"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25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left="200" w:hangingChars="100" w:hanging="20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HalfYearNotmainRateBad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413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半年以前</w:t>
            </w: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r>
              <w:rPr>
                <w:rFonts w:hint="eastAsia"/>
                <w:color w:val="000000"/>
                <w:kern w:val="0"/>
                <w:sz w:val="20"/>
              </w:rPr>
              <w:t>好评</w:t>
            </w:r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BeforeHalfYearSumRateOk</w:t>
            </w:r>
            <w:proofErr w:type="spellEnd"/>
          </w:p>
        </w:tc>
        <w:tc>
          <w:tcPr>
            <w:tcW w:w="2249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416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中评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BeforeHalfYearSumRateNormal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rPr>
          <w:trHeight w:val="123"/>
        </w:trPr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630" w:type="dxa"/>
            <w:vMerge/>
          </w:tcPr>
          <w:p w:rsidR="001E5A73" w:rsidRDefault="001E5A73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</w:p>
        </w:tc>
        <w:tc>
          <w:tcPr>
            <w:tcW w:w="2031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总数</w:t>
            </w:r>
            <w:r>
              <w:rPr>
                <w:rFonts w:hint="eastAsia"/>
                <w:color w:val="000000"/>
                <w:kern w:val="0"/>
                <w:sz w:val="20"/>
              </w:rPr>
              <w:t>-</w:t>
            </w:r>
            <w:proofErr w:type="gramStart"/>
            <w:r>
              <w:rPr>
                <w:rFonts w:hint="eastAsia"/>
                <w:color w:val="000000"/>
                <w:kern w:val="0"/>
                <w:sz w:val="20"/>
              </w:rPr>
              <w:t>差评</w:t>
            </w:r>
            <w:proofErr w:type="gramEnd"/>
          </w:p>
        </w:tc>
        <w:tc>
          <w:tcPr>
            <w:tcW w:w="2394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BeforeHalfYearSumRateBad</w:t>
            </w:r>
            <w:proofErr w:type="spellEnd"/>
          </w:p>
        </w:tc>
        <w:tc>
          <w:tcPr>
            <w:tcW w:w="2249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1E5A73" w:rsidRPr="00853A36" w:rsidTr="001E5A73">
        <w:tc>
          <w:tcPr>
            <w:tcW w:w="1330" w:type="dxa"/>
            <w:vMerge w:val="restart"/>
          </w:tcPr>
          <w:p w:rsidR="001E5A73" w:rsidRPr="0081759C" w:rsidRDefault="001E5A73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</w:p>
          <w:p w:rsidR="001E5A73" w:rsidRPr="0081759C" w:rsidRDefault="001E5A73" w:rsidP="00B7506E">
            <w:pPr>
              <w:pStyle w:val="a0"/>
              <w:ind w:firstLine="0"/>
              <w:jc w:val="center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卖家历史信用构成</w:t>
            </w: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卖家信用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SellerRate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16685</w:t>
            </w:r>
            <w:r w:rsidRPr="0081759C">
              <w:rPr>
                <w:rStyle w:val="apple-converted-space"/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1E5A73" w:rsidRPr="00853A36" w:rsidTr="001E5A73"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主营行业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MainBusiness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3C</w:t>
            </w:r>
            <w:r w:rsidRPr="0081759C">
              <w:rPr>
                <w:rFonts w:ascii="Tahoma" w:hAnsi="Tahoma" w:cs="宋体" w:hint="eastAsia"/>
                <w:color w:val="666666"/>
                <w:kern w:val="0"/>
                <w:sz w:val="18"/>
                <w:szCs w:val="18"/>
                <w:shd w:val="clear" w:color="auto" w:fill="FFFFFF"/>
              </w:rPr>
              <w:t>数码</w:t>
            </w: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  15479</w:t>
            </w:r>
          </w:p>
        </w:tc>
      </w:tr>
      <w:tr w:rsidR="001E5A73" w:rsidRPr="00853A36" w:rsidTr="001E5A73">
        <w:tc>
          <w:tcPr>
            <w:tcW w:w="1330" w:type="dxa"/>
            <w:vMerge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  <w:tc>
          <w:tcPr>
            <w:tcW w:w="2661" w:type="dxa"/>
            <w:gridSpan w:val="2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主营占比</w:t>
            </w:r>
          </w:p>
        </w:tc>
        <w:tc>
          <w:tcPr>
            <w:tcW w:w="2394" w:type="dxa"/>
          </w:tcPr>
          <w:p w:rsidR="001E5A73" w:rsidRPr="00941F6B" w:rsidRDefault="001E5A73" w:rsidP="00B7506E">
            <w:pPr>
              <w:pStyle w:val="a0"/>
              <w:ind w:firstLine="0"/>
              <w:rPr>
                <w:rFonts w:ascii="Tahoma" w:hAnsi="Tahoma" w:cs="Tahoma"/>
                <w:kern w:val="0"/>
                <w:sz w:val="18"/>
                <w:szCs w:val="18"/>
                <w:shd w:val="clear" w:color="auto" w:fill="FFFFFF"/>
              </w:rPr>
            </w:pPr>
            <w:proofErr w:type="spellStart"/>
            <w:r w:rsidRPr="00941F6B">
              <w:rPr>
                <w:rFonts w:ascii="Tahoma" w:hAnsi="Tahoma" w:cs="Tahoma" w:hint="eastAsia"/>
                <w:kern w:val="0"/>
                <w:sz w:val="18"/>
                <w:szCs w:val="18"/>
                <w:shd w:val="clear" w:color="auto" w:fill="FFFFFF"/>
              </w:rPr>
              <w:t>MainBusinessPercentage</w:t>
            </w:r>
            <w:proofErr w:type="spellEnd"/>
          </w:p>
        </w:tc>
        <w:tc>
          <w:tcPr>
            <w:tcW w:w="2249" w:type="dxa"/>
          </w:tcPr>
          <w:p w:rsidR="001E5A73" w:rsidRPr="0081759C" w:rsidRDefault="001E5A73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ascii="Tahoma" w:hAnsi="Tahoma" w:cs="Tahoma"/>
                <w:color w:val="666666"/>
                <w:kern w:val="0"/>
                <w:sz w:val="18"/>
                <w:szCs w:val="18"/>
                <w:shd w:val="clear" w:color="auto" w:fill="FFFFFF"/>
              </w:rPr>
              <w:t>92.77%</w:t>
            </w:r>
          </w:p>
        </w:tc>
      </w:tr>
    </w:tbl>
    <w:p w:rsidR="00587585" w:rsidRDefault="00587585" w:rsidP="00587585">
      <w:pPr>
        <w:widowControl/>
        <w:jc w:val="left"/>
        <w:rPr>
          <w:rFonts w:ascii="宋体"/>
          <w:color w:val="000000"/>
          <w:kern w:val="0"/>
          <w:sz w:val="24"/>
          <w:szCs w:val="24"/>
        </w:rPr>
      </w:pPr>
    </w:p>
    <w:p w:rsidR="00587585" w:rsidRPr="00853A36" w:rsidRDefault="00587585" w:rsidP="00587585">
      <w:pPr>
        <w:pStyle w:val="2"/>
        <w:rPr>
          <w:color w:val="000000"/>
        </w:rPr>
      </w:pPr>
      <w:r w:rsidRPr="00853A36">
        <w:rPr>
          <w:rFonts w:cs="宋体" w:hint="eastAsia"/>
          <w:color w:val="000000"/>
        </w:rPr>
        <w:t>买家相关信息</w:t>
      </w:r>
      <w:r w:rsidR="00962769">
        <w:rPr>
          <w:rFonts w:cs="宋体" w:hint="eastAsia"/>
          <w:color w:val="000000"/>
        </w:rPr>
        <w:t xml:space="preserve"> - </w:t>
      </w:r>
      <w:proofErr w:type="spellStart"/>
      <w:r w:rsidR="00962769">
        <w:rPr>
          <w:rFonts w:cs="宋体" w:hint="eastAsia"/>
          <w:color w:val="000000"/>
        </w:rPr>
        <w:t>BuyerInfo</w:t>
      </w:r>
      <w:proofErr w:type="spellEnd"/>
    </w:p>
    <w:p w:rsidR="00587585" w:rsidRPr="00853A36" w:rsidRDefault="00587585" w:rsidP="00587585">
      <w:pPr>
        <w:pStyle w:val="a0"/>
        <w:rPr>
          <w:color w:val="000000"/>
        </w:rPr>
      </w:pPr>
      <w:r>
        <w:rPr>
          <w:rFonts w:cs="宋体" w:hint="eastAsia"/>
          <w:color w:val="000000"/>
        </w:rPr>
        <w:t>主要用来保存购买卖家</w:t>
      </w:r>
      <w:r w:rsidRPr="00853A36">
        <w:rPr>
          <w:rFonts w:cs="宋体" w:hint="eastAsia"/>
          <w:color w:val="000000"/>
        </w:rPr>
        <w:t>宝贝的买家相关信息；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231"/>
        <w:gridCol w:w="3593"/>
        <w:gridCol w:w="3810"/>
      </w:tblGrid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字段名称</w:t>
            </w:r>
          </w:p>
        </w:tc>
        <w:tc>
          <w:tcPr>
            <w:tcW w:w="3593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rFonts w:cs="宋体"/>
                <w:b/>
                <w:bCs/>
                <w:color w:val="000000"/>
                <w:kern w:val="0"/>
                <w:sz w:val="20"/>
              </w:rPr>
            </w:pPr>
            <w:r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代码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jc w:val="center"/>
              <w:rPr>
                <w:b/>
                <w:bCs/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b/>
                <w:bCs/>
                <w:color w:val="000000"/>
                <w:kern w:val="0"/>
                <w:sz w:val="20"/>
              </w:rPr>
              <w:t>备注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卖家编号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SellerId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一个卖家有多个买家，用卖家编号来标识该卖家所有的买家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拍下价格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Price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数量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Num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付款时间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proofErr w:type="spellStart"/>
            <w:r>
              <w:rPr>
                <w:rFonts w:hint="eastAsia"/>
                <w:color w:val="000000"/>
                <w:kern w:val="0"/>
                <w:sz w:val="20"/>
              </w:rPr>
              <w:t>PayTime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款式和型号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>
              <w:rPr>
                <w:rFonts w:hint="eastAsia"/>
                <w:color w:val="000000"/>
                <w:kern w:val="0"/>
                <w:sz w:val="20"/>
              </w:rPr>
              <w:t>Size</w:t>
            </w:r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r>
              <w:rPr>
                <w:rFonts w:cs="宋体" w:hint="eastAsia"/>
                <w:color w:val="000000"/>
                <w:kern w:val="0"/>
                <w:sz w:val="20"/>
              </w:rPr>
              <w:t>买家信用积分</w:t>
            </w:r>
          </w:p>
        </w:tc>
        <w:tc>
          <w:tcPr>
            <w:tcW w:w="3593" w:type="dxa"/>
          </w:tcPr>
          <w:p w:rsidR="006E7E97" w:rsidRPr="0002224C" w:rsidRDefault="00EB0EAB" w:rsidP="00B7506E">
            <w:pPr>
              <w:pStyle w:val="a0"/>
              <w:ind w:firstLine="0"/>
              <w:rPr>
                <w:rFonts w:cs="宋体"/>
                <w:color w:val="000000"/>
              </w:rPr>
            </w:pPr>
            <w:proofErr w:type="spellStart"/>
            <w:r>
              <w:rPr>
                <w:rFonts w:cs="宋体" w:hint="eastAsia"/>
                <w:color w:val="000000"/>
              </w:rPr>
              <w:t>RateScore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02224C">
              <w:rPr>
                <w:rFonts w:cs="宋体" w:hint="eastAsia"/>
                <w:color w:val="000000"/>
              </w:rPr>
              <w:t>把鼠标移到该用户对应的</w:t>
            </w:r>
            <w:proofErr w:type="gramStart"/>
            <w:r w:rsidRPr="0002224C">
              <w:rPr>
                <w:rFonts w:cs="宋体" w:hint="eastAsia"/>
                <w:color w:val="000000"/>
              </w:rPr>
              <w:t>钻或者心</w:t>
            </w:r>
            <w:proofErr w:type="gramEnd"/>
            <w:r w:rsidRPr="0002224C">
              <w:rPr>
                <w:rFonts w:cs="宋体" w:hint="eastAsia"/>
                <w:color w:val="000000"/>
              </w:rPr>
              <w:t>上面可以看到该用户的信用分数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买家地址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BuyerAddress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格式为：省份，市，</w:t>
            </w:r>
            <w:r w:rsidRPr="0081759C">
              <w:rPr>
                <w:color w:val="000000"/>
                <w:kern w:val="0"/>
                <w:sz w:val="20"/>
              </w:rPr>
              <w:t>[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市区</w:t>
            </w:r>
            <w:r w:rsidRPr="0081759C">
              <w:rPr>
                <w:color w:val="000000"/>
                <w:kern w:val="0"/>
                <w:sz w:val="20"/>
              </w:rPr>
              <w:t>]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，如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河北省</w:t>
            </w:r>
            <w:r w:rsidRPr="0081759C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沧州市</w:t>
            </w:r>
            <w:r w:rsidRPr="0081759C">
              <w:rPr>
                <w:rFonts w:ascii="Tahoma" w:hAnsi="Tahoma" w:cs="Tahoma"/>
                <w:color w:val="000000"/>
                <w:kern w:val="0"/>
                <w:sz w:val="18"/>
                <w:szCs w:val="18"/>
                <w:shd w:val="clear" w:color="auto" w:fill="FFFFFF"/>
              </w:rPr>
              <w:t>-</w:t>
            </w:r>
            <w:r w:rsidRPr="0081759C">
              <w:rPr>
                <w:rFonts w:ascii="Tahoma" w:hAnsi="Tahoma" w:cs="宋体" w:hint="eastAsia"/>
                <w:color w:val="000000"/>
                <w:kern w:val="0"/>
                <w:sz w:val="18"/>
                <w:szCs w:val="18"/>
                <w:shd w:val="clear" w:color="auto" w:fill="FFFFFF"/>
              </w:rPr>
              <w:t>泊头市</w:t>
            </w:r>
          </w:p>
        </w:tc>
      </w:tr>
      <w:tr w:rsidR="006E7E97" w:rsidRPr="00853A36" w:rsidTr="006E7E97">
        <w:tc>
          <w:tcPr>
            <w:tcW w:w="1231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买家性别</w:t>
            </w:r>
          </w:p>
        </w:tc>
        <w:tc>
          <w:tcPr>
            <w:tcW w:w="3593" w:type="dxa"/>
          </w:tcPr>
          <w:p w:rsidR="006E7E97" w:rsidRPr="0081759C" w:rsidRDefault="00EB0EAB" w:rsidP="00B7506E">
            <w:pPr>
              <w:pStyle w:val="a0"/>
              <w:ind w:firstLine="0"/>
              <w:rPr>
                <w:rFonts w:cs="宋体"/>
                <w:color w:val="000000"/>
                <w:kern w:val="0"/>
                <w:sz w:val="20"/>
              </w:rPr>
            </w:pPr>
            <w:proofErr w:type="spellStart"/>
            <w:r>
              <w:rPr>
                <w:rFonts w:cs="宋体" w:hint="eastAsia"/>
                <w:color w:val="000000"/>
                <w:kern w:val="0"/>
                <w:sz w:val="20"/>
              </w:rPr>
              <w:t>BuyerSex</w:t>
            </w:r>
            <w:proofErr w:type="spellEnd"/>
          </w:p>
        </w:tc>
        <w:tc>
          <w:tcPr>
            <w:tcW w:w="3810" w:type="dxa"/>
          </w:tcPr>
          <w:p w:rsidR="006E7E97" w:rsidRPr="0081759C" w:rsidRDefault="006E7E97" w:rsidP="00B7506E">
            <w:pPr>
              <w:pStyle w:val="a0"/>
              <w:ind w:firstLine="0"/>
              <w:rPr>
                <w:color w:val="000000"/>
                <w:kern w:val="0"/>
                <w:sz w:val="20"/>
              </w:rPr>
            </w:pPr>
            <w:r w:rsidRPr="0081759C">
              <w:rPr>
                <w:rFonts w:cs="宋体" w:hint="eastAsia"/>
                <w:color w:val="000000"/>
                <w:kern w:val="0"/>
                <w:sz w:val="20"/>
              </w:rPr>
              <w:t>根据买家详细页面，头像下方的文字“他</w:t>
            </w:r>
            <w:r w:rsidRPr="0081759C">
              <w:rPr>
                <w:color w:val="000000"/>
                <w:kern w:val="0"/>
                <w:sz w:val="20"/>
              </w:rPr>
              <w:t>/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她的好友”来判断性别，如果没有此类信息，标</w:t>
            </w:r>
            <w:r w:rsidRPr="0081759C">
              <w:rPr>
                <w:color w:val="000000"/>
                <w:kern w:val="0"/>
                <w:sz w:val="20"/>
              </w:rPr>
              <w:t>0</w:t>
            </w:r>
            <w:r w:rsidRPr="0081759C">
              <w:rPr>
                <w:rFonts w:cs="宋体" w:hint="eastAsia"/>
                <w:color w:val="000000"/>
                <w:kern w:val="0"/>
                <w:sz w:val="20"/>
              </w:rPr>
              <w:t>处理</w:t>
            </w:r>
          </w:p>
        </w:tc>
      </w:tr>
    </w:tbl>
    <w:p w:rsidR="00587585" w:rsidRDefault="00587585" w:rsidP="000F17B6">
      <w:pPr>
        <w:pStyle w:val="a0"/>
      </w:pPr>
    </w:p>
    <w:p w:rsidR="00D22327" w:rsidRDefault="009D19F4" w:rsidP="00D22327">
      <w:pPr>
        <w:pStyle w:val="1"/>
      </w:pPr>
      <w:r>
        <w:rPr>
          <w:rFonts w:hint="eastAsia"/>
        </w:rPr>
        <w:lastRenderedPageBreak/>
        <w:t>技术难点说明</w:t>
      </w:r>
    </w:p>
    <w:p w:rsidR="009D19F4" w:rsidRPr="009D19F4" w:rsidRDefault="009D19F4" w:rsidP="009D19F4">
      <w:pPr>
        <w:pStyle w:val="2"/>
      </w:pPr>
      <w:proofErr w:type="spellStart"/>
      <w:r>
        <w:rPr>
          <w:rFonts w:hint="eastAsia"/>
        </w:rPr>
        <w:t>ItemDetailPage</w:t>
      </w:r>
      <w:proofErr w:type="spellEnd"/>
      <w:r>
        <w:rPr>
          <w:rFonts w:hint="eastAsia"/>
        </w:rPr>
        <w:t>抓取说明</w:t>
      </w:r>
    </w:p>
    <w:p w:rsidR="009D19F4" w:rsidRDefault="009D19F4" w:rsidP="009D19F4">
      <w:pPr>
        <w:pStyle w:val="a0"/>
      </w:pPr>
      <w:r>
        <w:rPr>
          <w:rFonts w:hint="eastAsia"/>
        </w:rPr>
        <w:t>关于宝贝详细描述页面即</w:t>
      </w:r>
      <w:proofErr w:type="spellStart"/>
      <w:r>
        <w:rPr>
          <w:rFonts w:hint="eastAsia"/>
        </w:rPr>
        <w:t>ItemDetailPage</w:t>
      </w:r>
      <w:proofErr w:type="spellEnd"/>
      <w:r w:rsidR="00D91B60">
        <w:rPr>
          <w:rFonts w:hint="eastAsia"/>
        </w:rPr>
        <w:t>中有部分字段的抓取需要特别注意：</w:t>
      </w:r>
    </w:p>
    <w:p w:rsidR="00D91B60" w:rsidRDefault="00D91B60" w:rsidP="00D628C2">
      <w:pPr>
        <w:pStyle w:val="a0"/>
        <w:numPr>
          <w:ilvl w:val="0"/>
          <w:numId w:val="8"/>
        </w:numPr>
      </w:pPr>
      <w:r>
        <w:rPr>
          <w:rFonts w:hint="eastAsia"/>
        </w:rPr>
        <w:t xml:space="preserve"> </w:t>
      </w:r>
      <w:r>
        <w:rPr>
          <w:rFonts w:hint="eastAsia"/>
        </w:rPr>
        <w:t>关于如何获得物流运费</w:t>
      </w:r>
    </w:p>
    <w:p w:rsidR="00D91B60" w:rsidRDefault="00D91B60" w:rsidP="00D91B60">
      <w:pPr>
        <w:pStyle w:val="a0"/>
      </w:pPr>
      <w:r>
        <w:rPr>
          <w:rFonts w:hint="eastAsia"/>
        </w:rPr>
        <w:t>宝贝描述页面中关于物流运费这块并非直接</w:t>
      </w:r>
      <w:r w:rsidR="003902D8">
        <w:rPr>
          <w:rFonts w:hint="eastAsia"/>
        </w:rPr>
        <w:t>解析</w:t>
      </w:r>
      <w:r>
        <w:rPr>
          <w:rFonts w:hint="eastAsia"/>
        </w:rPr>
        <w:t>从服务器返回的</w:t>
      </w:r>
      <w:r>
        <w:rPr>
          <w:rFonts w:hint="eastAsia"/>
        </w:rPr>
        <w:t>html</w:t>
      </w:r>
      <w:r>
        <w:rPr>
          <w:rFonts w:hint="eastAsia"/>
        </w:rPr>
        <w:t>页面，而是</w:t>
      </w:r>
      <w:r w:rsidR="00385A62">
        <w:rPr>
          <w:rFonts w:hint="eastAsia"/>
        </w:rPr>
        <w:t>先</w:t>
      </w:r>
      <w:r>
        <w:rPr>
          <w:rFonts w:hint="eastAsia"/>
        </w:rPr>
        <w:t>通过</w:t>
      </w:r>
      <w:proofErr w:type="spellStart"/>
      <w:r w:rsidR="001613BD">
        <w:rPr>
          <w:rFonts w:hint="eastAsia"/>
        </w:rPr>
        <w:t>js</w:t>
      </w:r>
      <w:proofErr w:type="spellEnd"/>
      <w:r>
        <w:rPr>
          <w:rFonts w:hint="eastAsia"/>
        </w:rPr>
        <w:t>构造</w:t>
      </w:r>
      <w:r w:rsidR="001613BD">
        <w:rPr>
          <w:rFonts w:hint="eastAsia"/>
        </w:rPr>
        <w:t>get</w:t>
      </w:r>
      <w:r>
        <w:rPr>
          <w:rFonts w:hint="eastAsia"/>
        </w:rPr>
        <w:t>请求，获得</w:t>
      </w:r>
      <w:r w:rsidR="001613BD">
        <w:rPr>
          <w:rFonts w:hint="eastAsia"/>
        </w:rPr>
        <w:t>从服务器端返回的</w:t>
      </w:r>
      <w:r>
        <w:rPr>
          <w:rFonts w:hint="eastAsia"/>
        </w:rPr>
        <w:t>运费的相关信息，其中一个构造</w:t>
      </w:r>
      <w:r w:rsidR="001613BD">
        <w:rPr>
          <w:rFonts w:hint="eastAsia"/>
        </w:rPr>
        <w:t>get</w:t>
      </w:r>
      <w:r w:rsidR="001613BD">
        <w:rPr>
          <w:rFonts w:hint="eastAsia"/>
        </w:rPr>
        <w:t>请求的示例如下</w:t>
      </w:r>
      <w:r>
        <w:rPr>
          <w:rFonts w:hint="eastAsia"/>
        </w:rPr>
        <w:t>：</w:t>
      </w:r>
    </w:p>
    <w:p w:rsidR="00D91B60" w:rsidRDefault="00D628C2" w:rsidP="00D91B60">
      <w:pPr>
        <w:pStyle w:val="a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hyperlink r:id="rId13" w:history="1">
        <w:r w:rsidR="002F6F0D" w:rsidRPr="00AA37D7">
          <w:rPr>
            <w:rStyle w:val="ab"/>
            <w:rFonts w:ascii="Consolas" w:hAnsi="Consolas" w:cs="Consolas"/>
            <w:sz w:val="18"/>
            <w:szCs w:val="18"/>
            <w:shd w:val="clear" w:color="auto" w:fill="FFFFFF"/>
          </w:rPr>
          <w:t>http://detailskip.taobao.com/json/postage_fee.htm?opt=&amp;catid=50011977&amp;ic=1&amp;id=10425980787&amp;i</w:t>
        </w:r>
        <w:r w:rsidR="002F6F0D" w:rsidRPr="00AA37D7">
          <w:rPr>
            <w:rStyle w:val="ab"/>
            <w:rFonts w:ascii="Consolas" w:hAnsi="Consolas" w:cs="Consolas" w:hint="eastAsia"/>
            <w:sz w:val="18"/>
            <w:szCs w:val="18"/>
            <w:shd w:val="clear" w:color="auto" w:fill="FFFFFF"/>
          </w:rPr>
          <w:t>l</w:t>
        </w:r>
        <w:r w:rsidR="002F6F0D" w:rsidRPr="00AA37D7">
          <w:rPr>
            <w:rStyle w:val="ab"/>
            <w:rFonts w:ascii="Consolas" w:hAnsi="Consolas" w:cs="Consolas"/>
            <w:sz w:val="18"/>
            <w:szCs w:val="18"/>
            <w:shd w:val="clear" w:color="auto" w:fill="FFFFFF"/>
          </w:rPr>
          <w:t>=%B9%E3%B6%AB%B9%E3%D6%DD&amp;ap=true&amp;ss=false&amp;free=false&amp;tg=false&amp;tid=2866818&amp;sid=70492495&amp;iv=98.00&amp;up=5.00&amp;exp=5.00&amp;ems=0.00&amp;iw=0&amp;is=&amp;callback=TShop.mods.SKU.DefaultShippingInfo.render</w:t>
        </w:r>
      </w:hyperlink>
    </w:p>
    <w:p w:rsidR="00D91B60" w:rsidRDefault="008E667F" w:rsidP="00D91B60">
      <w:pPr>
        <w:pStyle w:val="a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关于</w:t>
      </w:r>
      <w:r w:rsidR="00D91B6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</w:t>
      </w:r>
      <w:r w:rsidR="00D91B60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请求中相关的字段说明</w:t>
      </w:r>
    </w:p>
    <w:p w:rsidR="00D91B60" w:rsidRDefault="002F6F0D" w:rsidP="00D91B60">
      <w:pPr>
        <w:pStyle w:val="a0"/>
      </w:pPr>
      <w:proofErr w:type="spellStart"/>
      <w:proofErr w:type="gramStart"/>
      <w:r>
        <w:rPr>
          <w:rFonts w:hint="eastAsia"/>
        </w:rPr>
        <w:t>catid</w:t>
      </w:r>
      <w:proofErr w:type="spellEnd"/>
      <w:proofErr w:type="gramEnd"/>
    </w:p>
    <w:p w:rsidR="002F6F0D" w:rsidRDefault="002F6F0D" w:rsidP="00D91B60">
      <w:pPr>
        <w:pStyle w:val="a0"/>
      </w:pPr>
      <w:proofErr w:type="spellStart"/>
      <w:r>
        <w:rPr>
          <w:rFonts w:hint="eastAsia"/>
        </w:rPr>
        <w:t>sid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BE2917" w:rsidRDefault="008E667F" w:rsidP="00D91B60">
      <w:pPr>
        <w:pStyle w:val="a0"/>
      </w:pPr>
      <w:proofErr w:type="gramStart"/>
      <w:r>
        <w:rPr>
          <w:rFonts w:hint="eastAsia"/>
        </w:rPr>
        <w:t>id</w:t>
      </w:r>
      <w:proofErr w:type="gramEnd"/>
    </w:p>
    <w:p w:rsidR="00BE2917" w:rsidRPr="00B4591A" w:rsidRDefault="005F4370" w:rsidP="00B4591A">
      <w:pPr>
        <w:pStyle w:val="a0"/>
      </w:pPr>
      <w:r>
        <w:rPr>
          <w:rFonts w:hint="eastAsia"/>
        </w:rPr>
        <w:t>从服务器端</w:t>
      </w:r>
      <w:r w:rsidR="00BE2917">
        <w:rPr>
          <w:rFonts w:hint="eastAsia"/>
        </w:rPr>
        <w:t>返回的</w:t>
      </w:r>
      <w:proofErr w:type="spellStart"/>
      <w:r w:rsidR="00BE2917">
        <w:rPr>
          <w:rFonts w:hint="eastAsia"/>
        </w:rPr>
        <w:t>json</w:t>
      </w:r>
      <w:proofErr w:type="spellEnd"/>
      <w:r w:rsidR="00BE2917">
        <w:rPr>
          <w:rFonts w:hint="eastAsia"/>
        </w:rPr>
        <w:t>数据格式为：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TShop.mods.SKU.DefaultShippingInfo.render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({</w:t>
      </w:r>
      <w:proofErr w:type="gramEnd"/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type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:'</w:t>
      </w:r>
      <w:proofErr w:type="spellStart"/>
      <w:r>
        <w:rPr>
          <w:rFonts w:ascii="Consolas" w:hAnsi="Consolas" w:cs="Consolas"/>
          <w:color w:val="000000"/>
          <w:kern w:val="0"/>
          <w:sz w:val="22"/>
          <w:szCs w:val="22"/>
        </w:rPr>
        <w:t>applyPostage</w:t>
      </w:r>
      <w:proofErr w:type="spellEnd"/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location:'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广东广州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destination:'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浙江杭州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carriage:'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快递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:5.00</w:t>
      </w:r>
      <w:r>
        <w:rPr>
          <w:rFonts w:ascii="Consolas" w:hAnsi="Consolas" w:cs="Consolas"/>
          <w:color w:val="000000"/>
          <w:kern w:val="0"/>
          <w:sz w:val="22"/>
          <w:szCs w:val="22"/>
        </w:rPr>
        <w:t>元</w:t>
      </w:r>
      <w:r>
        <w:rPr>
          <w:rFonts w:ascii="Consolas" w:hAnsi="Consolas" w:cs="Consolas"/>
          <w:color w:val="000000"/>
          <w:kern w:val="0"/>
          <w:sz w:val="22"/>
          <w:szCs w:val="22"/>
        </w:rPr>
        <w:t xml:space="preserve"> 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  <w:t>dataUrl:'http://delivery.taobao.com/detail/detail.do?itemCount=1&amp;amp;itemId=10425980787&amp;amp;itemValue=98.00&amp;amp;isSellerPay=false&amp;amp;templateId=2866818&amp;amp;userId=70492495&amp;amp;unifiedPost=5.00&amp;amp;unifiedExpress=5.00&amp;amp;unifiedEms=0.00&amp;amp;weight=0&amp;amp;size=0',</w:t>
      </w:r>
    </w:p>
    <w:p w:rsidR="00BE2917" w:rsidRDefault="00BE2917" w:rsidP="00BE29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2"/>
          <w:szCs w:val="22"/>
        </w:rPr>
        <w:t>cityId</w:t>
      </w:r>
      <w:proofErr w:type="gramEnd"/>
      <w:r>
        <w:rPr>
          <w:rFonts w:ascii="Consolas" w:hAnsi="Consolas" w:cs="Consolas"/>
          <w:color w:val="000000"/>
          <w:kern w:val="0"/>
          <w:sz w:val="22"/>
          <w:szCs w:val="22"/>
        </w:rPr>
        <w:t>:'330100'</w:t>
      </w:r>
    </w:p>
    <w:p w:rsidR="00BE2917" w:rsidRDefault="00BE2917" w:rsidP="00BE2917">
      <w:pPr>
        <w:pStyle w:val="a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/>
          <w:color w:val="000000"/>
          <w:kern w:val="0"/>
          <w:sz w:val="22"/>
          <w:szCs w:val="22"/>
        </w:rPr>
        <w:t>});</w:t>
      </w:r>
    </w:p>
    <w:p w:rsidR="00B37D30" w:rsidRDefault="00B37D30" w:rsidP="00BE2917">
      <w:pPr>
        <w:pStyle w:val="a0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从以上</w:t>
      </w:r>
      <w:proofErr w:type="spellStart"/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json</w:t>
      </w:r>
      <w:proofErr w:type="spellEnd"/>
      <w:r>
        <w:rPr>
          <w:rFonts w:ascii="Consolas" w:hAnsi="Consolas" w:cs="Consolas" w:hint="eastAsia"/>
          <w:color w:val="000000"/>
          <w:kern w:val="0"/>
          <w:sz w:val="22"/>
          <w:szCs w:val="22"/>
        </w:rPr>
        <w:t>数据中，我们可以获得快递的起始地址和目的地址，以及快递的费用；</w:t>
      </w:r>
    </w:p>
    <w:p w:rsidR="00D80F2D" w:rsidRPr="00BE2917" w:rsidRDefault="00D80F2D" w:rsidP="00BE2917">
      <w:pPr>
        <w:pStyle w:val="a0"/>
      </w:pPr>
    </w:p>
    <w:p w:rsidR="00D91B60" w:rsidRDefault="00D80F2D" w:rsidP="00D628C2">
      <w:pPr>
        <w:pStyle w:val="a0"/>
        <w:numPr>
          <w:ilvl w:val="0"/>
          <w:numId w:val="8"/>
        </w:numPr>
      </w:pPr>
      <w:r>
        <w:rPr>
          <w:rFonts w:hint="eastAsia"/>
        </w:rPr>
        <w:t>关于购买该宝贝的所有买家的信息的获得</w:t>
      </w:r>
    </w:p>
    <w:p w:rsidR="00D80F2D" w:rsidRDefault="00D80F2D" w:rsidP="00D80F2D">
      <w:pPr>
        <w:pStyle w:val="a0"/>
      </w:pPr>
      <w:r>
        <w:rPr>
          <w:rFonts w:hint="eastAsia"/>
        </w:rPr>
        <w:t>如上所示，要想获得该宝贝的所有买家的信息，也不能通过直接解析</w:t>
      </w:r>
      <w:r>
        <w:rPr>
          <w:rFonts w:hint="eastAsia"/>
        </w:rPr>
        <w:t>html</w:t>
      </w:r>
      <w:r>
        <w:rPr>
          <w:rFonts w:hint="eastAsia"/>
        </w:rPr>
        <w:t>页面获得，而是和上面的方法类似，先通过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构造</w:t>
      </w:r>
      <w:r>
        <w:rPr>
          <w:rFonts w:hint="eastAsia"/>
        </w:rPr>
        <w:t>get</w:t>
      </w:r>
      <w:r>
        <w:rPr>
          <w:rFonts w:hint="eastAsia"/>
        </w:rPr>
        <w:t>请求，然后再解析返回的数据，得到买家信息；</w:t>
      </w:r>
    </w:p>
    <w:p w:rsidR="00AB60AB" w:rsidRDefault="00AB60AB" w:rsidP="00D80F2D">
      <w:pPr>
        <w:pStyle w:val="a0"/>
      </w:pPr>
      <w:r>
        <w:rPr>
          <w:rFonts w:hint="eastAsia"/>
        </w:rPr>
        <w:t>以下是一个</w:t>
      </w:r>
      <w:r>
        <w:rPr>
          <w:rFonts w:hint="eastAsia"/>
        </w:rPr>
        <w:t>get</w:t>
      </w:r>
      <w:r>
        <w:rPr>
          <w:rFonts w:hint="eastAsia"/>
        </w:rPr>
        <w:t>示例请求：</w:t>
      </w:r>
    </w:p>
    <w:p w:rsidR="00432364" w:rsidRDefault="00432364" w:rsidP="00D80F2D">
      <w:pPr>
        <w:pStyle w:val="a0"/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http://detailskip.taobao.com/json/show_buyer_list.htm?bid_page=1&amp;page_size=15&amp;is_start=false&amp;item_type=b&amp;ends=1335593146000&amp;starts=1334988346000&amp;item_id=10425980787&amp;user_tag=375224336&amp;old_quantity=2198&amp;zhichong=true&amp;sold_total_num=16&amp;seller_num_id=70492495&amp;dk=0&amp;title=%C4%A4%B7%A8%CA%C0%BC%D2+%CB%E1%C4%CC%C3%B5%B9%E5%BB%A8%B0%EA%BD%E0%C3%E6%C8%E9150g+%C3%C0%B0%D7%B2%B9%CB%AE%C7%E5%BD%E0%BF%D8%D3%CD+%CF%B4%C3%E6%C4%CC+%D5%FD%C6%B7&amp;callback=TShop.mods.DealRecord.reload&amp;t=1335435871882</w:t>
      </w:r>
    </w:p>
    <w:p w:rsidR="00AB60AB" w:rsidRPr="002C1400" w:rsidRDefault="000D7A65" w:rsidP="00D80F2D">
      <w:pPr>
        <w:pStyle w:val="a0"/>
      </w:pPr>
      <w:r>
        <w:rPr>
          <w:rFonts w:hint="eastAsia"/>
        </w:rPr>
        <w:t>然后解析从服务端返回的数据，即可得到我们想要的数据；</w:t>
      </w:r>
    </w:p>
    <w:p w:rsidR="00D80F2D" w:rsidRDefault="00D80F2D" w:rsidP="00F077E4">
      <w:pPr>
        <w:pStyle w:val="a0"/>
        <w:rPr>
          <w:rFonts w:hint="eastAsia"/>
        </w:rPr>
      </w:pPr>
    </w:p>
    <w:p w:rsidR="00F077E4" w:rsidRDefault="00F077E4" w:rsidP="00F077E4">
      <w:pPr>
        <w:pStyle w:val="a0"/>
        <w:rPr>
          <w:rFonts w:hint="eastAsia"/>
        </w:rPr>
      </w:pPr>
    </w:p>
    <w:p w:rsidR="00F077E4" w:rsidRDefault="00F077E4" w:rsidP="001C2565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UserRatePageParser</w:t>
      </w:r>
      <w:proofErr w:type="spellEnd"/>
      <w:r>
        <w:rPr>
          <w:rFonts w:hint="eastAsia"/>
        </w:rPr>
        <w:t>相关说明</w:t>
      </w:r>
    </w:p>
    <w:p w:rsidR="001C2565" w:rsidRDefault="001C2565" w:rsidP="001C2565">
      <w:pPr>
        <w:pStyle w:val="a0"/>
        <w:rPr>
          <w:rFonts w:hint="eastAsia"/>
        </w:rPr>
      </w:pPr>
      <w:r>
        <w:rPr>
          <w:rFonts w:hint="eastAsia"/>
        </w:rPr>
        <w:t>关于页面中“店铺</w:t>
      </w:r>
      <w:r>
        <w:rPr>
          <w:rFonts w:hint="eastAsia"/>
        </w:rPr>
        <w:t>30</w:t>
      </w:r>
      <w:r>
        <w:rPr>
          <w:rFonts w:hint="eastAsia"/>
        </w:rPr>
        <w:t>天内服务情况”抓取说明：</w:t>
      </w:r>
    </w:p>
    <w:p w:rsidR="001C2565" w:rsidRDefault="001C2565" w:rsidP="001C2565">
      <w:pPr>
        <w:pStyle w:val="a0"/>
        <w:jc w:val="left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从</w:t>
      </w:r>
      <w:r>
        <w:rPr>
          <w:rFonts w:hint="eastAsia"/>
        </w:rPr>
        <w:t>chrome</w:t>
      </w:r>
      <w:r>
        <w:rPr>
          <w:rFonts w:hint="eastAsia"/>
        </w:rPr>
        <w:t>开发人员工具中分析可知，店铺内</w:t>
      </w:r>
      <w:r>
        <w:rPr>
          <w:rFonts w:hint="eastAsia"/>
        </w:rPr>
        <w:t>30</w:t>
      </w:r>
      <w:r>
        <w:rPr>
          <w:rFonts w:hint="eastAsia"/>
        </w:rPr>
        <w:t>天内服务情况相关信息是通过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>请求获得的，请求的一个示例地址如下：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fldChar w:fldCharType="begin"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instrText xml:space="preserve"> HYPERLINK "</w:instrTex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instrText>http://ratehis.taobao.com/monthServiceAjax.htm?monthuserid=12573474&amp;userTag=407992336&amp;isB2C</w:instrTex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instrText xml:space="preserve">" </w:instrTex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fldChar w:fldCharType="separate"/>
      </w:r>
      <w:r w:rsidRPr="00D13CA1">
        <w:rPr>
          <w:rStyle w:val="ab"/>
          <w:rFonts w:ascii="Consolas" w:hAnsi="Consolas" w:cs="Consolas"/>
          <w:sz w:val="18"/>
          <w:szCs w:val="18"/>
          <w:shd w:val="clear" w:color="auto" w:fill="FFFFFF"/>
        </w:rPr>
        <w:t>http://ratehis.taobao.com/monthServiceAjax.htm?monthuserid=12573474&amp;userTag=407992336&amp;isB2C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fldChar w:fldCharType="end"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</w:p>
    <w:p w:rsidR="006563D4" w:rsidRDefault="006563D4" w:rsidP="001C2565">
      <w:pPr>
        <w:pStyle w:val="a0"/>
        <w:jc w:val="left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</w:t>
      </w:r>
      <w:proofErr w:type="spellStart"/>
      <w:proofErr w:type="gram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KISSY.ready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function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(S){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D = S.DOM, E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S.Event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Anim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S.Anim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pos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= [</w:t>
      </w:r>
      <w:r w:rsidRPr="00BD7C96">
        <w:rPr>
          <w:rFonts w:ascii="Consolas" w:hAnsi="Consolas" w:cs="Consolas"/>
          <w:color w:val="1C00CF"/>
          <w:kern w:val="0"/>
          <w:sz w:val="18"/>
          <w:szCs w:val="18"/>
        </w:rPr>
        <w:t>9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D7C96">
        <w:rPr>
          <w:rFonts w:ascii="Consolas" w:hAnsi="Consolas" w:cs="Consolas"/>
          <w:color w:val="1C00CF"/>
          <w:kern w:val="0"/>
          <w:sz w:val="18"/>
          <w:szCs w:val="18"/>
        </w:rPr>
        <w:t>44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D7C96">
        <w:rPr>
          <w:rFonts w:ascii="Consolas" w:hAnsi="Consolas" w:cs="Consolas"/>
          <w:color w:val="1C00CF"/>
          <w:kern w:val="0"/>
          <w:sz w:val="18"/>
          <w:szCs w:val="18"/>
        </w:rPr>
        <w:t>79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BD7C96">
        <w:rPr>
          <w:rFonts w:ascii="Consolas" w:hAnsi="Consolas" w:cs="Consolas"/>
          <w:color w:val="1C00CF"/>
          <w:kern w:val="0"/>
          <w:sz w:val="18"/>
          <w:szCs w:val="18"/>
        </w:rPr>
        <w:t>114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];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  <w:shd w:val="clear" w:color="auto" w:fill="F1EA00"/>
        </w:rPr>
        <w:t>monthuserid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get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'#</w:t>
      </w:r>
      <w:proofErr w:type="spellStart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monthuserid</w:t>
      </w:r>
      <w:proofErr w:type="spellEnd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).value;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userTag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get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'#</w:t>
      </w:r>
      <w:proofErr w:type="spellStart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userTag</w:t>
      </w:r>
      <w:proofErr w:type="spellEnd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).value;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isB2C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get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'#isB2C'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).value;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var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host = </w:t>
      </w:r>
      <w:proofErr w:type="spell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D.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get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'#</w:t>
      </w:r>
      <w:proofErr w:type="spellStart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hisServerDomain</w:t>
      </w:r>
      <w:proofErr w:type="spellEnd"/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'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).value;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//</w:t>
      </w:r>
      <w:proofErr w:type="gramStart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console.log(</w:t>
      </w:r>
      <w:proofErr w:type="spellStart"/>
      <w:proofErr w:type="gramEnd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D.get</w:t>
      </w:r>
      <w:proofErr w:type="spellEnd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('#</w:t>
      </w:r>
      <w:proofErr w:type="spellStart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hisServerDomain</w:t>
      </w:r>
      <w:proofErr w:type="spellEnd"/>
      <w:r w:rsidRPr="00BD7C96">
        <w:rPr>
          <w:rFonts w:ascii="Consolas" w:hAnsi="Consolas" w:cs="Consolas"/>
          <w:color w:val="007400"/>
          <w:kern w:val="0"/>
          <w:sz w:val="18"/>
          <w:szCs w:val="18"/>
        </w:rPr>
        <w:t>').value);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YAHOO.util.Get.script</w:t>
      </w:r>
      <w:proofErr w:type="spell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</w:t>
      </w:r>
      <w:proofErr w:type="gram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host</w:t>
      </w:r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+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"/monthServiceAjax.htm?monthuserid="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+monthuserid+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"&amp;userTag="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+userTag+</w:t>
      </w:r>
      <w:r w:rsidRPr="00BD7C96">
        <w:rPr>
          <w:rFonts w:ascii="Consolas" w:hAnsi="Consolas" w:cs="Consolas"/>
          <w:color w:val="C41A16"/>
          <w:kern w:val="0"/>
          <w:sz w:val="18"/>
          <w:szCs w:val="18"/>
        </w:rPr>
        <w:t>"&amp;isB2C="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+isB2C,{</w:t>
      </w:r>
    </w:p>
    <w:p w:rsidR="006563D4" w:rsidRPr="00BD7C96" w:rsidRDefault="006563D4" w:rsidP="006563D4">
      <w:pPr>
        <w:widowControl/>
        <w:shd w:val="clear" w:color="auto" w:fill="FFFFFF"/>
        <w:spacing w:line="210" w:lineRule="atLeast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onSuccess</w:t>
      </w:r>
      <w:proofErr w:type="spellEnd"/>
      <w:proofErr w:type="gramEnd"/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 xml:space="preserve">: </w:t>
      </w:r>
      <w:r w:rsidRPr="00BD7C96">
        <w:rPr>
          <w:rFonts w:ascii="Consolas" w:hAnsi="Consolas" w:cs="Consolas"/>
          <w:color w:val="AA0D91"/>
          <w:kern w:val="0"/>
          <w:sz w:val="18"/>
          <w:szCs w:val="18"/>
        </w:rPr>
        <w:t>function</w:t>
      </w:r>
      <w:r w:rsidRPr="00BD7C96">
        <w:rPr>
          <w:rFonts w:ascii="Consolas" w:hAnsi="Consolas" w:cs="Consolas"/>
          <w:color w:val="000000"/>
          <w:kern w:val="0"/>
          <w:sz w:val="18"/>
          <w:szCs w:val="18"/>
        </w:rPr>
        <w:t>(o) {</w:t>
      </w:r>
    </w:p>
    <w:p w:rsidR="006563D4" w:rsidRDefault="006563D4" w:rsidP="001C2565">
      <w:pPr>
        <w:pStyle w:val="a0"/>
        <w:jc w:val="left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</w:p>
    <w:p w:rsidR="001C2565" w:rsidRDefault="001C2565" w:rsidP="001C2565">
      <w:pPr>
        <w:pStyle w:val="a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从上面的</w:t>
      </w:r>
      <w:proofErr w:type="spellStart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地址</w:t>
      </w:r>
      <w:r w:rsidR="007B76F6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以及</w:t>
      </w:r>
      <w:proofErr w:type="spellStart"/>
      <w:r w:rsidR="007B76F6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js</w:t>
      </w:r>
      <w:proofErr w:type="spellEnd"/>
      <w:r w:rsidR="007B76F6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如何构造指定的地址中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，我们看到，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get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请求中主要携带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3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个参数，分别是：</w:t>
      </w:r>
    </w:p>
    <w:p w:rsidR="001C2565" w:rsidRDefault="00271254" w:rsidP="00D628C2">
      <w:pPr>
        <w:pStyle w:val="a0"/>
        <w:numPr>
          <w:ilvl w:val="0"/>
          <w:numId w:val="9"/>
        </w:numPr>
        <w:jc w:val="left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M</w:t>
      </w:r>
      <w:r w:rsidR="001C256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onthuserid</w:t>
      </w:r>
      <w:proofErr w:type="spellEnd"/>
    </w:p>
    <w:p w:rsidR="00271254" w:rsidRDefault="00271254" w:rsidP="00271254">
      <w:pPr>
        <w:pStyle w:val="a0"/>
        <w:jc w:val="left"/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从页面相关分析，我们可以看到，该字段的值我们可以从</w:t>
      </w:r>
    </w:p>
    <w:p w:rsidR="00271254" w:rsidRPr="00271254" w:rsidRDefault="00271254" w:rsidP="00271254">
      <w:pPr>
        <w:pStyle w:val="a0"/>
        <w:jc w:val="left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 w:rsidRPr="00271254">
        <w:rPr>
          <w:rStyle w:val="webkit-html-tag"/>
          <w:rFonts w:ascii="Consolas" w:hAnsi="Consolas" w:cs="Consolas"/>
          <w:sz w:val="18"/>
          <w:szCs w:val="18"/>
        </w:rPr>
        <w:t xml:space="preserve">&lt;input </w:t>
      </w:r>
      <w:r w:rsidRPr="00271254">
        <w:rPr>
          <w:rStyle w:val="webkit-html-attribute-name"/>
          <w:rFonts w:ascii="Consolas" w:hAnsi="Consolas" w:cs="Consolas"/>
          <w:sz w:val="18"/>
          <w:szCs w:val="18"/>
        </w:rPr>
        <w:t>type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="</w:t>
      </w:r>
      <w:r w:rsidRPr="00271254">
        <w:rPr>
          <w:rStyle w:val="webkit-html-attribute-value"/>
          <w:rFonts w:ascii="Consolas" w:hAnsi="Consolas" w:cs="Consolas"/>
          <w:sz w:val="18"/>
          <w:szCs w:val="18"/>
        </w:rPr>
        <w:t>hidden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271254">
        <w:rPr>
          <w:rStyle w:val="webkit-html-attribute-name"/>
          <w:rFonts w:ascii="Consolas" w:hAnsi="Consolas" w:cs="Consolas"/>
          <w:sz w:val="18"/>
          <w:szCs w:val="18"/>
        </w:rPr>
        <w:t>name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="</w:t>
      </w:r>
      <w:proofErr w:type="spellStart"/>
      <w:r w:rsidRPr="00271254">
        <w:rPr>
          <w:rStyle w:val="webkit-html-attribute-value"/>
          <w:rFonts w:ascii="Consolas" w:hAnsi="Consolas" w:cs="Consolas"/>
          <w:sz w:val="18"/>
          <w:szCs w:val="18"/>
        </w:rPr>
        <w:t>monthuserid</w:t>
      </w:r>
      <w:proofErr w:type="spellEnd"/>
      <w:r w:rsidRPr="00271254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271254">
        <w:rPr>
          <w:rStyle w:val="webkit-html-attribute-name"/>
          <w:rFonts w:ascii="Consolas" w:hAnsi="Consolas" w:cs="Consolas"/>
          <w:sz w:val="18"/>
          <w:szCs w:val="18"/>
        </w:rPr>
        <w:t>id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="</w:t>
      </w:r>
      <w:proofErr w:type="spellStart"/>
      <w:r w:rsidRPr="00271254">
        <w:rPr>
          <w:rStyle w:val="webkit-html-attribute-value"/>
          <w:rFonts w:ascii="Consolas" w:hAnsi="Consolas" w:cs="Consolas"/>
          <w:sz w:val="18"/>
          <w:szCs w:val="18"/>
        </w:rPr>
        <w:t>monthuserid</w:t>
      </w:r>
      <w:proofErr w:type="spellEnd"/>
      <w:r w:rsidRPr="00271254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271254">
        <w:rPr>
          <w:rStyle w:val="webkit-html-attribute-name"/>
          <w:rFonts w:ascii="Consolas" w:hAnsi="Consolas" w:cs="Consolas"/>
          <w:sz w:val="18"/>
          <w:szCs w:val="18"/>
        </w:rPr>
        <w:t>value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="</w:t>
      </w:r>
      <w:r w:rsidRPr="00271254">
        <w:rPr>
          <w:rStyle w:val="webkit-html-attribute-value"/>
          <w:rFonts w:ascii="Consolas" w:hAnsi="Consolas" w:cs="Consolas"/>
          <w:sz w:val="18"/>
          <w:szCs w:val="18"/>
        </w:rPr>
        <w:t>12573474</w:t>
      </w:r>
      <w:r w:rsidRPr="00271254">
        <w:rPr>
          <w:rStyle w:val="webkit-html-tag"/>
          <w:rFonts w:ascii="Consolas" w:hAnsi="Consolas" w:cs="Consolas"/>
          <w:sz w:val="18"/>
          <w:szCs w:val="18"/>
        </w:rPr>
        <w:t>" /&gt;</w:t>
      </w:r>
      <w:r>
        <w:rPr>
          <w:rStyle w:val="webkit-html-tag"/>
          <w:rFonts w:ascii="Consolas" w:hAnsi="Consolas" w:cs="Consolas" w:hint="eastAsia"/>
          <w:sz w:val="18"/>
          <w:szCs w:val="18"/>
        </w:rPr>
        <w:t>获得</w:t>
      </w:r>
    </w:p>
    <w:p w:rsidR="001C2565" w:rsidRDefault="001C2565" w:rsidP="00D628C2">
      <w:pPr>
        <w:pStyle w:val="a0"/>
        <w:numPr>
          <w:ilvl w:val="0"/>
          <w:numId w:val="9"/>
        </w:numPr>
        <w:jc w:val="left"/>
        <w:rPr>
          <w:rFonts w:hint="eastAsia"/>
        </w:rPr>
      </w:pPr>
      <w:proofErr w:type="spellStart"/>
      <w:r>
        <w:rPr>
          <w:rFonts w:hint="eastAsia"/>
        </w:rPr>
        <w:t>userTag</w:t>
      </w:r>
      <w:proofErr w:type="spellEnd"/>
      <w:r>
        <w:rPr>
          <w:rFonts w:hint="eastAsia"/>
        </w:rPr>
        <w:t>：</w:t>
      </w:r>
    </w:p>
    <w:p w:rsidR="009B0711" w:rsidRPr="009B0711" w:rsidRDefault="009B0711" w:rsidP="009B0711">
      <w:pPr>
        <w:pStyle w:val="a0"/>
        <w:jc w:val="left"/>
        <w:rPr>
          <w:rFonts w:ascii="Consolas" w:hAnsi="Consolas" w:cs="Consolas"/>
          <w:sz w:val="18"/>
          <w:szCs w:val="18"/>
        </w:rPr>
      </w:pP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&lt;input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type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hidden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name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proofErr w:type="spellStart"/>
      <w:r w:rsidRPr="009B0711">
        <w:rPr>
          <w:rStyle w:val="webkit-html-attribute-value"/>
          <w:rFonts w:ascii="Consolas" w:hAnsi="Consolas" w:cs="Consolas"/>
          <w:sz w:val="18"/>
          <w:szCs w:val="18"/>
        </w:rPr>
        <w:t>userTag</w:t>
      </w:r>
      <w:proofErr w:type="spellEnd"/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id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proofErr w:type="spellStart"/>
      <w:r w:rsidRPr="009B0711">
        <w:rPr>
          <w:rStyle w:val="webkit-html-attribute-value"/>
          <w:rFonts w:ascii="Consolas" w:hAnsi="Consolas" w:cs="Consolas"/>
          <w:sz w:val="18"/>
          <w:szCs w:val="18"/>
        </w:rPr>
        <w:t>userTag</w:t>
      </w:r>
      <w:proofErr w:type="spellEnd"/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value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407992336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" /&gt;</w:t>
      </w:r>
    </w:p>
    <w:p w:rsidR="001C2565" w:rsidRDefault="001C2565" w:rsidP="00D628C2">
      <w:pPr>
        <w:pStyle w:val="a0"/>
        <w:numPr>
          <w:ilvl w:val="0"/>
          <w:numId w:val="9"/>
        </w:numPr>
        <w:jc w:val="left"/>
        <w:rPr>
          <w:rFonts w:hint="eastAsia"/>
        </w:rPr>
      </w:pPr>
      <w:r>
        <w:rPr>
          <w:rFonts w:hint="eastAsia"/>
        </w:rPr>
        <w:t>isB2c</w:t>
      </w:r>
      <w:r>
        <w:rPr>
          <w:rFonts w:hint="eastAsia"/>
        </w:rPr>
        <w:t>：</w:t>
      </w:r>
    </w:p>
    <w:p w:rsidR="00BD7C96" w:rsidRPr="009B0711" w:rsidRDefault="009B0711" w:rsidP="00BD7C96">
      <w:pPr>
        <w:pStyle w:val="a0"/>
        <w:jc w:val="left"/>
        <w:rPr>
          <w:rFonts w:ascii="Consolas" w:hAnsi="Consolas" w:cs="Consolas"/>
          <w:sz w:val="18"/>
          <w:szCs w:val="18"/>
        </w:rPr>
      </w:pP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&lt;input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type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hidden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name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isB2C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id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</w:t>
      </w:r>
      <w:r w:rsidRPr="009B0711">
        <w:rPr>
          <w:rStyle w:val="webkit-html-attribute-value"/>
          <w:rFonts w:ascii="Consolas" w:hAnsi="Consolas" w:cs="Consolas"/>
          <w:sz w:val="18"/>
          <w:szCs w:val="18"/>
        </w:rPr>
        <w:t>isB2C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 xml:space="preserve">" </w:t>
      </w:r>
      <w:r w:rsidRPr="009B0711">
        <w:rPr>
          <w:rStyle w:val="webkit-html-attribute-name"/>
          <w:rFonts w:ascii="Consolas" w:hAnsi="Consolas" w:cs="Consolas"/>
          <w:sz w:val="18"/>
          <w:szCs w:val="18"/>
        </w:rPr>
        <w:t>value</w:t>
      </w:r>
      <w:r w:rsidRPr="009B0711">
        <w:rPr>
          <w:rStyle w:val="webkit-html-tag"/>
          <w:rFonts w:ascii="Consolas" w:hAnsi="Consolas" w:cs="Consolas"/>
          <w:sz w:val="18"/>
          <w:szCs w:val="18"/>
        </w:rPr>
        <w:t>="" /&gt;</w:t>
      </w:r>
    </w:p>
    <w:p w:rsidR="00BD7C96" w:rsidRDefault="00BD7C96" w:rsidP="00BD7C96">
      <w:pPr>
        <w:pStyle w:val="a0"/>
        <w:jc w:val="left"/>
        <w:rPr>
          <w:rFonts w:hint="eastAsia"/>
        </w:rPr>
      </w:pPr>
    </w:p>
    <w:p w:rsidR="00370C2F" w:rsidRDefault="00370C2F" w:rsidP="00BD7C96">
      <w:pPr>
        <w:pStyle w:val="a0"/>
        <w:jc w:val="left"/>
        <w:rPr>
          <w:rFonts w:hint="eastAsia"/>
        </w:rPr>
      </w:pPr>
      <w:r>
        <w:rPr>
          <w:rFonts w:hint="eastAsia"/>
        </w:rPr>
        <w:t>在页面中通过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解析得到以上三个字段，从而可以完成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请求的构造，然后再解析来自服务器端的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数据。</w:t>
      </w:r>
    </w:p>
    <w:p w:rsidR="004D61C5" w:rsidRDefault="004D61C5" w:rsidP="00BD7C96">
      <w:pPr>
        <w:pStyle w:val="a0"/>
        <w:jc w:val="left"/>
        <w:rPr>
          <w:rFonts w:hint="eastAsia"/>
        </w:rPr>
      </w:pPr>
    </w:p>
    <w:p w:rsidR="004D61C5" w:rsidRPr="001C2565" w:rsidRDefault="004D61C5" w:rsidP="004D61C5">
      <w:pPr>
        <w:pStyle w:val="a0"/>
        <w:ind w:firstLine="0"/>
      </w:pPr>
    </w:p>
    <w:sectPr w:rsidR="004D61C5" w:rsidRPr="001C2565" w:rsidSect="00D91F79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797" w:bottom="1440" w:left="1797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28C2" w:rsidRDefault="00D628C2">
      <w:r>
        <w:separator/>
      </w:r>
    </w:p>
  </w:endnote>
  <w:endnote w:type="continuationSeparator" w:id="0">
    <w:p w:rsidR="00D628C2" w:rsidRDefault="00D62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  <w:p w:rsidR="00385A62" w:rsidRDefault="00385A62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framePr w:wrap="around" w:vAnchor="text" w:hAnchor="margin" w:xAlign="right" w:y="1"/>
      <w:rPr>
        <w:rStyle w:val="a7"/>
      </w:rPr>
    </w:pPr>
  </w:p>
  <w:p w:rsidR="00385A62" w:rsidRDefault="00385A62">
    <w:pPr>
      <w:pStyle w:val="a6"/>
      <w:ind w:right="360"/>
      <w:jc w:val="center"/>
    </w:pPr>
    <w:r>
      <w:rPr>
        <w:rFonts w:hint="eastAsia"/>
        <w:noProof/>
        <w:kern w:val="0"/>
      </w:rPr>
      <w:t>第</w:t>
    </w:r>
    <w:r>
      <w:rPr>
        <w:noProof/>
        <w:kern w:val="0"/>
      </w:rPr>
      <w:t xml:space="preserve"> </w:t>
    </w:r>
    <w:r>
      <w:rPr>
        <w:noProof/>
        <w:kern w:val="0"/>
      </w:rPr>
      <w:fldChar w:fldCharType="begin"/>
    </w:r>
    <w:r>
      <w:rPr>
        <w:noProof/>
        <w:kern w:val="0"/>
      </w:rPr>
      <w:instrText xml:space="preserve"> PAGE </w:instrText>
    </w:r>
    <w:r>
      <w:rPr>
        <w:noProof/>
        <w:kern w:val="0"/>
      </w:rPr>
      <w:fldChar w:fldCharType="separate"/>
    </w:r>
    <w:r w:rsidR="00046DDA">
      <w:rPr>
        <w:noProof/>
        <w:kern w:val="0"/>
      </w:rPr>
      <w:t>4</w:t>
    </w:r>
    <w:r>
      <w:rPr>
        <w:noProof/>
        <w:kern w:val="0"/>
      </w:rPr>
      <w:fldChar w:fldCharType="end"/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页</w:t>
    </w:r>
    <w:r>
      <w:rPr>
        <w:noProof/>
        <w:kern w:val="0"/>
      </w:rPr>
      <w:t xml:space="preserve"> </w:t>
    </w:r>
    <w:r>
      <w:rPr>
        <w:rFonts w:hint="eastAsia"/>
        <w:noProof/>
        <w:kern w:val="0"/>
      </w:rPr>
      <w:t>共</w:t>
    </w:r>
    <w:r>
      <w:rPr>
        <w:noProof/>
        <w:kern w:val="0"/>
      </w:rPr>
      <w:t xml:space="preserve"> </w:t>
    </w:r>
    <w:r>
      <w:rPr>
        <w:rStyle w:val="a7"/>
      </w:rPr>
      <w:fldChar w:fldCharType="begin"/>
    </w:r>
    <w:r>
      <w:rPr>
        <w:rStyle w:val="a7"/>
      </w:rPr>
      <w:instrText xml:space="preserve"> SECTIONPAGES  \* MERGEFORMAT </w:instrText>
    </w:r>
    <w:r>
      <w:rPr>
        <w:rStyle w:val="a7"/>
      </w:rPr>
      <w:fldChar w:fldCharType="separate"/>
    </w:r>
    <w:r w:rsidR="00046DDA"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</w:rPr>
      <w:t xml:space="preserve"> </w:t>
    </w:r>
    <w:r>
      <w:rPr>
        <w:rFonts w:hint="eastAsia"/>
        <w:noProof/>
        <w:kern w:val="0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Default="00385A62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B0711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\* MERGEFORMAT </w:instrText>
    </w:r>
    <w:r>
      <w:rPr>
        <w:kern w:val="0"/>
        <w:szCs w:val="21"/>
      </w:rPr>
      <w:fldChar w:fldCharType="separate"/>
    </w:r>
    <w:r w:rsidR="009B0711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28C2" w:rsidRDefault="00D628C2">
      <w:r>
        <w:separator/>
      </w:r>
    </w:p>
  </w:footnote>
  <w:footnote w:type="continuationSeparator" w:id="0">
    <w:p w:rsidR="00D628C2" w:rsidRDefault="00D628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B07EFB" w:rsidRDefault="00385A62" w:rsidP="00B07EFB">
    <w:pPr>
      <w:tabs>
        <w:tab w:val="center" w:pos="4156"/>
        <w:tab w:val="right" w:pos="8312"/>
      </w:tabs>
      <w:spacing w:after="160" w:line="264" w:lineRule="auto"/>
    </w:pPr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抓取概要设计说明书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5A62" w:rsidRPr="00C834ED" w:rsidRDefault="00385A62" w:rsidP="007F1114">
    <w:pPr>
      <w:tabs>
        <w:tab w:val="center" w:pos="4156"/>
        <w:tab w:val="right" w:pos="8312"/>
      </w:tabs>
      <w:spacing w:after="160" w:line="264" w:lineRule="auto"/>
    </w:pPr>
    <w:proofErr w:type="gramStart"/>
    <w:r>
      <w:rPr>
        <w:rFonts w:hint="eastAsia"/>
      </w:rPr>
      <w:t>淘宝数据</w:t>
    </w:r>
    <w:proofErr w:type="gramEnd"/>
    <w:r>
      <w:rPr>
        <w:rFonts w:hint="eastAsia"/>
      </w:rPr>
      <w:t>抓取概要设计说明书</w:t>
    </w: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E0A37"/>
    <w:multiLevelType w:val="multilevel"/>
    <w:tmpl w:val="9D1824B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37C2D7A"/>
    <w:multiLevelType w:val="hybridMultilevel"/>
    <w:tmpl w:val="5F34C414"/>
    <w:lvl w:ilvl="0" w:tplc="C36479DC">
      <w:start w:val="2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pStyle w:val="6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pStyle w:val="7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pStyle w:val="8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pStyle w:val="9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41CB42F1"/>
    <w:multiLevelType w:val="hybridMultilevel"/>
    <w:tmpl w:val="31609360"/>
    <w:lvl w:ilvl="0" w:tplc="4AF286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8131C98"/>
    <w:multiLevelType w:val="hybridMultilevel"/>
    <w:tmpl w:val="D32E2476"/>
    <w:lvl w:ilvl="0" w:tplc="D9F886B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4D1492B"/>
    <w:multiLevelType w:val="hybridMultilevel"/>
    <w:tmpl w:val="CEEA6C92"/>
    <w:lvl w:ilvl="0" w:tplc="79CAC8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7B"/>
    <w:rsid w:val="00001867"/>
    <w:rsid w:val="00005D15"/>
    <w:rsid w:val="0001098D"/>
    <w:rsid w:val="0001244F"/>
    <w:rsid w:val="00015C03"/>
    <w:rsid w:val="0001763B"/>
    <w:rsid w:val="00027408"/>
    <w:rsid w:val="00030302"/>
    <w:rsid w:val="0003765A"/>
    <w:rsid w:val="00046DDA"/>
    <w:rsid w:val="00055E98"/>
    <w:rsid w:val="00056DBB"/>
    <w:rsid w:val="00060F7B"/>
    <w:rsid w:val="000623D0"/>
    <w:rsid w:val="000725FA"/>
    <w:rsid w:val="0008140D"/>
    <w:rsid w:val="00084D65"/>
    <w:rsid w:val="000915DC"/>
    <w:rsid w:val="00092374"/>
    <w:rsid w:val="00092A16"/>
    <w:rsid w:val="00094A07"/>
    <w:rsid w:val="000965F8"/>
    <w:rsid w:val="000969C3"/>
    <w:rsid w:val="000B189E"/>
    <w:rsid w:val="000B20F0"/>
    <w:rsid w:val="000B4429"/>
    <w:rsid w:val="000C13AD"/>
    <w:rsid w:val="000C23E2"/>
    <w:rsid w:val="000C4531"/>
    <w:rsid w:val="000D0E8D"/>
    <w:rsid w:val="000D7A65"/>
    <w:rsid w:val="000E0C54"/>
    <w:rsid w:val="000E0CDD"/>
    <w:rsid w:val="000E6BD7"/>
    <w:rsid w:val="000F17B6"/>
    <w:rsid w:val="00111CD3"/>
    <w:rsid w:val="001130E0"/>
    <w:rsid w:val="00114420"/>
    <w:rsid w:val="00115AD5"/>
    <w:rsid w:val="001211D8"/>
    <w:rsid w:val="001229A6"/>
    <w:rsid w:val="00124AE6"/>
    <w:rsid w:val="00127E3D"/>
    <w:rsid w:val="00141A62"/>
    <w:rsid w:val="001439C0"/>
    <w:rsid w:val="00150A5F"/>
    <w:rsid w:val="0015153A"/>
    <w:rsid w:val="00154B7C"/>
    <w:rsid w:val="00156391"/>
    <w:rsid w:val="001568BB"/>
    <w:rsid w:val="001613BD"/>
    <w:rsid w:val="00164A00"/>
    <w:rsid w:val="00164D67"/>
    <w:rsid w:val="001720F7"/>
    <w:rsid w:val="00174731"/>
    <w:rsid w:val="00182D7A"/>
    <w:rsid w:val="00183A19"/>
    <w:rsid w:val="00183BF1"/>
    <w:rsid w:val="00186508"/>
    <w:rsid w:val="00187409"/>
    <w:rsid w:val="001876AE"/>
    <w:rsid w:val="00187C09"/>
    <w:rsid w:val="0019467F"/>
    <w:rsid w:val="0019583E"/>
    <w:rsid w:val="001970AF"/>
    <w:rsid w:val="00197A16"/>
    <w:rsid w:val="001A15E7"/>
    <w:rsid w:val="001A38D0"/>
    <w:rsid w:val="001B097C"/>
    <w:rsid w:val="001B33C2"/>
    <w:rsid w:val="001C2565"/>
    <w:rsid w:val="001C37A6"/>
    <w:rsid w:val="001C3920"/>
    <w:rsid w:val="001D4869"/>
    <w:rsid w:val="001D5FBB"/>
    <w:rsid w:val="001E1F1F"/>
    <w:rsid w:val="001E28F3"/>
    <w:rsid w:val="001E30E5"/>
    <w:rsid w:val="001E5A73"/>
    <w:rsid w:val="001F3683"/>
    <w:rsid w:val="001F47AC"/>
    <w:rsid w:val="0020187D"/>
    <w:rsid w:val="00207D84"/>
    <w:rsid w:val="0021073F"/>
    <w:rsid w:val="00210E60"/>
    <w:rsid w:val="002151BC"/>
    <w:rsid w:val="00215DE8"/>
    <w:rsid w:val="002205AF"/>
    <w:rsid w:val="002300BB"/>
    <w:rsid w:val="002332FB"/>
    <w:rsid w:val="0024141E"/>
    <w:rsid w:val="002419D3"/>
    <w:rsid w:val="00242BEE"/>
    <w:rsid w:val="00244C95"/>
    <w:rsid w:val="0024524C"/>
    <w:rsid w:val="00251C49"/>
    <w:rsid w:val="00261546"/>
    <w:rsid w:val="0026373D"/>
    <w:rsid w:val="002659DC"/>
    <w:rsid w:val="00271254"/>
    <w:rsid w:val="00281D32"/>
    <w:rsid w:val="00282AD0"/>
    <w:rsid w:val="0028333D"/>
    <w:rsid w:val="00287905"/>
    <w:rsid w:val="0029026E"/>
    <w:rsid w:val="00292E01"/>
    <w:rsid w:val="00293FF0"/>
    <w:rsid w:val="002A4EA1"/>
    <w:rsid w:val="002A6313"/>
    <w:rsid w:val="002B2CFF"/>
    <w:rsid w:val="002B517E"/>
    <w:rsid w:val="002B6057"/>
    <w:rsid w:val="002B6134"/>
    <w:rsid w:val="002C1400"/>
    <w:rsid w:val="002C1F09"/>
    <w:rsid w:val="002C3E3E"/>
    <w:rsid w:val="002C57CC"/>
    <w:rsid w:val="002D21DC"/>
    <w:rsid w:val="002E6892"/>
    <w:rsid w:val="002F3439"/>
    <w:rsid w:val="002F3A33"/>
    <w:rsid w:val="002F6A4F"/>
    <w:rsid w:val="002F6F0D"/>
    <w:rsid w:val="00303121"/>
    <w:rsid w:val="0030388F"/>
    <w:rsid w:val="00311F60"/>
    <w:rsid w:val="00312DCC"/>
    <w:rsid w:val="00313DA5"/>
    <w:rsid w:val="00315670"/>
    <w:rsid w:val="00333AB0"/>
    <w:rsid w:val="00334F3C"/>
    <w:rsid w:val="00336F0C"/>
    <w:rsid w:val="00345BA0"/>
    <w:rsid w:val="00346911"/>
    <w:rsid w:val="00350EDE"/>
    <w:rsid w:val="00357167"/>
    <w:rsid w:val="00362DBD"/>
    <w:rsid w:val="00365B6D"/>
    <w:rsid w:val="00365D6B"/>
    <w:rsid w:val="00370C2F"/>
    <w:rsid w:val="00370DF3"/>
    <w:rsid w:val="00373027"/>
    <w:rsid w:val="00375B65"/>
    <w:rsid w:val="00376D05"/>
    <w:rsid w:val="00377BAB"/>
    <w:rsid w:val="003806A2"/>
    <w:rsid w:val="00383BE9"/>
    <w:rsid w:val="00385276"/>
    <w:rsid w:val="00385A62"/>
    <w:rsid w:val="00385EB6"/>
    <w:rsid w:val="003901D6"/>
    <w:rsid w:val="003902D8"/>
    <w:rsid w:val="00391B35"/>
    <w:rsid w:val="00392816"/>
    <w:rsid w:val="00392E31"/>
    <w:rsid w:val="003A1B2E"/>
    <w:rsid w:val="003A75DB"/>
    <w:rsid w:val="003B086D"/>
    <w:rsid w:val="003B4967"/>
    <w:rsid w:val="003B6E8B"/>
    <w:rsid w:val="003B7C99"/>
    <w:rsid w:val="003C4798"/>
    <w:rsid w:val="003C4FBB"/>
    <w:rsid w:val="003D53EE"/>
    <w:rsid w:val="003D54C7"/>
    <w:rsid w:val="003D611F"/>
    <w:rsid w:val="003E0F54"/>
    <w:rsid w:val="003E29C6"/>
    <w:rsid w:val="003E3670"/>
    <w:rsid w:val="003E3FF2"/>
    <w:rsid w:val="003E7CC6"/>
    <w:rsid w:val="003F5F54"/>
    <w:rsid w:val="003F6DE8"/>
    <w:rsid w:val="004018FB"/>
    <w:rsid w:val="00402A3E"/>
    <w:rsid w:val="00403D1D"/>
    <w:rsid w:val="0041020F"/>
    <w:rsid w:val="00411784"/>
    <w:rsid w:val="0041706C"/>
    <w:rsid w:val="004213D5"/>
    <w:rsid w:val="00432364"/>
    <w:rsid w:val="004351D3"/>
    <w:rsid w:val="004420A3"/>
    <w:rsid w:val="004474A0"/>
    <w:rsid w:val="00452F6E"/>
    <w:rsid w:val="004532CC"/>
    <w:rsid w:val="00455394"/>
    <w:rsid w:val="00455FD9"/>
    <w:rsid w:val="00465629"/>
    <w:rsid w:val="00466DFF"/>
    <w:rsid w:val="00470498"/>
    <w:rsid w:val="004705B7"/>
    <w:rsid w:val="00484562"/>
    <w:rsid w:val="00485BBE"/>
    <w:rsid w:val="00485EE1"/>
    <w:rsid w:val="004B16B4"/>
    <w:rsid w:val="004B2DB1"/>
    <w:rsid w:val="004B35AE"/>
    <w:rsid w:val="004B5EDB"/>
    <w:rsid w:val="004B7D1B"/>
    <w:rsid w:val="004C288B"/>
    <w:rsid w:val="004D13F2"/>
    <w:rsid w:val="004D61C5"/>
    <w:rsid w:val="004E3054"/>
    <w:rsid w:val="004E337D"/>
    <w:rsid w:val="004E3F7C"/>
    <w:rsid w:val="005058CD"/>
    <w:rsid w:val="00510B3A"/>
    <w:rsid w:val="005156F4"/>
    <w:rsid w:val="00516ED8"/>
    <w:rsid w:val="0052453C"/>
    <w:rsid w:val="00527405"/>
    <w:rsid w:val="005331F6"/>
    <w:rsid w:val="005338A5"/>
    <w:rsid w:val="005339F8"/>
    <w:rsid w:val="00540ABF"/>
    <w:rsid w:val="005413B7"/>
    <w:rsid w:val="00545BF8"/>
    <w:rsid w:val="00550FB3"/>
    <w:rsid w:val="0055564B"/>
    <w:rsid w:val="00555F77"/>
    <w:rsid w:val="005573DB"/>
    <w:rsid w:val="005628C1"/>
    <w:rsid w:val="00563D14"/>
    <w:rsid w:val="005666B6"/>
    <w:rsid w:val="00570169"/>
    <w:rsid w:val="00573A8B"/>
    <w:rsid w:val="005749BC"/>
    <w:rsid w:val="00587585"/>
    <w:rsid w:val="005916B9"/>
    <w:rsid w:val="005918FB"/>
    <w:rsid w:val="00592774"/>
    <w:rsid w:val="00593041"/>
    <w:rsid w:val="00595B0E"/>
    <w:rsid w:val="005975FD"/>
    <w:rsid w:val="005A1183"/>
    <w:rsid w:val="005A43EE"/>
    <w:rsid w:val="005A456B"/>
    <w:rsid w:val="005B05FE"/>
    <w:rsid w:val="005B3C7E"/>
    <w:rsid w:val="005C1B98"/>
    <w:rsid w:val="005D3A86"/>
    <w:rsid w:val="005D3FC5"/>
    <w:rsid w:val="005D543E"/>
    <w:rsid w:val="005E05A1"/>
    <w:rsid w:val="005E0645"/>
    <w:rsid w:val="005E0751"/>
    <w:rsid w:val="005E1BF5"/>
    <w:rsid w:val="005E5A37"/>
    <w:rsid w:val="005F1875"/>
    <w:rsid w:val="005F4370"/>
    <w:rsid w:val="005F6092"/>
    <w:rsid w:val="005F7E04"/>
    <w:rsid w:val="00602F86"/>
    <w:rsid w:val="00603E57"/>
    <w:rsid w:val="006117B1"/>
    <w:rsid w:val="00612855"/>
    <w:rsid w:val="0061689C"/>
    <w:rsid w:val="006205BB"/>
    <w:rsid w:val="00622753"/>
    <w:rsid w:val="006245C3"/>
    <w:rsid w:val="00626129"/>
    <w:rsid w:val="00627432"/>
    <w:rsid w:val="0064338E"/>
    <w:rsid w:val="00643773"/>
    <w:rsid w:val="00655568"/>
    <w:rsid w:val="006563D4"/>
    <w:rsid w:val="00656EC5"/>
    <w:rsid w:val="00663159"/>
    <w:rsid w:val="006637DD"/>
    <w:rsid w:val="00670DA8"/>
    <w:rsid w:val="006748A4"/>
    <w:rsid w:val="00676C50"/>
    <w:rsid w:val="00677F75"/>
    <w:rsid w:val="0068117D"/>
    <w:rsid w:val="00681EFD"/>
    <w:rsid w:val="006916B0"/>
    <w:rsid w:val="006922F4"/>
    <w:rsid w:val="00696D2D"/>
    <w:rsid w:val="00697E49"/>
    <w:rsid w:val="006B65D5"/>
    <w:rsid w:val="006B7157"/>
    <w:rsid w:val="006C642B"/>
    <w:rsid w:val="006C7AA8"/>
    <w:rsid w:val="006D10A8"/>
    <w:rsid w:val="006D60EC"/>
    <w:rsid w:val="006D717B"/>
    <w:rsid w:val="006E192D"/>
    <w:rsid w:val="006E49B3"/>
    <w:rsid w:val="006E708E"/>
    <w:rsid w:val="006E7E97"/>
    <w:rsid w:val="006F3212"/>
    <w:rsid w:val="006F7895"/>
    <w:rsid w:val="006F7C82"/>
    <w:rsid w:val="00701B6B"/>
    <w:rsid w:val="00704D6F"/>
    <w:rsid w:val="00711AE0"/>
    <w:rsid w:val="00721019"/>
    <w:rsid w:val="0072160D"/>
    <w:rsid w:val="007274E5"/>
    <w:rsid w:val="00731028"/>
    <w:rsid w:val="00732417"/>
    <w:rsid w:val="007343A4"/>
    <w:rsid w:val="00734981"/>
    <w:rsid w:val="0073795B"/>
    <w:rsid w:val="00741E99"/>
    <w:rsid w:val="00742500"/>
    <w:rsid w:val="007429AF"/>
    <w:rsid w:val="00747BBC"/>
    <w:rsid w:val="007523F3"/>
    <w:rsid w:val="007531F0"/>
    <w:rsid w:val="007550B6"/>
    <w:rsid w:val="00756A39"/>
    <w:rsid w:val="00757950"/>
    <w:rsid w:val="007622DF"/>
    <w:rsid w:val="007652D0"/>
    <w:rsid w:val="0077470C"/>
    <w:rsid w:val="007750C7"/>
    <w:rsid w:val="00775C6E"/>
    <w:rsid w:val="007848DA"/>
    <w:rsid w:val="00785924"/>
    <w:rsid w:val="00785E2F"/>
    <w:rsid w:val="007942A8"/>
    <w:rsid w:val="00796A4F"/>
    <w:rsid w:val="007A2155"/>
    <w:rsid w:val="007A284D"/>
    <w:rsid w:val="007B507D"/>
    <w:rsid w:val="007B53C3"/>
    <w:rsid w:val="007B76F6"/>
    <w:rsid w:val="007C2083"/>
    <w:rsid w:val="007C3E49"/>
    <w:rsid w:val="007C46E9"/>
    <w:rsid w:val="007C57F8"/>
    <w:rsid w:val="007C745E"/>
    <w:rsid w:val="007E110A"/>
    <w:rsid w:val="007E614C"/>
    <w:rsid w:val="007F1114"/>
    <w:rsid w:val="007F2752"/>
    <w:rsid w:val="008027F5"/>
    <w:rsid w:val="0080747F"/>
    <w:rsid w:val="00810116"/>
    <w:rsid w:val="00814C82"/>
    <w:rsid w:val="0081695A"/>
    <w:rsid w:val="00822D02"/>
    <w:rsid w:val="008233C8"/>
    <w:rsid w:val="00824BF9"/>
    <w:rsid w:val="00827005"/>
    <w:rsid w:val="00827D2B"/>
    <w:rsid w:val="0083057D"/>
    <w:rsid w:val="00837184"/>
    <w:rsid w:val="008373E4"/>
    <w:rsid w:val="00840363"/>
    <w:rsid w:val="00850A42"/>
    <w:rsid w:val="00852592"/>
    <w:rsid w:val="008543D2"/>
    <w:rsid w:val="00854C7E"/>
    <w:rsid w:val="00862D7B"/>
    <w:rsid w:val="00865901"/>
    <w:rsid w:val="00871802"/>
    <w:rsid w:val="0087337D"/>
    <w:rsid w:val="00883B1B"/>
    <w:rsid w:val="00893D6D"/>
    <w:rsid w:val="00897178"/>
    <w:rsid w:val="008A41B5"/>
    <w:rsid w:val="008A740E"/>
    <w:rsid w:val="008B33BE"/>
    <w:rsid w:val="008C5F30"/>
    <w:rsid w:val="008C6481"/>
    <w:rsid w:val="008C7B56"/>
    <w:rsid w:val="008E4DB0"/>
    <w:rsid w:val="008E667F"/>
    <w:rsid w:val="008F1C3E"/>
    <w:rsid w:val="008F3A89"/>
    <w:rsid w:val="0090071B"/>
    <w:rsid w:val="00902BBF"/>
    <w:rsid w:val="00903D41"/>
    <w:rsid w:val="0091057E"/>
    <w:rsid w:val="0091562E"/>
    <w:rsid w:val="00915B20"/>
    <w:rsid w:val="00921E07"/>
    <w:rsid w:val="0092293D"/>
    <w:rsid w:val="00923E3F"/>
    <w:rsid w:val="00933F55"/>
    <w:rsid w:val="0093463D"/>
    <w:rsid w:val="00941F6B"/>
    <w:rsid w:val="009428CE"/>
    <w:rsid w:val="00944637"/>
    <w:rsid w:val="00946E92"/>
    <w:rsid w:val="0094799C"/>
    <w:rsid w:val="00950308"/>
    <w:rsid w:val="0095384C"/>
    <w:rsid w:val="00962769"/>
    <w:rsid w:val="00962EA8"/>
    <w:rsid w:val="00973397"/>
    <w:rsid w:val="0097363B"/>
    <w:rsid w:val="009745F6"/>
    <w:rsid w:val="0097540D"/>
    <w:rsid w:val="0098632F"/>
    <w:rsid w:val="009B0711"/>
    <w:rsid w:val="009B07D6"/>
    <w:rsid w:val="009B3612"/>
    <w:rsid w:val="009B4A35"/>
    <w:rsid w:val="009B5A8E"/>
    <w:rsid w:val="009B6F4B"/>
    <w:rsid w:val="009C7685"/>
    <w:rsid w:val="009D19F4"/>
    <w:rsid w:val="009E08AE"/>
    <w:rsid w:val="009E37ED"/>
    <w:rsid w:val="009E6E7C"/>
    <w:rsid w:val="009E70F1"/>
    <w:rsid w:val="009F4F6C"/>
    <w:rsid w:val="00A04395"/>
    <w:rsid w:val="00A04658"/>
    <w:rsid w:val="00A06EEB"/>
    <w:rsid w:val="00A136B8"/>
    <w:rsid w:val="00A141B2"/>
    <w:rsid w:val="00A20B66"/>
    <w:rsid w:val="00A2736C"/>
    <w:rsid w:val="00A31963"/>
    <w:rsid w:val="00A4008B"/>
    <w:rsid w:val="00A430CB"/>
    <w:rsid w:val="00A464A7"/>
    <w:rsid w:val="00A53E47"/>
    <w:rsid w:val="00A56997"/>
    <w:rsid w:val="00A56F1B"/>
    <w:rsid w:val="00A6423B"/>
    <w:rsid w:val="00A86AE4"/>
    <w:rsid w:val="00A928FC"/>
    <w:rsid w:val="00AA7BAD"/>
    <w:rsid w:val="00AB2365"/>
    <w:rsid w:val="00AB60AB"/>
    <w:rsid w:val="00AC11C0"/>
    <w:rsid w:val="00AC37E4"/>
    <w:rsid w:val="00AD237B"/>
    <w:rsid w:val="00AD7DE3"/>
    <w:rsid w:val="00AE5A61"/>
    <w:rsid w:val="00AF484B"/>
    <w:rsid w:val="00AF75FC"/>
    <w:rsid w:val="00AF7FD9"/>
    <w:rsid w:val="00B009C5"/>
    <w:rsid w:val="00B04CC3"/>
    <w:rsid w:val="00B07EFB"/>
    <w:rsid w:val="00B1387A"/>
    <w:rsid w:val="00B179A2"/>
    <w:rsid w:val="00B20D7E"/>
    <w:rsid w:val="00B223A2"/>
    <w:rsid w:val="00B339FF"/>
    <w:rsid w:val="00B37D30"/>
    <w:rsid w:val="00B40434"/>
    <w:rsid w:val="00B40636"/>
    <w:rsid w:val="00B4472A"/>
    <w:rsid w:val="00B44B00"/>
    <w:rsid w:val="00B4591A"/>
    <w:rsid w:val="00B46FFA"/>
    <w:rsid w:val="00B475C8"/>
    <w:rsid w:val="00B50202"/>
    <w:rsid w:val="00B55040"/>
    <w:rsid w:val="00B5637E"/>
    <w:rsid w:val="00B568DE"/>
    <w:rsid w:val="00B71C0D"/>
    <w:rsid w:val="00B72C85"/>
    <w:rsid w:val="00B7330E"/>
    <w:rsid w:val="00B7506E"/>
    <w:rsid w:val="00B82351"/>
    <w:rsid w:val="00B82D79"/>
    <w:rsid w:val="00B831B7"/>
    <w:rsid w:val="00B83A80"/>
    <w:rsid w:val="00B85F0A"/>
    <w:rsid w:val="00B877C2"/>
    <w:rsid w:val="00B924FE"/>
    <w:rsid w:val="00B92C2A"/>
    <w:rsid w:val="00B93F64"/>
    <w:rsid w:val="00BA1B03"/>
    <w:rsid w:val="00BA4DBF"/>
    <w:rsid w:val="00BB12FA"/>
    <w:rsid w:val="00BB4AB3"/>
    <w:rsid w:val="00BC595D"/>
    <w:rsid w:val="00BC7F7C"/>
    <w:rsid w:val="00BD439D"/>
    <w:rsid w:val="00BD5CEE"/>
    <w:rsid w:val="00BD7C96"/>
    <w:rsid w:val="00BE1ECA"/>
    <w:rsid w:val="00BE2917"/>
    <w:rsid w:val="00BE7E41"/>
    <w:rsid w:val="00BE7E91"/>
    <w:rsid w:val="00BE7F1B"/>
    <w:rsid w:val="00BF341D"/>
    <w:rsid w:val="00BF4035"/>
    <w:rsid w:val="00C066BF"/>
    <w:rsid w:val="00C06B77"/>
    <w:rsid w:val="00C06C98"/>
    <w:rsid w:val="00C07CE3"/>
    <w:rsid w:val="00C11BEB"/>
    <w:rsid w:val="00C16012"/>
    <w:rsid w:val="00C162B0"/>
    <w:rsid w:val="00C234B3"/>
    <w:rsid w:val="00C26687"/>
    <w:rsid w:val="00C33503"/>
    <w:rsid w:val="00C34FBE"/>
    <w:rsid w:val="00C36083"/>
    <w:rsid w:val="00C36451"/>
    <w:rsid w:val="00C371E4"/>
    <w:rsid w:val="00C43712"/>
    <w:rsid w:val="00C4380F"/>
    <w:rsid w:val="00C44226"/>
    <w:rsid w:val="00C44C5E"/>
    <w:rsid w:val="00C45AF7"/>
    <w:rsid w:val="00C45EED"/>
    <w:rsid w:val="00C46062"/>
    <w:rsid w:val="00C5228E"/>
    <w:rsid w:val="00C544C8"/>
    <w:rsid w:val="00C548EC"/>
    <w:rsid w:val="00C57040"/>
    <w:rsid w:val="00C730D0"/>
    <w:rsid w:val="00C74DFD"/>
    <w:rsid w:val="00C75F51"/>
    <w:rsid w:val="00C77F15"/>
    <w:rsid w:val="00C834ED"/>
    <w:rsid w:val="00C84BC6"/>
    <w:rsid w:val="00C865CC"/>
    <w:rsid w:val="00C87006"/>
    <w:rsid w:val="00C93496"/>
    <w:rsid w:val="00C9560D"/>
    <w:rsid w:val="00CA07F3"/>
    <w:rsid w:val="00CA4C2A"/>
    <w:rsid w:val="00CB209A"/>
    <w:rsid w:val="00CB4776"/>
    <w:rsid w:val="00CB7A4E"/>
    <w:rsid w:val="00CC322A"/>
    <w:rsid w:val="00CD5157"/>
    <w:rsid w:val="00CE0CCF"/>
    <w:rsid w:val="00CE5331"/>
    <w:rsid w:val="00CE6BDA"/>
    <w:rsid w:val="00CF0937"/>
    <w:rsid w:val="00CF2377"/>
    <w:rsid w:val="00CF4354"/>
    <w:rsid w:val="00CF6175"/>
    <w:rsid w:val="00CF7976"/>
    <w:rsid w:val="00D00C16"/>
    <w:rsid w:val="00D0587F"/>
    <w:rsid w:val="00D05AE5"/>
    <w:rsid w:val="00D0774A"/>
    <w:rsid w:val="00D22327"/>
    <w:rsid w:val="00D23B2A"/>
    <w:rsid w:val="00D30896"/>
    <w:rsid w:val="00D40071"/>
    <w:rsid w:val="00D44064"/>
    <w:rsid w:val="00D45D74"/>
    <w:rsid w:val="00D51C44"/>
    <w:rsid w:val="00D628C2"/>
    <w:rsid w:val="00D62F69"/>
    <w:rsid w:val="00D66406"/>
    <w:rsid w:val="00D66BD4"/>
    <w:rsid w:val="00D728AE"/>
    <w:rsid w:val="00D7469B"/>
    <w:rsid w:val="00D75B76"/>
    <w:rsid w:val="00D775E5"/>
    <w:rsid w:val="00D80F2D"/>
    <w:rsid w:val="00D8457B"/>
    <w:rsid w:val="00D90C5C"/>
    <w:rsid w:val="00D91B60"/>
    <w:rsid w:val="00D91F79"/>
    <w:rsid w:val="00D93E91"/>
    <w:rsid w:val="00D94E8D"/>
    <w:rsid w:val="00DA2341"/>
    <w:rsid w:val="00DA2663"/>
    <w:rsid w:val="00DA7A8C"/>
    <w:rsid w:val="00DC34CC"/>
    <w:rsid w:val="00DC3993"/>
    <w:rsid w:val="00DC3EE1"/>
    <w:rsid w:val="00DC6422"/>
    <w:rsid w:val="00DE36B1"/>
    <w:rsid w:val="00DF195E"/>
    <w:rsid w:val="00DF1A5E"/>
    <w:rsid w:val="00DF4710"/>
    <w:rsid w:val="00DF775D"/>
    <w:rsid w:val="00DF7C17"/>
    <w:rsid w:val="00E02CDA"/>
    <w:rsid w:val="00E03A18"/>
    <w:rsid w:val="00E1435D"/>
    <w:rsid w:val="00E23DE6"/>
    <w:rsid w:val="00E2478A"/>
    <w:rsid w:val="00E346B2"/>
    <w:rsid w:val="00E355F8"/>
    <w:rsid w:val="00E43039"/>
    <w:rsid w:val="00E453C6"/>
    <w:rsid w:val="00E45772"/>
    <w:rsid w:val="00E46813"/>
    <w:rsid w:val="00E46B07"/>
    <w:rsid w:val="00E52C1C"/>
    <w:rsid w:val="00E561C5"/>
    <w:rsid w:val="00E56812"/>
    <w:rsid w:val="00E61B11"/>
    <w:rsid w:val="00E61EB4"/>
    <w:rsid w:val="00E64604"/>
    <w:rsid w:val="00E67B28"/>
    <w:rsid w:val="00E727E9"/>
    <w:rsid w:val="00E72D99"/>
    <w:rsid w:val="00E82814"/>
    <w:rsid w:val="00E855A7"/>
    <w:rsid w:val="00E90C10"/>
    <w:rsid w:val="00E95929"/>
    <w:rsid w:val="00EA205C"/>
    <w:rsid w:val="00EA598B"/>
    <w:rsid w:val="00EB0EAB"/>
    <w:rsid w:val="00EB6570"/>
    <w:rsid w:val="00EB7EED"/>
    <w:rsid w:val="00EC314B"/>
    <w:rsid w:val="00ED140E"/>
    <w:rsid w:val="00ED3506"/>
    <w:rsid w:val="00EE0BA0"/>
    <w:rsid w:val="00EE5CB2"/>
    <w:rsid w:val="00EE6A7B"/>
    <w:rsid w:val="00EE754E"/>
    <w:rsid w:val="00EF3EEB"/>
    <w:rsid w:val="00EF4351"/>
    <w:rsid w:val="00EF5859"/>
    <w:rsid w:val="00EF7695"/>
    <w:rsid w:val="00F03827"/>
    <w:rsid w:val="00F077E4"/>
    <w:rsid w:val="00F13A45"/>
    <w:rsid w:val="00F15B3B"/>
    <w:rsid w:val="00F171C4"/>
    <w:rsid w:val="00F1750A"/>
    <w:rsid w:val="00F1790C"/>
    <w:rsid w:val="00F23083"/>
    <w:rsid w:val="00F3071A"/>
    <w:rsid w:val="00F32667"/>
    <w:rsid w:val="00F34559"/>
    <w:rsid w:val="00F632B7"/>
    <w:rsid w:val="00F665B5"/>
    <w:rsid w:val="00F66C78"/>
    <w:rsid w:val="00F72C19"/>
    <w:rsid w:val="00F74096"/>
    <w:rsid w:val="00F80558"/>
    <w:rsid w:val="00F82CE1"/>
    <w:rsid w:val="00F86990"/>
    <w:rsid w:val="00F86A4A"/>
    <w:rsid w:val="00F90363"/>
    <w:rsid w:val="00F95D3B"/>
    <w:rsid w:val="00FA7E95"/>
    <w:rsid w:val="00FC16CB"/>
    <w:rsid w:val="00FC7E34"/>
    <w:rsid w:val="00FD3500"/>
    <w:rsid w:val="00FE4606"/>
    <w:rsid w:val="00FE5FEE"/>
    <w:rsid w:val="00FF39C4"/>
    <w:rsid w:val="00FF4291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3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4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  <w:style w:type="character" w:customStyle="1" w:styleId="webkit-html-tag">
    <w:name w:val="webkit-html-tag"/>
    <w:basedOn w:val="a1"/>
    <w:rsid w:val="00271254"/>
  </w:style>
  <w:style w:type="character" w:customStyle="1" w:styleId="webkit-html-attribute-name">
    <w:name w:val="webkit-html-attribute-name"/>
    <w:basedOn w:val="a1"/>
    <w:rsid w:val="00271254"/>
  </w:style>
  <w:style w:type="character" w:customStyle="1" w:styleId="webkit-html-attribute-value">
    <w:name w:val="webkit-html-attribute-value"/>
    <w:basedOn w:val="a1"/>
    <w:rsid w:val="00271254"/>
  </w:style>
  <w:style w:type="character" w:customStyle="1" w:styleId="webkit-javascript-ident">
    <w:name w:val="webkit-javascript-ident"/>
    <w:basedOn w:val="a1"/>
    <w:rsid w:val="00BD7C96"/>
  </w:style>
  <w:style w:type="character" w:customStyle="1" w:styleId="webkit-javascript-keyword">
    <w:name w:val="webkit-javascript-keyword"/>
    <w:basedOn w:val="a1"/>
    <w:rsid w:val="00BD7C96"/>
  </w:style>
  <w:style w:type="character" w:customStyle="1" w:styleId="webkit-javascript-number">
    <w:name w:val="webkit-javascript-number"/>
    <w:basedOn w:val="a1"/>
    <w:rsid w:val="00BD7C96"/>
  </w:style>
  <w:style w:type="character" w:customStyle="1" w:styleId="webkit-search-result">
    <w:name w:val="webkit-search-result"/>
    <w:basedOn w:val="a1"/>
    <w:rsid w:val="00BD7C96"/>
  </w:style>
  <w:style w:type="character" w:customStyle="1" w:styleId="webkit-javascript-string">
    <w:name w:val="webkit-javascript-string"/>
    <w:basedOn w:val="a1"/>
    <w:rsid w:val="00BD7C96"/>
  </w:style>
  <w:style w:type="character" w:customStyle="1" w:styleId="webkit-javascript-comment">
    <w:name w:val="webkit-javascript-comment"/>
    <w:basedOn w:val="a1"/>
    <w:rsid w:val="00BD7C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Normal Inden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99" w:qFormat="1"/>
    <w:lsdException w:name="Normal (Web)" w:uiPriority="99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0"/>
    <w:qFormat/>
    <w:pPr>
      <w:keepNext/>
      <w:keepLines/>
      <w:numPr>
        <w:numId w:val="1"/>
      </w:numPr>
      <w:spacing w:line="360" w:lineRule="auto"/>
      <w:outlineLvl w:val="0"/>
    </w:pPr>
    <w:rPr>
      <w:b/>
      <w:kern w:val="44"/>
      <w:sz w:val="28"/>
    </w:rPr>
  </w:style>
  <w:style w:type="paragraph" w:styleId="2">
    <w:name w:val="heading 2"/>
    <w:basedOn w:val="a"/>
    <w:next w:val="a0"/>
    <w:qFormat/>
    <w:pPr>
      <w:keepNext/>
      <w:keepLines/>
      <w:numPr>
        <w:ilvl w:val="1"/>
        <w:numId w:val="2"/>
      </w:numPr>
      <w:spacing w:line="360" w:lineRule="auto"/>
      <w:outlineLvl w:val="1"/>
    </w:pPr>
    <w:rPr>
      <w:b/>
      <w:sz w:val="24"/>
    </w:rPr>
  </w:style>
  <w:style w:type="paragraph" w:styleId="3">
    <w:name w:val="heading 3"/>
    <w:basedOn w:val="a"/>
    <w:next w:val="a0"/>
    <w:qFormat/>
    <w:pPr>
      <w:keepNext/>
      <w:keepLines/>
      <w:numPr>
        <w:ilvl w:val="2"/>
        <w:numId w:val="3"/>
      </w:numPr>
      <w:outlineLvl w:val="2"/>
    </w:pPr>
    <w:rPr>
      <w:b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4"/>
      </w:numPr>
      <w:spacing w:line="360" w:lineRule="auto"/>
      <w:outlineLvl w:val="3"/>
    </w:pPr>
    <w:rPr>
      <w:b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5"/>
      </w:numPr>
      <w:spacing w:line="36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widowControl/>
      <w:numPr>
        <w:ilvl w:val="5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5"/>
    </w:pPr>
    <w:rPr>
      <w:rFonts w:ascii="Arial" w:hAnsi="Arial"/>
      <w:i/>
      <w:noProof/>
      <w:kern w:val="0"/>
      <w:sz w:val="22"/>
    </w:rPr>
  </w:style>
  <w:style w:type="paragraph" w:styleId="7">
    <w:name w:val="heading 7"/>
    <w:basedOn w:val="a"/>
    <w:next w:val="a"/>
    <w:qFormat/>
    <w:pPr>
      <w:widowControl/>
      <w:numPr>
        <w:ilvl w:val="6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6"/>
    </w:pPr>
    <w:rPr>
      <w:rFonts w:ascii="Arial" w:hAnsi="Arial"/>
      <w:noProof/>
      <w:kern w:val="0"/>
      <w:sz w:val="24"/>
    </w:rPr>
  </w:style>
  <w:style w:type="paragraph" w:styleId="8">
    <w:name w:val="heading 8"/>
    <w:basedOn w:val="a"/>
    <w:next w:val="a"/>
    <w:qFormat/>
    <w:pPr>
      <w:widowControl/>
      <w:numPr>
        <w:ilvl w:val="7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7"/>
    </w:pPr>
    <w:rPr>
      <w:rFonts w:ascii="Arial" w:hAnsi="Arial"/>
      <w:i/>
      <w:noProof/>
      <w:kern w:val="0"/>
      <w:sz w:val="24"/>
    </w:rPr>
  </w:style>
  <w:style w:type="paragraph" w:styleId="9">
    <w:name w:val="heading 9"/>
    <w:basedOn w:val="a"/>
    <w:next w:val="a"/>
    <w:qFormat/>
    <w:pPr>
      <w:widowControl/>
      <w:numPr>
        <w:ilvl w:val="8"/>
        <w:numId w:val="6"/>
      </w:numPr>
      <w:overflowPunct w:val="0"/>
      <w:autoSpaceDE w:val="0"/>
      <w:autoSpaceDN w:val="0"/>
      <w:adjustRightInd w:val="0"/>
      <w:spacing w:before="240" w:after="60" w:line="360" w:lineRule="auto"/>
      <w:textAlignment w:val="baseline"/>
      <w:outlineLvl w:val="8"/>
    </w:pPr>
    <w:rPr>
      <w:rFonts w:ascii="Arial" w:hAnsi="Arial"/>
      <w:i/>
      <w:noProof/>
      <w:kern w:val="0"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pPr>
      <w:ind w:firstLine="42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7">
    <w:name w:val="page number"/>
    <w:basedOn w:val="a1"/>
  </w:style>
  <w:style w:type="paragraph" w:customStyle="1" w:styleId="a8">
    <w:name w:val="目录"/>
    <w:basedOn w:val="a"/>
    <w:next w:val="a"/>
    <w:pPr>
      <w:jc w:val="center"/>
    </w:pPr>
    <w:rPr>
      <w:b/>
      <w:sz w:val="24"/>
    </w:rPr>
  </w:style>
  <w:style w:type="paragraph" w:customStyle="1" w:styleId="a9">
    <w:name w:val="主标题"/>
    <w:basedOn w:val="a"/>
    <w:next w:val="a"/>
    <w:pPr>
      <w:spacing w:line="360" w:lineRule="auto"/>
    </w:pPr>
    <w:rPr>
      <w:b/>
      <w:sz w:val="30"/>
    </w:rPr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caps/>
    </w:rPr>
  </w:style>
  <w:style w:type="paragraph" w:styleId="20">
    <w:name w:val="toc 2"/>
    <w:basedOn w:val="a"/>
    <w:next w:val="a"/>
    <w:autoRedefine/>
    <w:uiPriority w:val="39"/>
    <w:pPr>
      <w:ind w:left="210"/>
      <w:jc w:val="left"/>
    </w:pPr>
    <w:rPr>
      <w:smallCaps/>
      <w:sz w:val="20"/>
    </w:rPr>
  </w:style>
  <w:style w:type="paragraph" w:styleId="30">
    <w:name w:val="toc 3"/>
    <w:basedOn w:val="a"/>
    <w:next w:val="a"/>
    <w:autoRedefine/>
    <w:uiPriority w:val="39"/>
    <w:pPr>
      <w:ind w:firstLineChars="210" w:firstLine="420"/>
      <w:jc w:val="left"/>
    </w:pPr>
    <w:rPr>
      <w:iCs/>
      <w:sz w:val="20"/>
    </w:rPr>
  </w:style>
  <w:style w:type="paragraph" w:styleId="40">
    <w:name w:val="toc 4"/>
    <w:basedOn w:val="a"/>
    <w:next w:val="a"/>
    <w:autoRedefine/>
    <w:uiPriority w:val="39"/>
    <w:pPr>
      <w:ind w:left="630"/>
      <w:jc w:val="left"/>
    </w:pPr>
    <w:rPr>
      <w:sz w:val="18"/>
    </w:rPr>
  </w:style>
  <w:style w:type="paragraph" w:styleId="50">
    <w:name w:val="toc 5"/>
    <w:basedOn w:val="a"/>
    <w:next w:val="a"/>
    <w:autoRedefine/>
    <w:semiHidden/>
    <w:pPr>
      <w:ind w:left="840"/>
      <w:jc w:val="left"/>
    </w:pPr>
    <w:rPr>
      <w:sz w:val="18"/>
    </w:rPr>
  </w:style>
  <w:style w:type="paragraph" w:styleId="60">
    <w:name w:val="toc 6"/>
    <w:basedOn w:val="a"/>
    <w:next w:val="a"/>
    <w:autoRedefine/>
    <w:semiHidden/>
    <w:pPr>
      <w:ind w:left="1050"/>
      <w:jc w:val="left"/>
    </w:pPr>
    <w:rPr>
      <w:sz w:val="18"/>
    </w:rPr>
  </w:style>
  <w:style w:type="paragraph" w:styleId="70">
    <w:name w:val="toc 7"/>
    <w:basedOn w:val="a"/>
    <w:next w:val="a"/>
    <w:autoRedefine/>
    <w:semiHidden/>
    <w:pPr>
      <w:ind w:left="1260"/>
      <w:jc w:val="left"/>
    </w:pPr>
    <w:rPr>
      <w:sz w:val="18"/>
    </w:rPr>
  </w:style>
  <w:style w:type="paragraph" w:styleId="80">
    <w:name w:val="toc 8"/>
    <w:basedOn w:val="a"/>
    <w:next w:val="a"/>
    <w:autoRedefine/>
    <w:semiHidden/>
    <w:pPr>
      <w:ind w:left="1470"/>
      <w:jc w:val="left"/>
    </w:pPr>
    <w:rPr>
      <w:sz w:val="18"/>
    </w:rPr>
  </w:style>
  <w:style w:type="paragraph" w:styleId="90">
    <w:name w:val="toc 9"/>
    <w:basedOn w:val="a"/>
    <w:next w:val="a"/>
    <w:autoRedefine/>
    <w:semiHidden/>
    <w:pPr>
      <w:ind w:left="1680"/>
      <w:jc w:val="left"/>
    </w:pPr>
    <w:rPr>
      <w:sz w:val="18"/>
    </w:rPr>
  </w:style>
  <w:style w:type="paragraph" w:styleId="aa">
    <w:name w:val="Body Text Indent"/>
    <w:basedOn w:val="a"/>
    <w:pPr>
      <w:ind w:firstLine="42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Body Text"/>
    <w:basedOn w:val="a"/>
    <w:rPr>
      <w:color w:val="0000FF"/>
    </w:rPr>
  </w:style>
  <w:style w:type="paragraph" w:styleId="21">
    <w:name w:val="Body Text Indent 2"/>
    <w:basedOn w:val="a"/>
    <w:pPr>
      <w:ind w:firstLine="425"/>
    </w:pPr>
    <w:rPr>
      <w:rFonts w:ascii="宋体"/>
      <w:color w:val="0000FF"/>
    </w:rPr>
  </w:style>
  <w:style w:type="paragraph" w:styleId="ad">
    <w:name w:val="Date"/>
    <w:basedOn w:val="a"/>
    <w:next w:val="a"/>
    <w:rPr>
      <w:rFonts w:ascii="楷体_GB2312" w:eastAsia="楷体_GB2312"/>
    </w:rPr>
  </w:style>
  <w:style w:type="paragraph" w:styleId="ae">
    <w:name w:val="Body Text First Indent"/>
    <w:basedOn w:val="a"/>
    <w:pPr>
      <w:autoSpaceDE w:val="0"/>
      <w:autoSpaceDN w:val="0"/>
      <w:adjustRightInd w:val="0"/>
      <w:spacing w:line="360" w:lineRule="auto"/>
      <w:ind w:firstLine="425"/>
    </w:pPr>
    <w:rPr>
      <w:kern w:val="0"/>
      <w:szCs w:val="21"/>
    </w:rPr>
  </w:style>
  <w:style w:type="paragraph" w:styleId="22">
    <w:name w:val="Body Text 2"/>
    <w:basedOn w:val="31"/>
    <w:pPr>
      <w:spacing w:after="0"/>
      <w:jc w:val="center"/>
    </w:pPr>
    <w:rPr>
      <w:b/>
      <w:sz w:val="32"/>
    </w:rPr>
  </w:style>
  <w:style w:type="paragraph" w:styleId="31">
    <w:name w:val="Body Text 3"/>
    <w:basedOn w:val="a"/>
    <w:pPr>
      <w:spacing w:after="120"/>
    </w:pPr>
    <w:rPr>
      <w:sz w:val="16"/>
      <w:szCs w:val="16"/>
    </w:rPr>
  </w:style>
  <w:style w:type="paragraph" w:styleId="af">
    <w:name w:val="Balloon Text"/>
    <w:basedOn w:val="a"/>
    <w:semiHidden/>
    <w:rsid w:val="007F2752"/>
    <w:rPr>
      <w:sz w:val="18"/>
      <w:szCs w:val="18"/>
    </w:rPr>
  </w:style>
  <w:style w:type="paragraph" w:customStyle="1" w:styleId="af0">
    <w:name w:val="封面表格文本"/>
    <w:basedOn w:val="a"/>
    <w:rsid w:val="007F2752"/>
    <w:pPr>
      <w:autoSpaceDE w:val="0"/>
      <w:autoSpaceDN w:val="0"/>
      <w:adjustRightInd w:val="0"/>
      <w:jc w:val="center"/>
    </w:pPr>
    <w:rPr>
      <w:b/>
      <w:kern w:val="0"/>
      <w:sz w:val="24"/>
    </w:rPr>
  </w:style>
  <w:style w:type="table" w:styleId="af1">
    <w:name w:val="Table Grid"/>
    <w:basedOn w:val="a2"/>
    <w:rsid w:val="0018740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Strong"/>
    <w:uiPriority w:val="22"/>
    <w:qFormat/>
    <w:rsid w:val="00B5637E"/>
    <w:rPr>
      <w:b/>
      <w:bCs/>
    </w:rPr>
  </w:style>
  <w:style w:type="paragraph" w:styleId="af3">
    <w:name w:val="Normal (Web)"/>
    <w:basedOn w:val="a"/>
    <w:uiPriority w:val="99"/>
    <w:rsid w:val="00455394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f4">
    <w:name w:val="Title"/>
    <w:basedOn w:val="a"/>
    <w:next w:val="a"/>
    <w:link w:val="Char"/>
    <w:qFormat/>
    <w:rsid w:val="00F32667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f4"/>
    <w:rsid w:val="00F32667"/>
    <w:rPr>
      <w:rFonts w:ascii="Cambria" w:hAnsi="Cambria" w:cs="Times New Roman"/>
      <w:b/>
      <w:bCs/>
      <w:kern w:val="2"/>
      <w:sz w:val="32"/>
      <w:szCs w:val="32"/>
    </w:rPr>
  </w:style>
  <w:style w:type="character" w:styleId="af5">
    <w:name w:val="Emphasis"/>
    <w:uiPriority w:val="99"/>
    <w:qFormat/>
    <w:rsid w:val="005C1B98"/>
    <w:rPr>
      <w:i/>
      <w:iCs/>
    </w:rPr>
  </w:style>
  <w:style w:type="character" w:customStyle="1" w:styleId="apple-converted-space">
    <w:name w:val="apple-converted-space"/>
    <w:uiPriority w:val="99"/>
    <w:rsid w:val="005C1B98"/>
  </w:style>
  <w:style w:type="character" w:styleId="HTML">
    <w:name w:val="HTML Code"/>
    <w:uiPriority w:val="99"/>
    <w:unhideWhenUsed/>
    <w:rsid w:val="00BB12FA"/>
    <w:rPr>
      <w:rFonts w:ascii="宋体" w:eastAsia="宋体" w:hAnsi="宋体" w:cs="宋体"/>
      <w:sz w:val="24"/>
      <w:szCs w:val="24"/>
    </w:rPr>
  </w:style>
  <w:style w:type="character" w:customStyle="1" w:styleId="keyword">
    <w:name w:val="keyword"/>
    <w:rsid w:val="008F1C3E"/>
  </w:style>
  <w:style w:type="character" w:customStyle="1" w:styleId="string">
    <w:name w:val="string"/>
    <w:rsid w:val="008F1C3E"/>
  </w:style>
  <w:style w:type="character" w:customStyle="1" w:styleId="comment">
    <w:name w:val="comment"/>
    <w:rsid w:val="008F1C3E"/>
  </w:style>
  <w:style w:type="character" w:customStyle="1" w:styleId="tag">
    <w:name w:val="tag"/>
    <w:rsid w:val="008F1C3E"/>
  </w:style>
  <w:style w:type="character" w:customStyle="1" w:styleId="tag-name">
    <w:name w:val="tag-name"/>
    <w:rsid w:val="008F1C3E"/>
  </w:style>
  <w:style w:type="character" w:customStyle="1" w:styleId="attribute">
    <w:name w:val="attribute"/>
    <w:rsid w:val="008F1C3E"/>
  </w:style>
  <w:style w:type="character" w:customStyle="1" w:styleId="attribute-value">
    <w:name w:val="attribute-value"/>
    <w:rsid w:val="008F1C3E"/>
  </w:style>
  <w:style w:type="paragraph" w:styleId="af6">
    <w:name w:val="List Paragraph"/>
    <w:basedOn w:val="a"/>
    <w:uiPriority w:val="34"/>
    <w:qFormat/>
    <w:rsid w:val="001F3683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arCharCharChar">
    <w:name w:val="Char Char Char Char"/>
    <w:basedOn w:val="a4"/>
    <w:autoRedefine/>
    <w:rsid w:val="00775C6E"/>
    <w:rPr>
      <w:rFonts w:ascii="Tahoma" w:hAnsi="Tahoma"/>
      <w:szCs w:val="21"/>
    </w:rPr>
  </w:style>
  <w:style w:type="character" w:customStyle="1" w:styleId="sub2">
    <w:name w:val="sub2"/>
    <w:basedOn w:val="a1"/>
    <w:uiPriority w:val="99"/>
    <w:rsid w:val="00587585"/>
  </w:style>
  <w:style w:type="character" w:customStyle="1" w:styleId="sub3">
    <w:name w:val="sub3"/>
    <w:basedOn w:val="a1"/>
    <w:uiPriority w:val="99"/>
    <w:rsid w:val="00587585"/>
  </w:style>
  <w:style w:type="character" w:customStyle="1" w:styleId="sub4">
    <w:name w:val="sub4"/>
    <w:basedOn w:val="a1"/>
    <w:uiPriority w:val="99"/>
    <w:rsid w:val="00587585"/>
  </w:style>
  <w:style w:type="character" w:customStyle="1" w:styleId="webkit-html-tag">
    <w:name w:val="webkit-html-tag"/>
    <w:basedOn w:val="a1"/>
    <w:rsid w:val="00271254"/>
  </w:style>
  <w:style w:type="character" w:customStyle="1" w:styleId="webkit-html-attribute-name">
    <w:name w:val="webkit-html-attribute-name"/>
    <w:basedOn w:val="a1"/>
    <w:rsid w:val="00271254"/>
  </w:style>
  <w:style w:type="character" w:customStyle="1" w:styleId="webkit-html-attribute-value">
    <w:name w:val="webkit-html-attribute-value"/>
    <w:basedOn w:val="a1"/>
    <w:rsid w:val="00271254"/>
  </w:style>
  <w:style w:type="character" w:customStyle="1" w:styleId="webkit-javascript-ident">
    <w:name w:val="webkit-javascript-ident"/>
    <w:basedOn w:val="a1"/>
    <w:rsid w:val="00BD7C96"/>
  </w:style>
  <w:style w:type="character" w:customStyle="1" w:styleId="webkit-javascript-keyword">
    <w:name w:val="webkit-javascript-keyword"/>
    <w:basedOn w:val="a1"/>
    <w:rsid w:val="00BD7C96"/>
  </w:style>
  <w:style w:type="character" w:customStyle="1" w:styleId="webkit-javascript-number">
    <w:name w:val="webkit-javascript-number"/>
    <w:basedOn w:val="a1"/>
    <w:rsid w:val="00BD7C96"/>
  </w:style>
  <w:style w:type="character" w:customStyle="1" w:styleId="webkit-search-result">
    <w:name w:val="webkit-search-result"/>
    <w:basedOn w:val="a1"/>
    <w:rsid w:val="00BD7C96"/>
  </w:style>
  <w:style w:type="character" w:customStyle="1" w:styleId="webkit-javascript-string">
    <w:name w:val="webkit-javascript-string"/>
    <w:basedOn w:val="a1"/>
    <w:rsid w:val="00BD7C96"/>
  </w:style>
  <w:style w:type="character" w:customStyle="1" w:styleId="webkit-javascript-comment">
    <w:name w:val="webkit-javascript-comment"/>
    <w:basedOn w:val="a1"/>
    <w:rsid w:val="00BD7C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6678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2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126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5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2676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1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448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06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5095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12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12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607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023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9152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170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56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361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64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649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0939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437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75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7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6083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4224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899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9640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93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13918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8021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1371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8144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621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562">
          <w:marLeft w:val="0"/>
          <w:marRight w:val="150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8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4918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301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873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9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etailskip.taobao.com/json/postage_fee.htm?opt=&amp;catid=50011977&amp;ic=1&amp;id=10425980787&amp;il=%B9%E3%B6%AB%B9%E3%D6%DD&amp;ap=true&amp;ss=false&amp;free=false&amp;tg=false&amp;tid=2866818&amp;sid=70492495&amp;iv=98.00&amp;up=5.00&amp;exp=5.00&amp;ems=0.00&amp;iw=0&amp;is=&amp;callback=TShop.mods.SKU.DefaultShippingInfo.render" TargetMode="Externa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2452;\yangqi\&#38468;&#20214;54&#24635;&#20307;&#26041;&#26696;V3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2343AA-F101-4F4F-9AC8-182D1DE77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附件54总体方案V3.0.dot</Template>
  <TotalTime>683</TotalTime>
  <Pages>9</Pages>
  <Words>1260</Words>
  <Characters>7183</Characters>
  <Application>Microsoft Office Word</Application>
  <DocSecurity>0</DocSecurity>
  <Lines>59</Lines>
  <Paragraphs>16</Paragraphs>
  <ScaleCrop>false</ScaleCrop>
  <Company>fudan</Company>
  <LinksUpToDate>false</LinksUpToDate>
  <CharactersWithSpaces>8427</CharactersWithSpaces>
  <SharedDoc>false</SharedDoc>
  <HLinks>
    <vt:vector size="18" baseType="variant">
      <vt:variant>
        <vt:i4>4784220</vt:i4>
      </vt:variant>
      <vt:variant>
        <vt:i4>24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18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  <vt:variant>
        <vt:i4>4784220</vt:i4>
      </vt:variant>
      <vt:variant>
        <vt:i4>12</vt:i4>
      </vt:variant>
      <vt:variant>
        <vt:i4>0</vt:i4>
      </vt:variant>
      <vt:variant>
        <vt:i4>5</vt:i4>
      </vt:variant>
      <vt:variant>
        <vt:lpwstr>javascript:void()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明想电子360plc</dc:title>
  <dc:creator>USER</dc:creator>
  <cp:lastModifiedBy>JustinChen</cp:lastModifiedBy>
  <cp:revision>308</cp:revision>
  <cp:lastPrinted>2001-12-14T08:13:00Z</cp:lastPrinted>
  <dcterms:created xsi:type="dcterms:W3CDTF">2012-02-11T01:25:00Z</dcterms:created>
  <dcterms:modified xsi:type="dcterms:W3CDTF">2012-05-02T03:28:00Z</dcterms:modified>
</cp:coreProperties>
</file>