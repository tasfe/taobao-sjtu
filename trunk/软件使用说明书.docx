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2D" w:rsidRDefault="004C10F1" w:rsidP="004C10F1">
      <w:pPr>
        <w:pStyle w:val="af4"/>
        <w:rPr>
          <w:rFonts w:hint="eastAsia"/>
        </w:rPr>
      </w:pPr>
      <w:r>
        <w:rPr>
          <w:rFonts w:hint="eastAsia"/>
        </w:rPr>
        <w:t>软件使用说明书</w:t>
      </w:r>
    </w:p>
    <w:p w:rsidR="00A7083D" w:rsidRPr="00A7083D" w:rsidRDefault="002515F7" w:rsidP="00A7083D">
      <w:pPr>
        <w:pStyle w:val="1"/>
      </w:pPr>
      <w:r>
        <w:rPr>
          <w:rFonts w:hint="eastAsia"/>
        </w:rPr>
        <w:t>项目</w:t>
      </w:r>
      <w:bookmarkStart w:id="0" w:name="_GoBack"/>
      <w:bookmarkEnd w:id="0"/>
      <w:r w:rsidR="00D35B97">
        <w:rPr>
          <w:rFonts w:hint="eastAsia"/>
        </w:rPr>
        <w:t>组织结构</w:t>
      </w:r>
    </w:p>
    <w:p w:rsidR="00A7083D" w:rsidRPr="00A7083D" w:rsidRDefault="00A7083D" w:rsidP="00A7083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68855" cy="1233805"/>
            <wp:effectExtent l="0" t="0" r="0" b="4445"/>
            <wp:docPr id="2" name="图片 2" descr="C:\Users\JustinChen\AppData\Roaming\Tencent\Users\649932357\QQ\WinTemp\RichOle\ROMX63VVKFES2_R`Q@J5Y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Chen\AppData\Roaming\Tencent\Users\649932357\QQ\WinTemp\RichOle\ROMX63VVKFES2_R`Q@J5YN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F1" w:rsidRDefault="00A7083D" w:rsidP="004C10F1">
      <w:pPr>
        <w:rPr>
          <w:rFonts w:hint="eastAsia"/>
        </w:rPr>
      </w:pPr>
      <w:r>
        <w:t>B</w:t>
      </w:r>
      <w:r>
        <w:rPr>
          <w:rFonts w:hint="eastAsia"/>
        </w:rPr>
        <w:t>in</w:t>
      </w:r>
      <w:r>
        <w:rPr>
          <w:rFonts w:hint="eastAsia"/>
        </w:rPr>
        <w:t>文件夹下为可执行文件；</w:t>
      </w:r>
    </w:p>
    <w:p w:rsidR="00A7083D" w:rsidRDefault="00A7083D" w:rsidP="004C10F1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>文件夹下为相关配置文件；</w:t>
      </w:r>
    </w:p>
    <w:p w:rsidR="00A7083D" w:rsidRDefault="00A7083D" w:rsidP="004C10F1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aobao-sjtu-src</w:t>
      </w:r>
      <w:proofErr w:type="spellEnd"/>
      <w:r>
        <w:rPr>
          <w:rFonts w:hint="eastAsia"/>
        </w:rPr>
        <w:t>文件夹为系统源码；</w:t>
      </w:r>
    </w:p>
    <w:p w:rsidR="00A7083D" w:rsidRPr="00A7083D" w:rsidRDefault="00A7083D" w:rsidP="004C10F1">
      <w:r>
        <w:rPr>
          <w:rFonts w:hint="eastAsia"/>
        </w:rPr>
        <w:t>软件使用说明书为介绍软件相关使用方法；</w:t>
      </w:r>
    </w:p>
    <w:sectPr w:rsidR="00A7083D" w:rsidRPr="00A7083D" w:rsidSect="00D91F7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0B3" w:rsidRDefault="00E400B3">
      <w:r>
        <w:separator/>
      </w:r>
    </w:p>
  </w:endnote>
  <w:endnote w:type="continuationSeparator" w:id="0">
    <w:p w:rsidR="00E400B3" w:rsidRDefault="00E4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385A62" w:rsidRDefault="00385A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framePr w:wrap="around" w:vAnchor="text" w:hAnchor="margin" w:xAlign="right" w:y="1"/>
      <w:rPr>
        <w:rStyle w:val="a7"/>
      </w:rPr>
    </w:pPr>
  </w:p>
  <w:p w:rsidR="00385A62" w:rsidRDefault="00385A62">
    <w:pPr>
      <w:pStyle w:val="a6"/>
      <w:ind w:right="360"/>
      <w:jc w:val="center"/>
    </w:pPr>
    <w:r>
      <w:rPr>
        <w:rFonts w:hint="eastAsia"/>
        <w:noProof/>
        <w:kern w:val="0"/>
      </w:rPr>
      <w:t>第</w:t>
    </w:r>
    <w:r>
      <w:rPr>
        <w:noProof/>
        <w:kern w:val="0"/>
      </w:rPr>
      <w:t xml:space="preserve"> </w:t>
    </w:r>
    <w:r>
      <w:rPr>
        <w:noProof/>
        <w:kern w:val="0"/>
      </w:rPr>
      <w:fldChar w:fldCharType="begin"/>
    </w:r>
    <w:r>
      <w:rPr>
        <w:noProof/>
        <w:kern w:val="0"/>
      </w:rPr>
      <w:instrText xml:space="preserve"> PAGE </w:instrText>
    </w:r>
    <w:r>
      <w:rPr>
        <w:noProof/>
        <w:kern w:val="0"/>
      </w:rPr>
      <w:fldChar w:fldCharType="separate"/>
    </w:r>
    <w:r w:rsidR="004C10F1">
      <w:rPr>
        <w:noProof/>
        <w:kern w:val="0"/>
      </w:rPr>
      <w:t>8</w:t>
    </w:r>
    <w:r>
      <w:rPr>
        <w:noProof/>
        <w:kern w:val="0"/>
      </w:rPr>
      <w:fldChar w:fldCharType="end"/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页</w:t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共</w:t>
    </w:r>
    <w:r>
      <w:rPr>
        <w:noProof/>
        <w:kern w:val="0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SECTIONPAGES  \* MERGEFORMAT </w:instrText>
    </w:r>
    <w:r>
      <w:rPr>
        <w:rStyle w:val="a7"/>
      </w:rPr>
      <w:fldChar w:fldCharType="separate"/>
    </w:r>
    <w:r w:rsidR="004C10F1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</w:rPr>
      <w:t xml:space="preserve"> </w:t>
    </w:r>
    <w:r>
      <w:rPr>
        <w:rFonts w:hint="eastAsia"/>
        <w:noProof/>
        <w:kern w:val="0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515F7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\* MERGEFORMAT </w:instrText>
    </w:r>
    <w:r>
      <w:rPr>
        <w:kern w:val="0"/>
        <w:szCs w:val="21"/>
      </w:rPr>
      <w:fldChar w:fldCharType="separate"/>
    </w:r>
    <w:r w:rsidR="002515F7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0B3" w:rsidRDefault="00E400B3">
      <w:r>
        <w:separator/>
      </w:r>
    </w:p>
  </w:footnote>
  <w:footnote w:type="continuationSeparator" w:id="0">
    <w:p w:rsidR="00E400B3" w:rsidRDefault="00E40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Pr="00B07EFB" w:rsidRDefault="00385A62" w:rsidP="00B07EFB">
    <w:pPr>
      <w:tabs>
        <w:tab w:val="center" w:pos="4156"/>
        <w:tab w:val="right" w:pos="8312"/>
      </w:tabs>
      <w:spacing w:after="160" w:line="264" w:lineRule="auto"/>
    </w:pPr>
    <w:proofErr w:type="gramStart"/>
    <w:r>
      <w:rPr>
        <w:rFonts w:hint="eastAsia"/>
      </w:rPr>
      <w:t>淘宝数据</w:t>
    </w:r>
    <w:proofErr w:type="gramEnd"/>
    <w:r>
      <w:rPr>
        <w:rFonts w:hint="eastAsia"/>
      </w:rPr>
      <w:t>抓取概要设计说明书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Pr="00C834ED" w:rsidRDefault="00385A62" w:rsidP="004C10F1">
    <w:proofErr w:type="gramStart"/>
    <w:r>
      <w:rPr>
        <w:rFonts w:hint="eastAsia"/>
      </w:rPr>
      <w:t>淘宝数据</w:t>
    </w:r>
    <w:proofErr w:type="gramEnd"/>
    <w:r>
      <w:rPr>
        <w:rFonts w:hint="eastAsia"/>
      </w:rPr>
      <w:t>抓取</w:t>
    </w:r>
    <w:r w:rsidR="004C10F1">
      <w:rPr>
        <w:rFonts w:hint="eastAsia"/>
      </w:rPr>
      <w:t>软件使用说明书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0B6"/>
    <w:multiLevelType w:val="hybridMultilevel"/>
    <w:tmpl w:val="CEE8537E"/>
    <w:lvl w:ilvl="0" w:tplc="A14EC3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05417"/>
    <w:multiLevelType w:val="singleLevel"/>
    <w:tmpl w:val="8EFE1DFC"/>
    <w:lvl w:ilvl="0">
      <w:start w:val="1"/>
      <w:numFmt w:val="decimal"/>
      <w:lvlText w:val="%1）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2">
    <w:nsid w:val="03573F99"/>
    <w:multiLevelType w:val="multilevel"/>
    <w:tmpl w:val="3EEC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8C13D5"/>
    <w:multiLevelType w:val="multilevel"/>
    <w:tmpl w:val="1258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D11CF"/>
    <w:multiLevelType w:val="hybridMultilevel"/>
    <w:tmpl w:val="33349CBC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6DA07E8"/>
    <w:multiLevelType w:val="hybridMultilevel"/>
    <w:tmpl w:val="F16A20C0"/>
    <w:lvl w:ilvl="0" w:tplc="D3BA05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B363567"/>
    <w:multiLevelType w:val="hybridMultilevel"/>
    <w:tmpl w:val="F17816E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0B8409AC"/>
    <w:multiLevelType w:val="singleLevel"/>
    <w:tmpl w:val="741852E8"/>
    <w:lvl w:ilvl="0">
      <w:start w:val="1"/>
      <w:numFmt w:val="decimal"/>
      <w:lvlText w:val="%1）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8">
    <w:nsid w:val="0F7E0A37"/>
    <w:multiLevelType w:val="multilevel"/>
    <w:tmpl w:val="9D1824B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0F8D4592"/>
    <w:multiLevelType w:val="hybridMultilevel"/>
    <w:tmpl w:val="7E0645F4"/>
    <w:lvl w:ilvl="0" w:tplc="81E6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102F1E7B"/>
    <w:multiLevelType w:val="hybridMultilevel"/>
    <w:tmpl w:val="D0642398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3183AB0"/>
    <w:multiLevelType w:val="singleLevel"/>
    <w:tmpl w:val="573C2EF2"/>
    <w:lvl w:ilvl="0">
      <w:start w:val="1"/>
      <w:numFmt w:val="decimal"/>
      <w:lvlText w:val="%1）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2">
    <w:nsid w:val="137C2D7A"/>
    <w:multiLevelType w:val="hybridMultilevel"/>
    <w:tmpl w:val="5F34C414"/>
    <w:lvl w:ilvl="0" w:tplc="C36479DC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pStyle w:val="6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pStyle w:val="7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pStyle w:val="8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145C4FE8"/>
    <w:multiLevelType w:val="hybridMultilevel"/>
    <w:tmpl w:val="E0361736"/>
    <w:lvl w:ilvl="0" w:tplc="945405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80245AC"/>
    <w:multiLevelType w:val="hybridMultilevel"/>
    <w:tmpl w:val="EE606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B6659B8"/>
    <w:multiLevelType w:val="hybridMultilevel"/>
    <w:tmpl w:val="44BAEB1E"/>
    <w:lvl w:ilvl="0" w:tplc="27684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C5C29F5"/>
    <w:multiLevelType w:val="hybridMultilevel"/>
    <w:tmpl w:val="12023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0D079D8"/>
    <w:multiLevelType w:val="hybridMultilevel"/>
    <w:tmpl w:val="53B6C9AA"/>
    <w:lvl w:ilvl="0" w:tplc="F24045F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CB28B7"/>
    <w:multiLevelType w:val="multilevel"/>
    <w:tmpl w:val="3B28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573046"/>
    <w:multiLevelType w:val="hybridMultilevel"/>
    <w:tmpl w:val="66FEA1BE"/>
    <w:lvl w:ilvl="0" w:tplc="0C8A4D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66D2AB8"/>
    <w:multiLevelType w:val="multilevel"/>
    <w:tmpl w:val="365E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206C17"/>
    <w:multiLevelType w:val="hybridMultilevel"/>
    <w:tmpl w:val="6C6CC4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5273793"/>
    <w:multiLevelType w:val="hybridMultilevel"/>
    <w:tmpl w:val="19AAD8F0"/>
    <w:lvl w:ilvl="0" w:tplc="4656D45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3">
    <w:nsid w:val="4656063F"/>
    <w:multiLevelType w:val="hybridMultilevel"/>
    <w:tmpl w:val="2FB49540"/>
    <w:lvl w:ilvl="0" w:tplc="916C6B56">
      <w:start w:val="1"/>
      <w:numFmt w:val="decimal"/>
      <w:lvlText w:val="%1)"/>
      <w:lvlJc w:val="left"/>
      <w:pPr>
        <w:ind w:left="420" w:hanging="4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8A7C98"/>
    <w:multiLevelType w:val="hybridMultilevel"/>
    <w:tmpl w:val="28C2DFB4"/>
    <w:lvl w:ilvl="0" w:tplc="8AF4262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F3E48E8"/>
    <w:multiLevelType w:val="hybridMultilevel"/>
    <w:tmpl w:val="BEB84B52"/>
    <w:lvl w:ilvl="0" w:tplc="E49CC2E0">
      <w:start w:val="1"/>
      <w:numFmt w:val="decimal"/>
      <w:lvlText w:val="%1）"/>
      <w:lvlJc w:val="left"/>
      <w:pPr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>
    <w:nsid w:val="571C0B99"/>
    <w:multiLevelType w:val="hybridMultilevel"/>
    <w:tmpl w:val="139EF89A"/>
    <w:lvl w:ilvl="0" w:tplc="A358D58C">
      <w:start w:val="1"/>
      <w:numFmt w:val="japaneseCounting"/>
      <w:lvlText w:val="第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58131C98"/>
    <w:multiLevelType w:val="hybridMultilevel"/>
    <w:tmpl w:val="D32E2476"/>
    <w:lvl w:ilvl="0" w:tplc="D9F886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94330F4"/>
    <w:multiLevelType w:val="multilevel"/>
    <w:tmpl w:val="757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A985437"/>
    <w:multiLevelType w:val="multilevel"/>
    <w:tmpl w:val="378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C42224A"/>
    <w:multiLevelType w:val="hybridMultilevel"/>
    <w:tmpl w:val="E65A8B8E"/>
    <w:lvl w:ilvl="0" w:tplc="5D1A4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DB24F6D"/>
    <w:multiLevelType w:val="hybridMultilevel"/>
    <w:tmpl w:val="94982BF6"/>
    <w:lvl w:ilvl="0" w:tplc="448AEC3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601D0B55"/>
    <w:multiLevelType w:val="hybridMultilevel"/>
    <w:tmpl w:val="87AE9D82"/>
    <w:lvl w:ilvl="0" w:tplc="7D9AE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892A0A"/>
    <w:multiLevelType w:val="multilevel"/>
    <w:tmpl w:val="EC5C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EF1729"/>
    <w:multiLevelType w:val="multilevel"/>
    <w:tmpl w:val="62BC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4177F2"/>
    <w:multiLevelType w:val="hybridMultilevel"/>
    <w:tmpl w:val="3E0A819C"/>
    <w:lvl w:ilvl="0" w:tplc="E6921E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8C360BF"/>
    <w:multiLevelType w:val="hybridMultilevel"/>
    <w:tmpl w:val="67C8E834"/>
    <w:lvl w:ilvl="0" w:tplc="C7F495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93B4140"/>
    <w:multiLevelType w:val="hybridMultilevel"/>
    <w:tmpl w:val="7E305B18"/>
    <w:lvl w:ilvl="0" w:tplc="C82863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8">
    <w:nsid w:val="6B6976A8"/>
    <w:multiLevelType w:val="hybridMultilevel"/>
    <w:tmpl w:val="384E72A8"/>
    <w:lvl w:ilvl="0" w:tplc="AD0EA0B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9">
    <w:nsid w:val="72FC1042"/>
    <w:multiLevelType w:val="hybridMultilevel"/>
    <w:tmpl w:val="0BE6D1DA"/>
    <w:lvl w:ilvl="0" w:tplc="05C6EE1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0">
    <w:nsid w:val="74D1492B"/>
    <w:multiLevelType w:val="hybridMultilevel"/>
    <w:tmpl w:val="CEEA6C92"/>
    <w:lvl w:ilvl="0" w:tplc="79CAC8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5F45A92"/>
    <w:multiLevelType w:val="hybridMultilevel"/>
    <w:tmpl w:val="2820ACAC"/>
    <w:lvl w:ilvl="0" w:tplc="806C1FD2">
      <w:start w:val="5"/>
      <w:numFmt w:val="japaneseCounting"/>
      <w:lvlText w:val="第%1篇"/>
      <w:lvlJc w:val="left"/>
      <w:pPr>
        <w:tabs>
          <w:tab w:val="num" w:pos="1185"/>
        </w:tabs>
        <w:ind w:left="1185" w:hanging="11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77768EC"/>
    <w:multiLevelType w:val="multilevel"/>
    <w:tmpl w:val="FDC6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7BC2B53"/>
    <w:multiLevelType w:val="multilevel"/>
    <w:tmpl w:val="7958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361CC4"/>
    <w:multiLevelType w:val="hybridMultilevel"/>
    <w:tmpl w:val="9D0E8C70"/>
    <w:lvl w:ilvl="0" w:tplc="48E83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B8C775C"/>
    <w:multiLevelType w:val="hybridMultilevel"/>
    <w:tmpl w:val="1D547470"/>
    <w:lvl w:ilvl="0" w:tplc="0678A4A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"/>
  </w:num>
  <w:num w:numId="9">
    <w:abstractNumId w:val="12"/>
  </w:num>
  <w:num w:numId="10">
    <w:abstractNumId w:val="41"/>
  </w:num>
  <w:num w:numId="11">
    <w:abstractNumId w:val="22"/>
  </w:num>
  <w:num w:numId="12">
    <w:abstractNumId w:val="30"/>
  </w:num>
  <w:num w:numId="13">
    <w:abstractNumId w:val="15"/>
  </w:num>
  <w:num w:numId="14">
    <w:abstractNumId w:val="38"/>
  </w:num>
  <w:num w:numId="15">
    <w:abstractNumId w:val="31"/>
  </w:num>
  <w:num w:numId="16">
    <w:abstractNumId w:val="39"/>
  </w:num>
  <w:num w:numId="17">
    <w:abstractNumId w:val="9"/>
  </w:num>
  <w:num w:numId="18">
    <w:abstractNumId w:val="16"/>
  </w:num>
  <w:num w:numId="19">
    <w:abstractNumId w:val="37"/>
  </w:num>
  <w:num w:numId="20">
    <w:abstractNumId w:val="26"/>
  </w:num>
  <w:num w:numId="21">
    <w:abstractNumId w:val="36"/>
  </w:num>
  <w:num w:numId="22">
    <w:abstractNumId w:val="44"/>
  </w:num>
  <w:num w:numId="23">
    <w:abstractNumId w:val="13"/>
  </w:num>
  <w:num w:numId="24">
    <w:abstractNumId w:val="35"/>
  </w:num>
  <w:num w:numId="25">
    <w:abstractNumId w:val="2"/>
  </w:num>
  <w:num w:numId="26">
    <w:abstractNumId w:val="5"/>
  </w:num>
  <w:num w:numId="27">
    <w:abstractNumId w:val="42"/>
  </w:num>
  <w:num w:numId="28">
    <w:abstractNumId w:val="29"/>
  </w:num>
  <w:num w:numId="29">
    <w:abstractNumId w:val="20"/>
  </w:num>
  <w:num w:numId="30">
    <w:abstractNumId w:val="28"/>
  </w:num>
  <w:num w:numId="31">
    <w:abstractNumId w:val="33"/>
  </w:num>
  <w:num w:numId="32">
    <w:abstractNumId w:val="43"/>
  </w:num>
  <w:num w:numId="33">
    <w:abstractNumId w:val="19"/>
  </w:num>
  <w:num w:numId="34">
    <w:abstractNumId w:val="32"/>
  </w:num>
  <w:num w:numId="35">
    <w:abstractNumId w:val="23"/>
  </w:num>
  <w:num w:numId="36">
    <w:abstractNumId w:val="25"/>
  </w:num>
  <w:num w:numId="37">
    <w:abstractNumId w:val="18"/>
  </w:num>
  <w:num w:numId="38">
    <w:abstractNumId w:val="3"/>
  </w:num>
  <w:num w:numId="39">
    <w:abstractNumId w:val="34"/>
  </w:num>
  <w:num w:numId="40">
    <w:abstractNumId w:val="24"/>
  </w:num>
  <w:num w:numId="4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4"/>
  </w:num>
  <w:num w:numId="45">
    <w:abstractNumId w:val="10"/>
  </w:num>
  <w:num w:numId="46">
    <w:abstractNumId w:val="21"/>
  </w:num>
  <w:num w:numId="47">
    <w:abstractNumId w:val="6"/>
  </w:num>
  <w:num w:numId="48">
    <w:abstractNumId w:val="14"/>
  </w:num>
  <w:num w:numId="49">
    <w:abstractNumId w:val="40"/>
  </w:num>
  <w:num w:numId="50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7B"/>
    <w:rsid w:val="00001867"/>
    <w:rsid w:val="00005D15"/>
    <w:rsid w:val="0001098D"/>
    <w:rsid w:val="0001244F"/>
    <w:rsid w:val="00015C03"/>
    <w:rsid w:val="0001763B"/>
    <w:rsid w:val="00027408"/>
    <w:rsid w:val="00030302"/>
    <w:rsid w:val="0003765A"/>
    <w:rsid w:val="00055E98"/>
    <w:rsid w:val="00056DBB"/>
    <w:rsid w:val="00060F7B"/>
    <w:rsid w:val="000623D0"/>
    <w:rsid w:val="000725FA"/>
    <w:rsid w:val="00084D65"/>
    <w:rsid w:val="000915DC"/>
    <w:rsid w:val="00092374"/>
    <w:rsid w:val="00092A16"/>
    <w:rsid w:val="00094A07"/>
    <w:rsid w:val="000965F8"/>
    <w:rsid w:val="000969C3"/>
    <w:rsid w:val="000B189E"/>
    <w:rsid w:val="000B20F0"/>
    <w:rsid w:val="000B4429"/>
    <w:rsid w:val="000C13AD"/>
    <w:rsid w:val="000C23E2"/>
    <w:rsid w:val="000C4531"/>
    <w:rsid w:val="000D0E8D"/>
    <w:rsid w:val="000D7A65"/>
    <w:rsid w:val="000E0C54"/>
    <w:rsid w:val="000E0CDD"/>
    <w:rsid w:val="000E6BD7"/>
    <w:rsid w:val="000F17B6"/>
    <w:rsid w:val="00111CD3"/>
    <w:rsid w:val="001130E0"/>
    <w:rsid w:val="00114420"/>
    <w:rsid w:val="00115AD5"/>
    <w:rsid w:val="001211D8"/>
    <w:rsid w:val="001229A6"/>
    <w:rsid w:val="00124AE6"/>
    <w:rsid w:val="00141A62"/>
    <w:rsid w:val="001439C0"/>
    <w:rsid w:val="00150A5F"/>
    <w:rsid w:val="0015153A"/>
    <w:rsid w:val="00154B7C"/>
    <w:rsid w:val="00156391"/>
    <w:rsid w:val="001568BB"/>
    <w:rsid w:val="001613BD"/>
    <w:rsid w:val="00164A00"/>
    <w:rsid w:val="00164D67"/>
    <w:rsid w:val="001720F7"/>
    <w:rsid w:val="00174731"/>
    <w:rsid w:val="00182D7A"/>
    <w:rsid w:val="00183A19"/>
    <w:rsid w:val="00183BF1"/>
    <w:rsid w:val="00186508"/>
    <w:rsid w:val="00187409"/>
    <w:rsid w:val="001876AE"/>
    <w:rsid w:val="00187C09"/>
    <w:rsid w:val="0019467F"/>
    <w:rsid w:val="0019583E"/>
    <w:rsid w:val="001970AF"/>
    <w:rsid w:val="00197A16"/>
    <w:rsid w:val="001A15E7"/>
    <w:rsid w:val="001A38D0"/>
    <w:rsid w:val="001B097C"/>
    <w:rsid w:val="001B33C2"/>
    <w:rsid w:val="001C37A6"/>
    <w:rsid w:val="001C3920"/>
    <w:rsid w:val="001D4869"/>
    <w:rsid w:val="001D5FBB"/>
    <w:rsid w:val="001E1F1F"/>
    <w:rsid w:val="001E28F3"/>
    <w:rsid w:val="001E30E5"/>
    <w:rsid w:val="001E5A73"/>
    <w:rsid w:val="001F3683"/>
    <w:rsid w:val="001F47AC"/>
    <w:rsid w:val="0020187D"/>
    <w:rsid w:val="00207D84"/>
    <w:rsid w:val="0021073F"/>
    <w:rsid w:val="00210E60"/>
    <w:rsid w:val="002151BC"/>
    <w:rsid w:val="00215DE8"/>
    <w:rsid w:val="002205AF"/>
    <w:rsid w:val="002300BB"/>
    <w:rsid w:val="002332FB"/>
    <w:rsid w:val="0024141E"/>
    <w:rsid w:val="002419D3"/>
    <w:rsid w:val="00242BEE"/>
    <w:rsid w:val="00244C95"/>
    <w:rsid w:val="0024524C"/>
    <w:rsid w:val="002515F7"/>
    <w:rsid w:val="00251C49"/>
    <w:rsid w:val="00261546"/>
    <w:rsid w:val="0026373D"/>
    <w:rsid w:val="002659DC"/>
    <w:rsid w:val="00281D32"/>
    <w:rsid w:val="00282AD0"/>
    <w:rsid w:val="0028333D"/>
    <w:rsid w:val="00287905"/>
    <w:rsid w:val="0029026E"/>
    <w:rsid w:val="00292E01"/>
    <w:rsid w:val="00293FF0"/>
    <w:rsid w:val="002A4EA1"/>
    <w:rsid w:val="002A6313"/>
    <w:rsid w:val="002B2CFF"/>
    <w:rsid w:val="002B517E"/>
    <w:rsid w:val="002B6057"/>
    <w:rsid w:val="002B6134"/>
    <w:rsid w:val="002C1400"/>
    <w:rsid w:val="002C1F09"/>
    <w:rsid w:val="002C3E3E"/>
    <w:rsid w:val="002C57CC"/>
    <w:rsid w:val="002D21DC"/>
    <w:rsid w:val="002E6892"/>
    <w:rsid w:val="002F3439"/>
    <w:rsid w:val="002F3A33"/>
    <w:rsid w:val="002F6A4F"/>
    <w:rsid w:val="002F6F0D"/>
    <w:rsid w:val="00303121"/>
    <w:rsid w:val="0030388F"/>
    <w:rsid w:val="00311F60"/>
    <w:rsid w:val="00312DCC"/>
    <w:rsid w:val="00313DA5"/>
    <w:rsid w:val="00315670"/>
    <w:rsid w:val="00333AB0"/>
    <w:rsid w:val="00334F3C"/>
    <w:rsid w:val="00336F0C"/>
    <w:rsid w:val="00345BA0"/>
    <w:rsid w:val="00346911"/>
    <w:rsid w:val="00350EDE"/>
    <w:rsid w:val="00357167"/>
    <w:rsid w:val="00362DBD"/>
    <w:rsid w:val="00365B6D"/>
    <w:rsid w:val="00365D6B"/>
    <w:rsid w:val="00370DF3"/>
    <w:rsid w:val="00373027"/>
    <w:rsid w:val="00375B65"/>
    <w:rsid w:val="00376D05"/>
    <w:rsid w:val="00377BAB"/>
    <w:rsid w:val="003806A2"/>
    <w:rsid w:val="00383BE9"/>
    <w:rsid w:val="00385276"/>
    <w:rsid w:val="00385A62"/>
    <w:rsid w:val="00385EB6"/>
    <w:rsid w:val="003901D6"/>
    <w:rsid w:val="003902D8"/>
    <w:rsid w:val="00391B35"/>
    <w:rsid w:val="00392816"/>
    <w:rsid w:val="00392E31"/>
    <w:rsid w:val="003A1B2E"/>
    <w:rsid w:val="003A75DB"/>
    <w:rsid w:val="003B086D"/>
    <w:rsid w:val="003B4967"/>
    <w:rsid w:val="003B6E8B"/>
    <w:rsid w:val="003B7C99"/>
    <w:rsid w:val="003C4798"/>
    <w:rsid w:val="003C4FBB"/>
    <w:rsid w:val="003D53EE"/>
    <w:rsid w:val="003D54C7"/>
    <w:rsid w:val="003D611F"/>
    <w:rsid w:val="003E0F54"/>
    <w:rsid w:val="003E29C6"/>
    <w:rsid w:val="003E3670"/>
    <w:rsid w:val="003E3FF2"/>
    <w:rsid w:val="003E7CC6"/>
    <w:rsid w:val="003F5F54"/>
    <w:rsid w:val="003F6DE8"/>
    <w:rsid w:val="004018FB"/>
    <w:rsid w:val="00402A3E"/>
    <w:rsid w:val="00403D1D"/>
    <w:rsid w:val="0041020F"/>
    <w:rsid w:val="00411784"/>
    <w:rsid w:val="0041706C"/>
    <w:rsid w:val="004213D5"/>
    <w:rsid w:val="00432364"/>
    <w:rsid w:val="004351D3"/>
    <w:rsid w:val="004420A3"/>
    <w:rsid w:val="004474A0"/>
    <w:rsid w:val="00452F6E"/>
    <w:rsid w:val="004532CC"/>
    <w:rsid w:val="00455394"/>
    <w:rsid w:val="00455FD9"/>
    <w:rsid w:val="00465629"/>
    <w:rsid w:val="00466DFF"/>
    <w:rsid w:val="00470498"/>
    <w:rsid w:val="004705B7"/>
    <w:rsid w:val="00484562"/>
    <w:rsid w:val="00485BBE"/>
    <w:rsid w:val="00485EE1"/>
    <w:rsid w:val="004B16B4"/>
    <w:rsid w:val="004B2DB1"/>
    <w:rsid w:val="004B35AE"/>
    <w:rsid w:val="004B5EDB"/>
    <w:rsid w:val="004B7D1B"/>
    <w:rsid w:val="004C10F1"/>
    <w:rsid w:val="004C288B"/>
    <w:rsid w:val="004D13F2"/>
    <w:rsid w:val="004E3054"/>
    <w:rsid w:val="004E337D"/>
    <w:rsid w:val="004E3F7C"/>
    <w:rsid w:val="005058CD"/>
    <w:rsid w:val="00510B3A"/>
    <w:rsid w:val="005156F4"/>
    <w:rsid w:val="00516ED8"/>
    <w:rsid w:val="0052453C"/>
    <w:rsid w:val="00527405"/>
    <w:rsid w:val="005331F6"/>
    <w:rsid w:val="005338A5"/>
    <w:rsid w:val="005339F8"/>
    <w:rsid w:val="00540ABF"/>
    <w:rsid w:val="005413B7"/>
    <w:rsid w:val="00545BF8"/>
    <w:rsid w:val="00550FB3"/>
    <w:rsid w:val="0055564B"/>
    <w:rsid w:val="00555F77"/>
    <w:rsid w:val="005573DB"/>
    <w:rsid w:val="005628C1"/>
    <w:rsid w:val="00563D14"/>
    <w:rsid w:val="005666B6"/>
    <w:rsid w:val="00570169"/>
    <w:rsid w:val="00573A8B"/>
    <w:rsid w:val="005749BC"/>
    <w:rsid w:val="00587585"/>
    <w:rsid w:val="005916B9"/>
    <w:rsid w:val="005918FB"/>
    <w:rsid w:val="00592774"/>
    <w:rsid w:val="00593041"/>
    <w:rsid w:val="00595B0E"/>
    <w:rsid w:val="005975FD"/>
    <w:rsid w:val="005A1183"/>
    <w:rsid w:val="005A43EE"/>
    <w:rsid w:val="005A456B"/>
    <w:rsid w:val="005B05FE"/>
    <w:rsid w:val="005B3C7E"/>
    <w:rsid w:val="005C1B98"/>
    <w:rsid w:val="005D3A86"/>
    <w:rsid w:val="005D3FC5"/>
    <w:rsid w:val="005D543E"/>
    <w:rsid w:val="005E05A1"/>
    <w:rsid w:val="005E0645"/>
    <w:rsid w:val="005E0751"/>
    <w:rsid w:val="005E1BF5"/>
    <w:rsid w:val="005E5A37"/>
    <w:rsid w:val="005F1875"/>
    <w:rsid w:val="005F4370"/>
    <w:rsid w:val="005F6092"/>
    <w:rsid w:val="005F7E04"/>
    <w:rsid w:val="00602F86"/>
    <w:rsid w:val="00603E57"/>
    <w:rsid w:val="006117B1"/>
    <w:rsid w:val="00612855"/>
    <w:rsid w:val="0061689C"/>
    <w:rsid w:val="006205BB"/>
    <w:rsid w:val="00622753"/>
    <w:rsid w:val="006245C3"/>
    <w:rsid w:val="00626129"/>
    <w:rsid w:val="00627432"/>
    <w:rsid w:val="0064338E"/>
    <w:rsid w:val="00643773"/>
    <w:rsid w:val="00655568"/>
    <w:rsid w:val="00656EC5"/>
    <w:rsid w:val="00663159"/>
    <w:rsid w:val="006637DD"/>
    <w:rsid w:val="00670DA8"/>
    <w:rsid w:val="006748A4"/>
    <w:rsid w:val="00676C50"/>
    <w:rsid w:val="00677F75"/>
    <w:rsid w:val="0068117D"/>
    <w:rsid w:val="00681EFD"/>
    <w:rsid w:val="006916B0"/>
    <w:rsid w:val="006922F4"/>
    <w:rsid w:val="00696D2D"/>
    <w:rsid w:val="00697E49"/>
    <w:rsid w:val="006B65D5"/>
    <w:rsid w:val="006B7157"/>
    <w:rsid w:val="006C642B"/>
    <w:rsid w:val="006C7AA8"/>
    <w:rsid w:val="006D10A8"/>
    <w:rsid w:val="006D60EC"/>
    <w:rsid w:val="006D717B"/>
    <w:rsid w:val="006E192D"/>
    <w:rsid w:val="006E49B3"/>
    <w:rsid w:val="006E708E"/>
    <w:rsid w:val="006E7E97"/>
    <w:rsid w:val="006F3212"/>
    <w:rsid w:val="006F7895"/>
    <w:rsid w:val="006F7C82"/>
    <w:rsid w:val="00701B6B"/>
    <w:rsid w:val="00704D6F"/>
    <w:rsid w:val="00711AE0"/>
    <w:rsid w:val="00721019"/>
    <w:rsid w:val="0072160D"/>
    <w:rsid w:val="007274E5"/>
    <w:rsid w:val="00731028"/>
    <w:rsid w:val="00732417"/>
    <w:rsid w:val="007343A4"/>
    <w:rsid w:val="00734981"/>
    <w:rsid w:val="0073795B"/>
    <w:rsid w:val="00741E99"/>
    <w:rsid w:val="00742500"/>
    <w:rsid w:val="007429AF"/>
    <w:rsid w:val="00747BBC"/>
    <w:rsid w:val="007523F3"/>
    <w:rsid w:val="007531F0"/>
    <w:rsid w:val="007550B6"/>
    <w:rsid w:val="00756A39"/>
    <w:rsid w:val="00757950"/>
    <w:rsid w:val="007622DF"/>
    <w:rsid w:val="007652D0"/>
    <w:rsid w:val="0077470C"/>
    <w:rsid w:val="007750C7"/>
    <w:rsid w:val="00775C6E"/>
    <w:rsid w:val="007848DA"/>
    <w:rsid w:val="00785924"/>
    <w:rsid w:val="00785E2F"/>
    <w:rsid w:val="007942A8"/>
    <w:rsid w:val="00796A4F"/>
    <w:rsid w:val="007A2155"/>
    <w:rsid w:val="007A284D"/>
    <w:rsid w:val="007B507D"/>
    <w:rsid w:val="007B53C3"/>
    <w:rsid w:val="007C3E49"/>
    <w:rsid w:val="007C46E9"/>
    <w:rsid w:val="007C57F8"/>
    <w:rsid w:val="007C745E"/>
    <w:rsid w:val="007E110A"/>
    <w:rsid w:val="007E614C"/>
    <w:rsid w:val="007F1114"/>
    <w:rsid w:val="007F2752"/>
    <w:rsid w:val="008027F5"/>
    <w:rsid w:val="0080747F"/>
    <w:rsid w:val="00810116"/>
    <w:rsid w:val="00814C82"/>
    <w:rsid w:val="0081695A"/>
    <w:rsid w:val="00822D02"/>
    <w:rsid w:val="008233C8"/>
    <w:rsid w:val="00824BF9"/>
    <w:rsid w:val="00827005"/>
    <w:rsid w:val="00827D2B"/>
    <w:rsid w:val="0083057D"/>
    <w:rsid w:val="00837184"/>
    <w:rsid w:val="008373E4"/>
    <w:rsid w:val="00840363"/>
    <w:rsid w:val="00850A42"/>
    <w:rsid w:val="00852592"/>
    <w:rsid w:val="008543D2"/>
    <w:rsid w:val="00854C7E"/>
    <w:rsid w:val="00862D7B"/>
    <w:rsid w:val="00865901"/>
    <w:rsid w:val="0087337D"/>
    <w:rsid w:val="00883B1B"/>
    <w:rsid w:val="00893D6D"/>
    <w:rsid w:val="00897178"/>
    <w:rsid w:val="008A41B5"/>
    <w:rsid w:val="008A740E"/>
    <w:rsid w:val="008B33BE"/>
    <w:rsid w:val="008C5F30"/>
    <w:rsid w:val="008C6481"/>
    <w:rsid w:val="008C7B56"/>
    <w:rsid w:val="008E4DB0"/>
    <w:rsid w:val="008E667F"/>
    <w:rsid w:val="008F1C3E"/>
    <w:rsid w:val="008F3A89"/>
    <w:rsid w:val="0090071B"/>
    <w:rsid w:val="00902BBF"/>
    <w:rsid w:val="00903D41"/>
    <w:rsid w:val="0091057E"/>
    <w:rsid w:val="0091562E"/>
    <w:rsid w:val="00915B20"/>
    <w:rsid w:val="00921E07"/>
    <w:rsid w:val="0092293D"/>
    <w:rsid w:val="00923E3F"/>
    <w:rsid w:val="00933F55"/>
    <w:rsid w:val="0093463D"/>
    <w:rsid w:val="00941F6B"/>
    <w:rsid w:val="00944637"/>
    <w:rsid w:val="00946E92"/>
    <w:rsid w:val="0094799C"/>
    <w:rsid w:val="00950308"/>
    <w:rsid w:val="0095384C"/>
    <w:rsid w:val="00962769"/>
    <w:rsid w:val="00962EA8"/>
    <w:rsid w:val="00973397"/>
    <w:rsid w:val="0097363B"/>
    <w:rsid w:val="009745F6"/>
    <w:rsid w:val="0097540D"/>
    <w:rsid w:val="0098632F"/>
    <w:rsid w:val="009B07D6"/>
    <w:rsid w:val="009B3612"/>
    <w:rsid w:val="009B4A35"/>
    <w:rsid w:val="009B5A8E"/>
    <w:rsid w:val="009B6F4B"/>
    <w:rsid w:val="009C7685"/>
    <w:rsid w:val="009D19F4"/>
    <w:rsid w:val="009E08AE"/>
    <w:rsid w:val="009E37ED"/>
    <w:rsid w:val="009E6E7C"/>
    <w:rsid w:val="009E70F1"/>
    <w:rsid w:val="009F4F6C"/>
    <w:rsid w:val="00A04395"/>
    <w:rsid w:val="00A04658"/>
    <w:rsid w:val="00A06EEB"/>
    <w:rsid w:val="00A136B8"/>
    <w:rsid w:val="00A141B2"/>
    <w:rsid w:val="00A20B66"/>
    <w:rsid w:val="00A2736C"/>
    <w:rsid w:val="00A31963"/>
    <w:rsid w:val="00A4008B"/>
    <w:rsid w:val="00A430CB"/>
    <w:rsid w:val="00A464A7"/>
    <w:rsid w:val="00A53E47"/>
    <w:rsid w:val="00A56997"/>
    <w:rsid w:val="00A56F1B"/>
    <w:rsid w:val="00A6423B"/>
    <w:rsid w:val="00A7083D"/>
    <w:rsid w:val="00A86AE4"/>
    <w:rsid w:val="00A928FC"/>
    <w:rsid w:val="00AA7BAD"/>
    <w:rsid w:val="00AB60AB"/>
    <w:rsid w:val="00AC11C0"/>
    <w:rsid w:val="00AC37E4"/>
    <w:rsid w:val="00AD237B"/>
    <w:rsid w:val="00AD7DE3"/>
    <w:rsid w:val="00AE5A61"/>
    <w:rsid w:val="00AF484B"/>
    <w:rsid w:val="00AF75FC"/>
    <w:rsid w:val="00AF7FD9"/>
    <w:rsid w:val="00B009C5"/>
    <w:rsid w:val="00B04CC3"/>
    <w:rsid w:val="00B07EFB"/>
    <w:rsid w:val="00B1387A"/>
    <w:rsid w:val="00B179A2"/>
    <w:rsid w:val="00B20D7E"/>
    <w:rsid w:val="00B223A2"/>
    <w:rsid w:val="00B339FF"/>
    <w:rsid w:val="00B37D30"/>
    <w:rsid w:val="00B40434"/>
    <w:rsid w:val="00B40636"/>
    <w:rsid w:val="00B4472A"/>
    <w:rsid w:val="00B44B00"/>
    <w:rsid w:val="00B4591A"/>
    <w:rsid w:val="00B46FFA"/>
    <w:rsid w:val="00B475C8"/>
    <w:rsid w:val="00B50202"/>
    <w:rsid w:val="00B55040"/>
    <w:rsid w:val="00B5637E"/>
    <w:rsid w:val="00B568DE"/>
    <w:rsid w:val="00B71C0D"/>
    <w:rsid w:val="00B72C85"/>
    <w:rsid w:val="00B7330E"/>
    <w:rsid w:val="00B7506E"/>
    <w:rsid w:val="00B82351"/>
    <w:rsid w:val="00B82D79"/>
    <w:rsid w:val="00B831B7"/>
    <w:rsid w:val="00B83A80"/>
    <w:rsid w:val="00B85F0A"/>
    <w:rsid w:val="00B877C2"/>
    <w:rsid w:val="00B924FE"/>
    <w:rsid w:val="00B92C2A"/>
    <w:rsid w:val="00B93F64"/>
    <w:rsid w:val="00BA1B03"/>
    <w:rsid w:val="00BA4DBF"/>
    <w:rsid w:val="00BB12FA"/>
    <w:rsid w:val="00BB4AB3"/>
    <w:rsid w:val="00BC595D"/>
    <w:rsid w:val="00BC7F7C"/>
    <w:rsid w:val="00BD439D"/>
    <w:rsid w:val="00BD5CEE"/>
    <w:rsid w:val="00BE1ECA"/>
    <w:rsid w:val="00BE2917"/>
    <w:rsid w:val="00BE7E41"/>
    <w:rsid w:val="00BE7E91"/>
    <w:rsid w:val="00BE7F1B"/>
    <w:rsid w:val="00BF341D"/>
    <w:rsid w:val="00BF4035"/>
    <w:rsid w:val="00C066BF"/>
    <w:rsid w:val="00C06B77"/>
    <w:rsid w:val="00C06C98"/>
    <w:rsid w:val="00C07CE3"/>
    <w:rsid w:val="00C11BEB"/>
    <w:rsid w:val="00C16012"/>
    <w:rsid w:val="00C162B0"/>
    <w:rsid w:val="00C234B3"/>
    <w:rsid w:val="00C26687"/>
    <w:rsid w:val="00C33503"/>
    <w:rsid w:val="00C34FBE"/>
    <w:rsid w:val="00C36083"/>
    <w:rsid w:val="00C36451"/>
    <w:rsid w:val="00C371E4"/>
    <w:rsid w:val="00C43712"/>
    <w:rsid w:val="00C4380F"/>
    <w:rsid w:val="00C44226"/>
    <w:rsid w:val="00C44C5E"/>
    <w:rsid w:val="00C45AF7"/>
    <w:rsid w:val="00C45EED"/>
    <w:rsid w:val="00C46062"/>
    <w:rsid w:val="00C5228E"/>
    <w:rsid w:val="00C544C8"/>
    <w:rsid w:val="00C548EC"/>
    <w:rsid w:val="00C57040"/>
    <w:rsid w:val="00C730D0"/>
    <w:rsid w:val="00C74DFD"/>
    <w:rsid w:val="00C75F51"/>
    <w:rsid w:val="00C77F15"/>
    <w:rsid w:val="00C834ED"/>
    <w:rsid w:val="00C84BC6"/>
    <w:rsid w:val="00C865CC"/>
    <w:rsid w:val="00C87006"/>
    <w:rsid w:val="00C93496"/>
    <w:rsid w:val="00C9560D"/>
    <w:rsid w:val="00CA07F3"/>
    <w:rsid w:val="00CA4C2A"/>
    <w:rsid w:val="00CB209A"/>
    <w:rsid w:val="00CB4776"/>
    <w:rsid w:val="00CB7A4E"/>
    <w:rsid w:val="00CC322A"/>
    <w:rsid w:val="00CD5157"/>
    <w:rsid w:val="00CE0CCF"/>
    <w:rsid w:val="00CE5331"/>
    <w:rsid w:val="00CE6BDA"/>
    <w:rsid w:val="00CF0937"/>
    <w:rsid w:val="00CF2377"/>
    <w:rsid w:val="00CF4354"/>
    <w:rsid w:val="00CF6175"/>
    <w:rsid w:val="00CF7976"/>
    <w:rsid w:val="00D00C16"/>
    <w:rsid w:val="00D0587F"/>
    <w:rsid w:val="00D05AE5"/>
    <w:rsid w:val="00D0774A"/>
    <w:rsid w:val="00D22327"/>
    <w:rsid w:val="00D23B2A"/>
    <w:rsid w:val="00D30896"/>
    <w:rsid w:val="00D35B97"/>
    <w:rsid w:val="00D40071"/>
    <w:rsid w:val="00D44064"/>
    <w:rsid w:val="00D45D74"/>
    <w:rsid w:val="00D51C44"/>
    <w:rsid w:val="00D62F69"/>
    <w:rsid w:val="00D66406"/>
    <w:rsid w:val="00D66BD4"/>
    <w:rsid w:val="00D728AE"/>
    <w:rsid w:val="00D7469B"/>
    <w:rsid w:val="00D75B76"/>
    <w:rsid w:val="00D80F2D"/>
    <w:rsid w:val="00D8457B"/>
    <w:rsid w:val="00D90C5C"/>
    <w:rsid w:val="00D91B60"/>
    <w:rsid w:val="00D91F79"/>
    <w:rsid w:val="00D93E91"/>
    <w:rsid w:val="00D94E8D"/>
    <w:rsid w:val="00DA2341"/>
    <w:rsid w:val="00DA2663"/>
    <w:rsid w:val="00DA7A8C"/>
    <w:rsid w:val="00DC34CC"/>
    <w:rsid w:val="00DC3993"/>
    <w:rsid w:val="00DC3EE1"/>
    <w:rsid w:val="00DC6422"/>
    <w:rsid w:val="00DE36B1"/>
    <w:rsid w:val="00DF195E"/>
    <w:rsid w:val="00DF1A5E"/>
    <w:rsid w:val="00DF4710"/>
    <w:rsid w:val="00DF775D"/>
    <w:rsid w:val="00DF7C17"/>
    <w:rsid w:val="00E02CDA"/>
    <w:rsid w:val="00E03A18"/>
    <w:rsid w:val="00E1435D"/>
    <w:rsid w:val="00E23DE6"/>
    <w:rsid w:val="00E2478A"/>
    <w:rsid w:val="00E346B2"/>
    <w:rsid w:val="00E355F8"/>
    <w:rsid w:val="00E400B3"/>
    <w:rsid w:val="00E43039"/>
    <w:rsid w:val="00E453C6"/>
    <w:rsid w:val="00E45772"/>
    <w:rsid w:val="00E46813"/>
    <w:rsid w:val="00E46B07"/>
    <w:rsid w:val="00E52C1C"/>
    <w:rsid w:val="00E561C5"/>
    <w:rsid w:val="00E56812"/>
    <w:rsid w:val="00E61B11"/>
    <w:rsid w:val="00E61EB4"/>
    <w:rsid w:val="00E64604"/>
    <w:rsid w:val="00E67B28"/>
    <w:rsid w:val="00E727E9"/>
    <w:rsid w:val="00E72D99"/>
    <w:rsid w:val="00E82814"/>
    <w:rsid w:val="00E855A7"/>
    <w:rsid w:val="00E90C10"/>
    <w:rsid w:val="00E95929"/>
    <w:rsid w:val="00EA205C"/>
    <w:rsid w:val="00EA598B"/>
    <w:rsid w:val="00EB0EAB"/>
    <w:rsid w:val="00EB6570"/>
    <w:rsid w:val="00EB7EED"/>
    <w:rsid w:val="00EC314B"/>
    <w:rsid w:val="00ED140E"/>
    <w:rsid w:val="00ED3506"/>
    <w:rsid w:val="00EE0BA0"/>
    <w:rsid w:val="00EE5CB2"/>
    <w:rsid w:val="00EE6A7B"/>
    <w:rsid w:val="00EE754E"/>
    <w:rsid w:val="00EF3EEB"/>
    <w:rsid w:val="00EF4351"/>
    <w:rsid w:val="00EF5859"/>
    <w:rsid w:val="00EF7695"/>
    <w:rsid w:val="00F03827"/>
    <w:rsid w:val="00F13A45"/>
    <w:rsid w:val="00F15B3B"/>
    <w:rsid w:val="00F171C4"/>
    <w:rsid w:val="00F1750A"/>
    <w:rsid w:val="00F1790C"/>
    <w:rsid w:val="00F23083"/>
    <w:rsid w:val="00F3071A"/>
    <w:rsid w:val="00F32667"/>
    <w:rsid w:val="00F34559"/>
    <w:rsid w:val="00F632B7"/>
    <w:rsid w:val="00F665B5"/>
    <w:rsid w:val="00F66C78"/>
    <w:rsid w:val="00F72C19"/>
    <w:rsid w:val="00F74096"/>
    <w:rsid w:val="00F80558"/>
    <w:rsid w:val="00F82CE1"/>
    <w:rsid w:val="00F86990"/>
    <w:rsid w:val="00F86A4A"/>
    <w:rsid w:val="00F90363"/>
    <w:rsid w:val="00F95D3B"/>
    <w:rsid w:val="00FA7E95"/>
    <w:rsid w:val="00FC16CB"/>
    <w:rsid w:val="00FC7E34"/>
    <w:rsid w:val="00FD3500"/>
    <w:rsid w:val="00FE4606"/>
    <w:rsid w:val="00FE5FEE"/>
    <w:rsid w:val="00FF39C4"/>
    <w:rsid w:val="00FF4291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3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4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5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6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3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4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5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6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7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7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2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26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5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67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1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48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0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95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1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12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7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23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5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70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5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61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6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64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093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43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7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72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22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9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64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3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1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37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1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2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56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9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01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34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2452;\yangqi\&#38468;&#20214;54&#24635;&#20307;&#26041;&#26696;V3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292B3-3786-422D-8171-7F9CA81F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附件54总体方案V3.0.dot</Template>
  <TotalTime>590</TotalTime>
  <Pages>1</Pages>
  <Words>14</Words>
  <Characters>80</Characters>
  <Application>Microsoft Office Word</Application>
  <DocSecurity>0</DocSecurity>
  <Lines>1</Lines>
  <Paragraphs>1</Paragraphs>
  <ScaleCrop>false</ScaleCrop>
  <Company>fudan</Company>
  <LinksUpToDate>false</LinksUpToDate>
  <CharactersWithSpaces>93</CharactersWithSpaces>
  <SharedDoc>false</SharedDoc>
  <HLinks>
    <vt:vector size="18" baseType="variant">
      <vt:variant>
        <vt:i4>4784220</vt:i4>
      </vt:variant>
      <vt:variant>
        <vt:i4>24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18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12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明想电子360plc</dc:title>
  <dc:creator>USER</dc:creator>
  <cp:lastModifiedBy>JustinChen</cp:lastModifiedBy>
  <cp:revision>291</cp:revision>
  <cp:lastPrinted>2001-12-14T08:13:00Z</cp:lastPrinted>
  <dcterms:created xsi:type="dcterms:W3CDTF">2012-02-11T01:25:00Z</dcterms:created>
  <dcterms:modified xsi:type="dcterms:W3CDTF">2012-04-28T11:26:00Z</dcterms:modified>
</cp:coreProperties>
</file>